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bookmarkStart w:id="0" w:name="_Hlk516325029"/>
      <w:bookmarkStart w:id="1" w:name="_Hlk516325251"/>
      <w:r>
        <w:t>MeshMonk: open-source large-scale intensive 3D phenotyping</w:t>
      </w:r>
    </w:p>
    <w:p w14:paraId="4E9BF396" w14:textId="01766111" w:rsidR="002868E2" w:rsidRPr="008F4E4F" w:rsidRDefault="0047213A" w:rsidP="00651CA2">
      <w:pPr>
        <w:pStyle w:val="AuthorList"/>
        <w:rPr>
          <w:vertAlign w:val="superscript"/>
        </w:rPr>
      </w:pPr>
      <w:bookmarkStart w:id="2" w:name="_Hlk516325036"/>
      <w:bookmarkEnd w:id="0"/>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sidR="009F1CD6">
        <w:rPr>
          <w:vertAlign w:val="superscript"/>
        </w:rPr>
        <w:t>2</w:t>
      </w:r>
      <w:r>
        <w:rPr>
          <w:vertAlign w:val="superscript"/>
        </w:rPr>
        <w:t>,</w:t>
      </w:r>
      <w:r w:rsidR="009F1CD6">
        <w:rPr>
          <w:vertAlign w:val="superscript"/>
        </w:rPr>
        <w:t>3</w:t>
      </w:r>
      <w:r>
        <w:t>,</w:t>
      </w:r>
      <w:r w:rsidR="00D43DCB">
        <w:t xml:space="preserve"> </w:t>
      </w:r>
      <w:r>
        <w:t>Ha</w:t>
      </w:r>
      <w:r w:rsidR="003F26BD">
        <w:t>rold</w:t>
      </w:r>
      <w:r>
        <w:t xml:space="preserve"> Matthews</w:t>
      </w:r>
      <w:r w:rsidR="009F1CD6">
        <w:rPr>
          <w:vertAlign w:val="superscript"/>
        </w:rPr>
        <w:t>4</w:t>
      </w:r>
      <w:r w:rsidR="008F4E4F">
        <w:rPr>
          <w:vertAlign w:val="superscript"/>
        </w:rPr>
        <w:t>,</w:t>
      </w:r>
      <w:r w:rsidR="009F1CD6">
        <w:rPr>
          <w:vertAlign w:val="superscript"/>
        </w:rPr>
        <w:t>5</w:t>
      </w:r>
      <w:r w:rsidR="008F4E4F">
        <w:rPr>
          <w:vertAlign w:val="superscript"/>
        </w:rPr>
        <w:t>,</w:t>
      </w:r>
      <w:r w:rsidR="009F1CD6">
        <w:rPr>
          <w:vertAlign w:val="superscript"/>
        </w:rPr>
        <w:t>6</w:t>
      </w:r>
      <w:r>
        <w:t>,</w:t>
      </w:r>
      <w:r w:rsidR="00D63F3D" w:rsidRPr="00D63F3D">
        <w:t xml:space="preserve"> </w:t>
      </w:r>
      <w:r w:rsidR="00D63F3D">
        <w:t>Arslan A. Zaidi</w:t>
      </w:r>
      <w:r w:rsidR="00D63F3D" w:rsidRPr="0047213A">
        <w:rPr>
          <w:vertAlign w:val="superscript"/>
        </w:rPr>
        <w:t>1,</w:t>
      </w:r>
      <w:r w:rsidR="009F1CD6">
        <w:rPr>
          <w:vertAlign w:val="superscript"/>
        </w:rPr>
        <w:t>7</w:t>
      </w:r>
      <w:r w:rsidR="00D63F3D">
        <w:t>,</w:t>
      </w:r>
      <w:r>
        <w:t xml:space="preserve"> Omid Ekrami</w:t>
      </w:r>
      <w:r w:rsidR="008F4E4F">
        <w:rPr>
          <w:vertAlign w:val="superscript"/>
        </w:rPr>
        <w:t>8</w:t>
      </w:r>
      <w:r>
        <w:t>, Jonatan Snyders</w:t>
      </w:r>
      <w:r w:rsidR="008F4E4F">
        <w:rPr>
          <w:vertAlign w:val="superscript"/>
        </w:rPr>
        <w:t>9</w:t>
      </w:r>
      <w:r>
        <w:t xml:space="preserve">, </w:t>
      </w:r>
      <w:r w:rsidR="009F1CD6">
        <w:t>Yi Fan</w:t>
      </w:r>
      <w:r w:rsidR="009F1CD6">
        <w:rPr>
          <w:vertAlign w:val="superscript"/>
        </w:rPr>
        <w:t>4,10</w:t>
      </w:r>
      <w:r w:rsidR="009F1CD6">
        <w:t xml:space="preserve">, Tony </w:t>
      </w:r>
      <w:r w:rsidR="009F1CD6" w:rsidRPr="007E0CA5">
        <w:t>Penington</w:t>
      </w:r>
      <w:r w:rsidR="009F1CD6">
        <w:rPr>
          <w:vertAlign w:val="superscript"/>
        </w:rPr>
        <w:t>4,</w:t>
      </w:r>
      <w:r w:rsidR="009F1CD6" w:rsidRPr="009F1CD6">
        <w:rPr>
          <w:vertAlign w:val="superscript"/>
        </w:rPr>
        <w:t>5</w:t>
      </w:r>
      <w:r w:rsidR="009F1CD6">
        <w:rPr>
          <w:vertAlign w:val="superscript"/>
        </w:rPr>
        <w:t>,6</w:t>
      </w:r>
      <w:r w:rsidR="009F1CD6">
        <w:t xml:space="preserve">, </w:t>
      </w:r>
      <w:r>
        <w:t>Stefan Van Dongen</w:t>
      </w:r>
      <w:r w:rsidR="008F4E4F">
        <w:rPr>
          <w:vertAlign w:val="superscript"/>
        </w:rPr>
        <w:t>8</w:t>
      </w:r>
      <w:r>
        <w:t>, Mark D. Shriver</w:t>
      </w:r>
      <w:r w:rsidR="008F4E4F">
        <w:rPr>
          <w:vertAlign w:val="superscript"/>
        </w:rPr>
        <w:t>1</w:t>
      </w:r>
      <w:r>
        <w:t>, Peter Claes</w:t>
      </w:r>
      <w:r w:rsidR="009F1CD6">
        <w:rPr>
          <w:vertAlign w:val="superscript"/>
        </w:rPr>
        <w:t>2,3</w:t>
      </w:r>
      <w:r w:rsidR="00380BBB">
        <w:rPr>
          <w:vertAlign w:val="superscript"/>
        </w:rPr>
        <w:t>,</w:t>
      </w:r>
      <w:r w:rsidR="00AF32BF">
        <w:rPr>
          <w:vertAlign w:val="superscript"/>
        </w:rPr>
        <w:t>4</w:t>
      </w:r>
      <w:r w:rsidR="008F4E4F">
        <w:rPr>
          <w:vertAlign w:val="superscript"/>
        </w:rPr>
        <w:t>*</w:t>
      </w:r>
    </w:p>
    <w:bookmarkEnd w:id="1"/>
    <w:bookmarkEnd w:id="2"/>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2EA08F74" w14:textId="56C511D7" w:rsidR="009F1CD6" w:rsidRDefault="009F1CD6" w:rsidP="009F1CD6">
      <w:pPr>
        <w:spacing w:before="240" w:after="0"/>
        <w:rPr>
          <w:rFonts w:cs="Times New Roman"/>
          <w:szCs w:val="24"/>
        </w:rPr>
      </w:pPr>
      <w:r>
        <w:rPr>
          <w:rFonts w:cs="Times New Roman"/>
          <w:szCs w:val="24"/>
          <w:vertAlign w:val="superscript"/>
        </w:rPr>
        <w:t>2</w:t>
      </w:r>
      <w:r>
        <w:rPr>
          <w:rFonts w:cs="Times New Roman"/>
          <w:szCs w:val="24"/>
        </w:rPr>
        <w:t>Department of Electrical Engineering, KU Leuven, Leuven, Belgium</w:t>
      </w:r>
    </w:p>
    <w:p w14:paraId="60AC2B28" w14:textId="0AFE4511" w:rsidR="009F1CD6" w:rsidRDefault="009F1CD6" w:rsidP="009F1CD6">
      <w:pPr>
        <w:spacing w:before="240" w:after="0"/>
        <w:rPr>
          <w:rFonts w:cs="Times New Roman"/>
          <w:szCs w:val="24"/>
        </w:rPr>
      </w:pPr>
      <w:r>
        <w:rPr>
          <w:rFonts w:cs="Times New Roman"/>
          <w:szCs w:val="24"/>
          <w:vertAlign w:val="superscript"/>
        </w:rPr>
        <w:t>3</w:t>
      </w:r>
      <w:r>
        <w:rPr>
          <w:rFonts w:cs="Times New Roman"/>
          <w:szCs w:val="24"/>
        </w:rPr>
        <w:t>Medical Imaging Research Center, UZ Leuven, Leuven, Belgium</w:t>
      </w:r>
    </w:p>
    <w:p w14:paraId="4129DDAC" w14:textId="2B5C88F5" w:rsidR="009F1CD6" w:rsidRDefault="009F1CD6" w:rsidP="009F1CD6">
      <w:pPr>
        <w:spacing w:before="240" w:after="0"/>
        <w:rPr>
          <w:rFonts w:cs="Times New Roman"/>
          <w:szCs w:val="24"/>
        </w:rPr>
      </w:pPr>
      <w:r>
        <w:rPr>
          <w:rFonts w:cs="Times New Roman"/>
          <w:szCs w:val="24"/>
          <w:vertAlign w:val="superscript"/>
        </w:rPr>
        <w:t>4</w:t>
      </w:r>
      <w:r>
        <w:rPr>
          <w:rFonts w:cs="Times New Roman"/>
          <w:szCs w:val="24"/>
        </w:rPr>
        <w:t>Mu</w:t>
      </w:r>
      <w:r w:rsidR="006818CC">
        <w:rPr>
          <w:rFonts w:cs="Times New Roman"/>
          <w:szCs w:val="24"/>
        </w:rPr>
        <w:t>r</w:t>
      </w:r>
      <w:r>
        <w:rPr>
          <w:rFonts w:cs="Times New Roman"/>
          <w:szCs w:val="24"/>
        </w:rPr>
        <w:t>doch Children’s Research Institute, Melbourne, Australia</w:t>
      </w:r>
    </w:p>
    <w:p w14:paraId="7E29F1DD" w14:textId="0359194A" w:rsidR="009F1CD6" w:rsidRDefault="009F1CD6" w:rsidP="009F1CD6">
      <w:pPr>
        <w:spacing w:before="240" w:after="0"/>
        <w:rPr>
          <w:rFonts w:cs="Times New Roman"/>
          <w:szCs w:val="24"/>
        </w:rPr>
      </w:pPr>
      <w:r>
        <w:rPr>
          <w:rFonts w:cs="Times New Roman"/>
          <w:szCs w:val="24"/>
          <w:vertAlign w:val="superscript"/>
        </w:rPr>
        <w:t>5</w:t>
      </w:r>
      <w:r w:rsidRPr="008F4E4F">
        <w:rPr>
          <w:rFonts w:cs="Times New Roman"/>
          <w:szCs w:val="24"/>
        </w:rPr>
        <w:t>Royal</w:t>
      </w:r>
      <w:r>
        <w:rPr>
          <w:rFonts w:cs="Times New Roman"/>
          <w:szCs w:val="24"/>
        </w:rPr>
        <w:t xml:space="preserve"> Children’s Hospital, Melbourne, Australia</w:t>
      </w:r>
    </w:p>
    <w:p w14:paraId="35BA19D6" w14:textId="5A439025" w:rsidR="009F1CD6" w:rsidRDefault="009F1CD6" w:rsidP="00671D9A">
      <w:pPr>
        <w:spacing w:before="240" w:after="0"/>
        <w:rPr>
          <w:rFonts w:cs="Times New Roman"/>
          <w:szCs w:val="24"/>
        </w:rPr>
      </w:pPr>
      <w:r>
        <w:rPr>
          <w:rFonts w:cs="Times New Roman"/>
          <w:szCs w:val="24"/>
          <w:vertAlign w:val="superscript"/>
        </w:rPr>
        <w:t>6</w:t>
      </w:r>
      <w:r>
        <w:rPr>
          <w:rFonts w:cs="Times New Roman"/>
          <w:szCs w:val="24"/>
        </w:rPr>
        <w:t>Department of Pediatrics, University of Melbourne, Melbourne</w:t>
      </w:r>
      <w:r w:rsidR="006818CC">
        <w:rPr>
          <w:rFonts w:cs="Times New Roman"/>
          <w:szCs w:val="24"/>
        </w:rPr>
        <w:t>,</w:t>
      </w:r>
      <w:r>
        <w:rPr>
          <w:rFonts w:cs="Times New Roman"/>
          <w:szCs w:val="24"/>
        </w:rPr>
        <w:t xml:space="preserve"> Australia</w:t>
      </w:r>
    </w:p>
    <w:p w14:paraId="5F288790" w14:textId="1CA4F3B9" w:rsidR="0047213A" w:rsidRDefault="009F1CD6" w:rsidP="00671D9A">
      <w:pPr>
        <w:spacing w:before="240" w:after="0"/>
        <w:rPr>
          <w:rFonts w:cs="Times New Roman"/>
          <w:szCs w:val="24"/>
        </w:rPr>
      </w:pPr>
      <w:r>
        <w:rPr>
          <w:rFonts w:cs="Times New Roman"/>
          <w:szCs w:val="24"/>
          <w:vertAlign w:val="superscript"/>
        </w:rPr>
        <w:t>7</w:t>
      </w:r>
      <w:r w:rsidR="0047213A">
        <w:rPr>
          <w:rFonts w:cs="Times New Roman"/>
          <w:szCs w:val="24"/>
        </w:rPr>
        <w:t>Department of Biology, The Pennsylvania State University, University Park, PA, USA.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6D85B9E2" w14:textId="49A2F4FD" w:rsidR="009F1CD6" w:rsidRPr="008F4E4F" w:rsidRDefault="009F1CD6" w:rsidP="00671D9A">
      <w:pPr>
        <w:spacing w:before="240" w:after="0"/>
        <w:rPr>
          <w:rFonts w:cs="Times New Roman"/>
          <w:szCs w:val="24"/>
        </w:rPr>
      </w:pPr>
      <w:r>
        <w:rPr>
          <w:rFonts w:cs="Times New Roman"/>
          <w:szCs w:val="24"/>
          <w:vertAlign w:val="superscript"/>
        </w:rPr>
        <w:t>10</w:t>
      </w:r>
      <w:r>
        <w:rPr>
          <w:rFonts w:cs="Times New Roman"/>
          <w:szCs w:val="24"/>
        </w:rPr>
        <w:t>Melbourne Dental School, University of Melbourne, Melbourne</w:t>
      </w:r>
      <w:r w:rsidR="006818CC">
        <w:rPr>
          <w:rFonts w:cs="Times New Roman"/>
          <w:szCs w:val="24"/>
        </w:rPr>
        <w:t>,</w:t>
      </w:r>
      <w:r>
        <w:rPr>
          <w:rFonts w:cs="Times New Roman"/>
          <w:szCs w:val="24"/>
        </w:rPr>
        <w:t xml:space="preserve"> Australia</w:t>
      </w:r>
    </w:p>
    <w:p w14:paraId="190E455F" w14:textId="77777777" w:rsidR="0047213A" w:rsidRPr="0047213A" w:rsidRDefault="002868E2" w:rsidP="00671D9A">
      <w:pPr>
        <w:spacing w:before="240" w:after="0"/>
        <w:rPr>
          <w:rFonts w:cs="Times New Roman"/>
          <w:szCs w:val="24"/>
        </w:rPr>
      </w:pPr>
      <w:bookmarkStart w:id="3" w:name="_Hlk516325290"/>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bookmarkEnd w:id="3"/>
    <w:p w14:paraId="53880DA6" w14:textId="4ADBD613"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5D12D4">
        <w:t>genomics</w:t>
      </w:r>
      <w:r w:rsidR="005D12D4">
        <w:rPr>
          <w:vertAlign w:val="subscript"/>
        </w:rPr>
        <w:t>5</w:t>
      </w:r>
      <w:r w:rsidR="005D12D4">
        <w:t xml:space="preserve">, </w:t>
      </w:r>
      <w:r w:rsidR="0047213A" w:rsidRPr="008F4E4F">
        <w:t>morphometrics</w:t>
      </w:r>
      <w:r w:rsidR="005D12D4">
        <w:rPr>
          <w:vertAlign w:val="subscript"/>
        </w:rPr>
        <w:t>6</w:t>
      </w:r>
      <w:r w:rsidR="0047213A" w:rsidRPr="008F4E4F">
        <w:t>, 3D</w:t>
      </w:r>
      <w:r w:rsidR="005D12D4">
        <w:rPr>
          <w:vertAlign w:val="subscript"/>
        </w:rPr>
        <w:t>7</w:t>
      </w:r>
      <w:r w:rsidR="0047213A" w:rsidRPr="008F4E4F">
        <w:t>, facial variation</w:t>
      </w:r>
      <w:r w:rsidR="005D12D4">
        <w:rPr>
          <w:vertAlign w:val="subscript"/>
        </w:rPr>
        <w:t>8</w:t>
      </w:r>
      <w:r w:rsidRPr="008F4E4F">
        <w:t>.</w:t>
      </w:r>
    </w:p>
    <w:p w14:paraId="258085BA" w14:textId="590C0176" w:rsidR="008E2B54" w:rsidRDefault="00EA3D3C" w:rsidP="00147395">
      <w:pPr>
        <w:pStyle w:val="AuthorList"/>
      </w:pPr>
      <w:r w:rsidRPr="00376CC5">
        <w:t>Abstract</w:t>
      </w:r>
    </w:p>
    <w:p w14:paraId="3CA0DFA3" w14:textId="4E8EB747" w:rsidR="00ED181E" w:rsidRPr="00ED181E" w:rsidRDefault="00ED181E" w:rsidP="00ED181E">
      <w:pPr>
        <w:rPr>
          <w:u w:val="single"/>
        </w:rPr>
      </w:pPr>
      <w:r w:rsidRPr="00ED181E">
        <w:rPr>
          <w:u w:val="single"/>
        </w:rPr>
        <w:t>Introduction</w:t>
      </w:r>
    </w:p>
    <w:p w14:paraId="4111159C" w14:textId="0294E2D7" w:rsidR="008F4E4F" w:rsidRDefault="008F4E4F" w:rsidP="00A4246A">
      <w:pPr>
        <w:spacing w:after="0"/>
        <w:jc w:val="both"/>
        <w:rPr>
          <w:rFonts w:cs="Times New Roman"/>
          <w:szCs w:val="24"/>
        </w:rPr>
      </w:pPr>
      <w:r>
        <w:rPr>
          <w:rFonts w:cs="Times New Roman"/>
          <w:szCs w:val="24"/>
        </w:rPr>
        <w:t xml:space="preserve">In the post-genomics era, </w:t>
      </w:r>
      <w:r w:rsidR="00414F6E">
        <w:rPr>
          <w:rFonts w:cs="Times New Roman"/>
          <w:szCs w:val="24"/>
        </w:rPr>
        <w:t xml:space="preserve">an </w:t>
      </w:r>
      <w:r>
        <w:rPr>
          <w:rFonts w:cs="Times New Roman"/>
          <w:szCs w:val="24"/>
        </w:rPr>
        <w:t xml:space="preserve">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w:t>
      </w:r>
      <w:r w:rsidR="00ED181E">
        <w:rPr>
          <w:rFonts w:cs="Times New Roman"/>
          <w:szCs w:val="24"/>
        </w:rPr>
        <w:t>which is tedious</w:t>
      </w:r>
      <w:r w:rsidR="00414F6E">
        <w:rPr>
          <w:rFonts w:cs="Times New Roman"/>
          <w:szCs w:val="24"/>
        </w:rPr>
        <w:t>,</w:t>
      </w:r>
      <w:r w:rsidR="00ED181E">
        <w:rPr>
          <w:rFonts w:cs="Times New Roman"/>
          <w:szCs w:val="24"/>
        </w:rPr>
        <w:t xml:space="preserve"> </w:t>
      </w:r>
      <w:r>
        <w:rPr>
          <w:rFonts w:cs="Times New Roman"/>
          <w:szCs w:val="24"/>
        </w:rPr>
        <w:t>error</w:t>
      </w:r>
      <w:r w:rsidR="00414F6E">
        <w:rPr>
          <w:rFonts w:cs="Times New Roman"/>
          <w:szCs w:val="24"/>
        </w:rPr>
        <w:t>-</w:t>
      </w:r>
      <w:r>
        <w:rPr>
          <w:rFonts w:cs="Times New Roman"/>
          <w:szCs w:val="24"/>
        </w:rPr>
        <w:t>prone</w:t>
      </w:r>
      <w:r w:rsidR="00414F6E">
        <w:rPr>
          <w:rFonts w:cs="Times New Roman"/>
          <w:szCs w:val="24"/>
        </w:rPr>
        <w:t>,</w:t>
      </w:r>
      <w:r>
        <w:rPr>
          <w:rFonts w:cs="Times New Roman"/>
          <w:szCs w:val="24"/>
        </w:rPr>
        <w:t xml:space="preserve"> and sensitive to individual differences among observers. Here, we report a toolbox for fast and reproducible high-throughput phenotyping of 3D images. While we demonstrate this </w:t>
      </w:r>
      <w:r w:rsidR="00784DA5">
        <w:rPr>
          <w:rFonts w:cs="Times New Roman"/>
          <w:szCs w:val="24"/>
        </w:rPr>
        <w:t xml:space="preserve">toolbox </w:t>
      </w:r>
      <w:r>
        <w:rPr>
          <w:rFonts w:cs="Times New Roman"/>
          <w:szCs w:val="24"/>
        </w:rPr>
        <w:t xml:space="preserve">using 3D facial images, the procedure can also be applied to 3D </w:t>
      </w:r>
      <w:r w:rsidR="00784DA5">
        <w:rPr>
          <w:rFonts w:cs="Times New Roman"/>
          <w:szCs w:val="24"/>
        </w:rPr>
        <w:t xml:space="preserve">images </w:t>
      </w:r>
      <w:r>
        <w:rPr>
          <w:rFonts w:cs="Times New Roman"/>
          <w:szCs w:val="24"/>
        </w:rPr>
        <w:t xml:space="preserve">of other complex morphological structures, such as bones. </w:t>
      </w:r>
    </w:p>
    <w:p w14:paraId="551811A3" w14:textId="2A74E262" w:rsidR="00ED181E" w:rsidRPr="00ED181E" w:rsidRDefault="00ED181E" w:rsidP="00A4246A">
      <w:pPr>
        <w:spacing w:after="0"/>
        <w:jc w:val="both"/>
        <w:rPr>
          <w:rFonts w:cs="Times New Roman"/>
          <w:szCs w:val="24"/>
          <w:u w:val="single"/>
        </w:rPr>
      </w:pPr>
      <w:r>
        <w:rPr>
          <w:rFonts w:cs="Times New Roman"/>
          <w:szCs w:val="24"/>
          <w:u w:val="single"/>
        </w:rPr>
        <w:t>Methods</w:t>
      </w:r>
    </w:p>
    <w:p w14:paraId="4776D66A" w14:textId="05457EEB" w:rsidR="008F4E4F" w:rsidRDefault="008F4E4F" w:rsidP="00A4246A">
      <w:pPr>
        <w:spacing w:after="0"/>
        <w:jc w:val="both"/>
        <w:rPr>
          <w:rFonts w:cs="Times New Roman"/>
          <w:szCs w:val="24"/>
        </w:rPr>
      </w:pPr>
      <w:r>
        <w:rPr>
          <w:rFonts w:cs="Times New Roman"/>
          <w:szCs w:val="24"/>
        </w:rPr>
        <w:lastRenderedPageBreak/>
        <w:t>Given a facial image (target), a rigid registration is first used to orient a</w:t>
      </w:r>
      <w:r w:rsidR="005350CF">
        <w:rPr>
          <w:rFonts w:cs="Times New Roman"/>
          <w:szCs w:val="24"/>
        </w:rPr>
        <w:t xml:space="preserve"> template </w:t>
      </w:r>
      <w:r>
        <w:rPr>
          <w:rFonts w:cs="Times New Roman"/>
          <w:szCs w:val="24"/>
        </w:rPr>
        <w:t xml:space="preserve">to the target scan. Then, using a </w:t>
      </w:r>
      <w:r w:rsidR="006045C0">
        <w:t xml:space="preserve">symmetrical </w:t>
      </w:r>
      <w:r>
        <w:rPr>
          <w:rFonts w:cs="Times New Roman"/>
          <w:szCs w:val="24"/>
        </w:rPr>
        <w:t>weighted k-nearest neighbors and a visco-elastic transformation model, the reference is transformed to fit the specific shape of the target. For facial scans, this results in homologous spatially dense (N=7,1</w:t>
      </w:r>
      <w:r w:rsidR="0038371C">
        <w:rPr>
          <w:rFonts w:cs="Times New Roman"/>
          <w:szCs w:val="24"/>
        </w:rPr>
        <w:t>6</w:t>
      </w:r>
      <w:r>
        <w:rPr>
          <w:rFonts w:cs="Times New Roman"/>
          <w:szCs w:val="24"/>
        </w:rPr>
        <w:t>0) quasi-landmark configurations for all 3D images. As validation, a dataset (N=4</w:t>
      </w:r>
      <w:r w:rsidR="00766354">
        <w:rPr>
          <w:rFonts w:cs="Times New Roman"/>
          <w:szCs w:val="24"/>
        </w:rPr>
        <w:t>1</w:t>
      </w:r>
      <w:r>
        <w:rPr>
          <w:rFonts w:cs="Times New Roman"/>
          <w:szCs w:val="24"/>
        </w:rPr>
        <w:t>) with 19 manually-placed landmarks was</w:t>
      </w:r>
      <w:r w:rsidR="00302CFC">
        <w:rPr>
          <w:rFonts w:cs="Times New Roman"/>
          <w:szCs w:val="24"/>
        </w:rPr>
        <w:t xml:space="preserve"> registered using </w:t>
      </w:r>
      <w:proofErr w:type="spellStart"/>
      <w:r w:rsidR="00302CFC">
        <w:rPr>
          <w:rFonts w:cs="Times New Roman"/>
          <w:szCs w:val="24"/>
        </w:rPr>
        <w:t>MeshMonk</w:t>
      </w:r>
      <w:proofErr w:type="spellEnd"/>
      <w:r w:rsidR="00414F6E">
        <w:rPr>
          <w:rFonts w:cs="Times New Roman"/>
          <w:szCs w:val="24"/>
        </w:rPr>
        <w:t xml:space="preserve"> </w:t>
      </w:r>
      <w:r w:rsidR="00302CFC">
        <w:rPr>
          <w:rFonts w:cs="Times New Roman"/>
          <w:szCs w:val="24"/>
        </w:rPr>
        <w:t>and the manually placed landmarks were</w:t>
      </w:r>
      <w:r>
        <w:rPr>
          <w:rFonts w:cs="Times New Roman"/>
          <w:szCs w:val="24"/>
        </w:rPr>
        <w:t xml:space="preserve"> </w:t>
      </w:r>
      <w:r w:rsidR="00784DA5">
        <w:rPr>
          <w:rFonts w:cs="Times New Roman"/>
          <w:szCs w:val="24"/>
        </w:rPr>
        <w:t xml:space="preserve">aligned to </w:t>
      </w:r>
      <w:r>
        <w:rPr>
          <w:rFonts w:cs="Times New Roman"/>
          <w:szCs w:val="24"/>
        </w:rPr>
        <w:t xml:space="preserve">the </w:t>
      </w:r>
      <w:r w:rsidR="00784DA5">
        <w:rPr>
          <w:rFonts w:cs="Times New Roman"/>
          <w:szCs w:val="24"/>
        </w:rPr>
        <w:t xml:space="preserve">template scan </w:t>
      </w:r>
      <w:r>
        <w:rPr>
          <w:rFonts w:cs="Times New Roman"/>
          <w:szCs w:val="24"/>
        </w:rPr>
        <w:t>to identify the closest</w:t>
      </w:r>
      <w:r w:rsidR="00710EF5">
        <w:rPr>
          <w:rFonts w:cs="Times New Roman"/>
          <w:szCs w:val="24"/>
        </w:rPr>
        <w:t xml:space="preserve"> </w:t>
      </w:r>
      <w:r>
        <w:rPr>
          <w:rFonts w:cs="Times New Roman"/>
          <w:szCs w:val="24"/>
        </w:rPr>
        <w:t xml:space="preserve">coordinate on the </w:t>
      </w:r>
      <w:r w:rsidR="005350CF">
        <w:rPr>
          <w:rFonts w:cs="Times New Roman"/>
          <w:szCs w:val="24"/>
        </w:rPr>
        <w:t>template</w:t>
      </w:r>
      <w:r>
        <w:rPr>
          <w:rFonts w:cs="Times New Roman"/>
          <w:szCs w:val="24"/>
        </w:rPr>
        <w:t xml:space="preserve">. </w:t>
      </w:r>
      <w:r w:rsidR="00302CFC">
        <w:rPr>
          <w:rFonts w:cs="Times New Roman"/>
          <w:szCs w:val="24"/>
        </w:rPr>
        <w:t>In a leave-one-out approach, the position of the manual landmarks on the template were averaged and this average was then placed back on the left-out face</w:t>
      </w:r>
      <w:r w:rsidR="00784DA5">
        <w:rPr>
          <w:rFonts w:cs="Times New Roman"/>
          <w:szCs w:val="24"/>
        </w:rPr>
        <w:t>, resulting in an automatic indication of the sparse landmarks</w:t>
      </w:r>
      <w:r w:rsidR="00ED181E">
        <w:rPr>
          <w:rFonts w:cs="Times New Roman"/>
          <w:szCs w:val="24"/>
        </w:rPr>
        <w:t xml:space="preserve"> for comparison</w:t>
      </w:r>
      <w:r w:rsidR="00784DA5">
        <w:rPr>
          <w:rFonts w:cs="Times New Roman"/>
          <w:szCs w:val="24"/>
        </w:rPr>
        <w:t xml:space="preserve">. </w:t>
      </w:r>
    </w:p>
    <w:p w14:paraId="27862E77" w14:textId="64607A0B" w:rsidR="00ED181E" w:rsidRPr="00ED181E" w:rsidRDefault="00ED181E" w:rsidP="00A4246A">
      <w:pPr>
        <w:spacing w:after="0"/>
        <w:jc w:val="both"/>
        <w:rPr>
          <w:rFonts w:cs="Times New Roman"/>
          <w:szCs w:val="24"/>
          <w:u w:val="single"/>
        </w:rPr>
      </w:pPr>
      <w:r>
        <w:rPr>
          <w:rFonts w:cs="Times New Roman"/>
          <w:szCs w:val="24"/>
          <w:u w:val="single"/>
        </w:rPr>
        <w:t>Results and Conclusion</w:t>
      </w:r>
    </w:p>
    <w:p w14:paraId="3D3F7D2A" w14:textId="19A69F70" w:rsidR="008F4E4F" w:rsidRPr="00994E07" w:rsidRDefault="008F4E4F" w:rsidP="00A4246A">
      <w:pPr>
        <w:spacing w:after="0"/>
        <w:jc w:val="both"/>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w:t>
      </w:r>
      <w:r w:rsidR="00ED181E">
        <w:rPr>
          <w:rFonts w:cs="Times New Roman"/>
          <w:szCs w:val="24"/>
        </w:rPr>
        <w:t>root mean squared error</w:t>
      </w:r>
      <w:r>
        <w:rPr>
          <w:rFonts w:cs="Times New Roman"/>
          <w:szCs w:val="24"/>
        </w:rPr>
        <w:t xml:space="preserve"> between the manual and automatic placements of </w:t>
      </w:r>
      <w:r w:rsidR="00FD7CD6">
        <w:rPr>
          <w:rFonts w:cs="Times New Roman"/>
          <w:szCs w:val="24"/>
        </w:rPr>
        <w:t>0.</w:t>
      </w:r>
      <w:r w:rsidR="00ED181E">
        <w:rPr>
          <w:rFonts w:cs="Times New Roman"/>
          <w:szCs w:val="24"/>
        </w:rPr>
        <w:t>62</w:t>
      </w:r>
      <w:r w:rsidR="001A21DA">
        <w:rPr>
          <w:rFonts w:cs="Times New Roman"/>
          <w:szCs w:val="24"/>
        </w:rPr>
        <w:t xml:space="preserve"> </w:t>
      </w:r>
      <w:r>
        <w:rPr>
          <w:rFonts w:cs="Times New Roman"/>
          <w:szCs w:val="24"/>
        </w:rPr>
        <w:t>mm</w:t>
      </w:r>
      <w:r w:rsidR="00FD7CD6">
        <w:rPr>
          <w:rFonts w:cs="Times New Roman"/>
          <w:szCs w:val="24"/>
        </w:rPr>
        <w:t xml:space="preserve"> and no variation in landmark position or centroid size</w:t>
      </w:r>
      <w:r w:rsidR="00784DA5">
        <w:rPr>
          <w:rFonts w:cs="Times New Roman"/>
          <w:szCs w:val="24"/>
        </w:rPr>
        <w:t xml:space="preserve"> significantly</w:t>
      </w:r>
      <w:r w:rsidR="00FD7CD6">
        <w:rPr>
          <w:rFonts w:cs="Times New Roman"/>
          <w:szCs w:val="24"/>
        </w:rPr>
        <w:t xml:space="preserve"> attributable to landmarking method</w:t>
      </w:r>
      <w:r w:rsidR="00302CFC">
        <w:rPr>
          <w:rFonts w:cs="Times New Roman"/>
          <w:szCs w:val="24"/>
        </w:rPr>
        <w:t xml:space="preserve"> used</w:t>
      </w:r>
      <w:r>
        <w:rPr>
          <w:rFonts w:cs="Times New Roman"/>
          <w:szCs w:val="24"/>
        </w:rPr>
        <w:t xml:space="preserve">. Though validated using 19 landmarks, for comparison with traditional methods, </w:t>
      </w:r>
      <w:r w:rsidR="00ED181E">
        <w:rPr>
          <w:rFonts w:cs="Times New Roman"/>
          <w:szCs w:val="24"/>
        </w:rPr>
        <w:t>MeshMonk</w:t>
      </w:r>
      <w:r>
        <w:rPr>
          <w:rFonts w:cs="Times New Roman"/>
          <w:szCs w:val="24"/>
        </w:rPr>
        <w:t xml:space="preserve"> allows for automated dense phenotyping, freeing the researcher from the use of a limited number of landmarks and allowing for more comprehensive investigations of </w:t>
      </w:r>
      <w:r w:rsidR="007E312E">
        <w:rPr>
          <w:rFonts w:cs="Times New Roman"/>
          <w:szCs w:val="24"/>
        </w:rPr>
        <w:t>3D</w:t>
      </w:r>
      <w:r w:rsidR="00301C9A">
        <w:rPr>
          <w:rFonts w:cs="Times New Roman"/>
          <w:szCs w:val="24"/>
        </w:rPr>
        <w:t xml:space="preserve"> </w:t>
      </w:r>
      <w:r>
        <w:rPr>
          <w:rFonts w:cs="Times New Roman"/>
          <w:szCs w:val="24"/>
        </w:rPr>
        <w:t>shape variation. This expansion opens up an exciting avenue of study in assessing genomic and phenomic data to better understand the genetic contributions to complex morphological traits.</w:t>
      </w:r>
    </w:p>
    <w:p w14:paraId="47B18F5F" w14:textId="46BAAAFC" w:rsidR="00310124" w:rsidRDefault="00EA3D3C" w:rsidP="00A4246A">
      <w:pPr>
        <w:pStyle w:val="Heading1"/>
        <w:jc w:val="both"/>
      </w:pPr>
      <w:r w:rsidRPr="00376CC5">
        <w:t>Introduction</w:t>
      </w:r>
    </w:p>
    <w:p w14:paraId="36C1345D" w14:textId="3022536F" w:rsidR="005D12D4" w:rsidRPr="005D12D4" w:rsidRDefault="005D12D4" w:rsidP="00A4246A">
      <w:pPr>
        <w:jc w:val="both"/>
      </w:pPr>
      <w:r>
        <w:t xml:space="preserve">The phenotypic complement to genomics is </w:t>
      </w:r>
      <w:r>
        <w:rPr>
          <w:i/>
        </w:rPr>
        <w:t>phenomics</w:t>
      </w:r>
      <w:r>
        <w:t>, which aims to obtain high-throughput and high-dimensional phenotyping in line with our ab</w:t>
      </w:r>
      <w:r w:rsidR="00085963">
        <w:t xml:space="preserve">ility to characterize genomes </w:t>
      </w:r>
      <w:r w:rsidR="00085963">
        <w:fldChar w:fldCharType="begin" w:fldLock="1"/>
      </w:r>
      <w:r w:rsidR="0035496B">
        <w:instrText>ADDIN CSL_CITATION {"citationItems":[{"id":"ITEM-1","itemData":{"DOI":"10.1038/nrg2897","ISBN":"1471-0064 (Electronic)\\r1471-0056 (Linking)","ISSN":"14710056","PMID":"21085204","abstract":"A key goal of biology is to understand phenotypic characteristics, such as health, disease and evolutionary fitness. Phenotypic variation is produced through a complex web of interactions between genotype and environment, and such a 'genotype-phenotype' map is inaccessible without the detailed phenotypic data that allow these interactions to be studied. Despite this need, our ability to characterize phenomes - the full set of phenotypes of an individual - lags behind our ability to characterize genomes. Phenomics should be recognized and pursued as an independent discipline to enable the development and adoption of high-throughput and high-dimensional phenotyping.","author":[{"dropping-particle":"","family":"Houle","given":"David","non-dropping-particle":"","parse-names":false,"suffix":""},{"dropping-particle":"","family":"Govindaraju","given":"Diddahally R.","non-dropping-particle":"","parse-names":false,"suffix":""},{"dropping-particle":"","family":"Omholt","given":"Stig","non-dropping-particle":"","parse-names":false,"suffix":""}],"container-title":"Nature Reviews Genetics","id":"ITEM-1","issue":"12","issued":{"date-parts":[["2010"]]},"page":"855-866","title":"Phenomics: The next challenge","type":"article-journal","volume":"11"},"uris":["http://www.mendeley.com/documents/?uuid=1694e9a3-65b5-4006-bf64-ffdf59b70714"]}],"mendeley":{"formattedCitation":"(Houle et al., 2010)","plainTextFormattedCitation":"(Houle et al., 2010)","previouslyFormattedCitation":"(Houle et al., 2010)"},"properties":{"noteIndex":0},"schema":"https://github.com/citation-style-language/schema/raw/master/csl-citation.json"}</w:instrText>
      </w:r>
      <w:r w:rsidR="00085963">
        <w:fldChar w:fldCharType="separate"/>
      </w:r>
      <w:r w:rsidR="00085963" w:rsidRPr="00085963">
        <w:rPr>
          <w:noProof/>
        </w:rPr>
        <w:t>(Houle et al., 2010)</w:t>
      </w:r>
      <w:r w:rsidR="00085963">
        <w:fldChar w:fldCharType="end"/>
      </w:r>
      <w:r w:rsidR="00A801C7">
        <w:t xml:space="preserve">. The paradigm shift is simple and similar to the one made in the Human Genome </w:t>
      </w:r>
      <w:r w:rsidR="00085963">
        <w:t>P</w:t>
      </w:r>
      <w:r w:rsidR="00A801C7">
        <w:t>roject: instead of ‘phenotyping as usual’ or measuring a limited set of simplified features that seem relevant, why not measure it all? In contrast to genomic technologies, which successfully measure and characterize complete genomes</w:t>
      </w:r>
      <w:r w:rsidR="00085963">
        <w:t xml:space="preserve">, the </w:t>
      </w:r>
      <w:r w:rsidR="00A3056A">
        <w:t xml:space="preserve">scientific </w:t>
      </w:r>
      <w:r w:rsidR="00085963">
        <w:t xml:space="preserve">development </w:t>
      </w:r>
      <w:r w:rsidR="00A3056A">
        <w:t>of</w:t>
      </w:r>
      <w:r w:rsidR="00085963">
        <w:t xml:space="preserve"> phenomics lags behind. However, with the advent of new technologies, hardware exists for extensively and intensively collecting quantitative phenotypic data. For example, 3D image surface and/or medical scanners provide the optimal means to capture information of biological morphology and appearance. Today, the challenge </w:t>
      </w:r>
      <w:r w:rsidR="001F7417">
        <w:t xml:space="preserve">is to establish standardized and comprehensive phenotypic representations from </w:t>
      </w:r>
      <w:r w:rsidR="00085963">
        <w:t>large scale</w:t>
      </w:r>
      <w:r w:rsidR="001F7417">
        <w:t xml:space="preserve"> </w:t>
      </w:r>
      <w:r w:rsidR="00085963">
        <w:t>image data that</w:t>
      </w:r>
      <w:r w:rsidR="001F7417">
        <w:t xml:space="preserve"> can be used to study phenotypic variation </w:t>
      </w:r>
      <w:r w:rsidR="00085963">
        <w:t>in the context of genetic variation</w:t>
      </w:r>
      <w:r w:rsidR="00A3056A">
        <w:t xml:space="preserve"> </w:t>
      </w:r>
      <w:r w:rsidR="00A3056A">
        <w:fldChar w:fldCharType="begin" w:fldLock="1"/>
      </w:r>
      <w:r w:rsidR="0064153F">
        <w:instrText>ADDIN CSL_CITATION {"citationItems":[{"id":"ITEM-1","itemData":{"DOI":"10.1038/nmeth.1431","ISBN":"1548-7105 (Electronic) 1548-7091 (Linking)","ISSN":"15487105","PMID":"20195255","abstract":"Advances in imaging techniques and high-throughput technologies are providing scientists with unprecedented possibilities to visualize internal structures of cells, organs and organisms and to collect systematic image data characterizing genes and proteins on a large scale. To make the best use of these increasingly complex and large image data resources, the scientific community must be provided with methods to query, analyze and crosslink these resources to give an intuitive visual representation of the data. This review gives an overview of existing methods and tools for this purpose and highlights some of their limitations and challenges.","author":[{"dropping-particle":"","family":"Walter","given":"Thomas","non-dropping-particle":"","parse-names":false,"suffix":""},{"dropping-particle":"","family":"Shattuck","given":"David W.","non-dropping-particle":"","parse-names":false,"suffix":""},{"dropping-particle":"","family":"Baldock","given":"Richard","non-dropping-particle":"","parse-names":false,"suffix":""},{"dropping-particle":"","family":"Bastin","given":"Mark E.","non-dropping-particle":"","parse-names":false,"suffix":""},{"dropping-particle":"","family":"Carpenter","given":"Anne E.","non-dropping-particle":"","parse-names":false,"suffix":""},{"dropping-particle":"","family":"Duce","given":"Suzanne","non-dropping-particle":"","parse-names":false,"suffix":""},{"dropping-particle":"","family":"Ellenberg","given":"Jan","non-dropping-particle":"","parse-names":false,"suffix":""},{"dropping-particle":"","family":"Fraser","given":"Adam","non-dropping-particle":"","parse-names":false,"suffix":""},{"dropping-particle":"","family":"Hamilton","given":"Nicholas","non-dropping-particle":"","parse-names":false,"suffix":""},{"dropping-particle":"","family":"Pieper","given":"Steve","non-dropping-particle":"","parse-names":false,"suffix":""},{"dropping-particle":"","family":"Ragan","given":"Mark A.","non-dropping-particle":"","parse-names":false,"suffix":""},{"dropping-particle":"","family":"Schneider","given":"Jurgen E.","non-dropping-particle":"","parse-names":false,"suffix":""},{"dropping-particle":"","family":"Tomancak","given":"Pavel","non-dropping-particle":"","parse-names":false,"suffix":""},{"dropping-particle":"","family":"Hériché","given":"Jean Karim","non-dropping-particle":"","parse-names":false,"suffix":""}],"container-title":"Nature Methods","id":"ITEM-1","issue":"3 Suppl","issued":{"date-parts":[["2010"]]},"page":"S26-S41","title":"Visualization of image data from cells to organisms","type":"article-journal","volume":"7"},"uris":["http://www.mendeley.com/documents/?uuid=10247c2b-a4f1-4ee2-b333-8470465e4347"]}],"mendeley":{"formattedCitation":"(Walter et al., 2010)","plainTextFormattedCitation":"(Walter et al., 2010)","previouslyFormattedCitation":"(Walter et al., 2010)"},"properties":{"noteIndex":0},"schema":"https://github.com/citation-style-language/schema/raw/master/csl-citation.json"}</w:instrText>
      </w:r>
      <w:r w:rsidR="00A3056A">
        <w:fldChar w:fldCharType="separate"/>
      </w:r>
      <w:r w:rsidR="00A3056A" w:rsidRPr="00A3056A">
        <w:rPr>
          <w:noProof/>
        </w:rPr>
        <w:t>(Walter et al., 2010)</w:t>
      </w:r>
      <w:r w:rsidR="00A3056A">
        <w:fldChar w:fldCharType="end"/>
      </w:r>
      <w:r w:rsidR="001F7417">
        <w:t>.</w:t>
      </w:r>
      <w:r w:rsidR="00085963">
        <w:t xml:space="preserve"> </w:t>
      </w:r>
      <w:r w:rsidR="001F7417">
        <w:t xml:space="preserve">This </w:t>
      </w:r>
      <w:r w:rsidR="00085963">
        <w:t xml:space="preserve">is a challenge that we address with the development of the MeshMonk </w:t>
      </w:r>
      <w:r w:rsidR="001F7417">
        <w:t>t</w:t>
      </w:r>
      <w:r w:rsidR="008265D5">
        <w:t>oolbox</w:t>
      </w:r>
      <w:r w:rsidR="00085963">
        <w:t xml:space="preserve">. </w:t>
      </w:r>
      <w:r w:rsidR="00A801C7">
        <w:t xml:space="preserve"> </w:t>
      </w:r>
    </w:p>
    <w:p w14:paraId="6AB9CB41" w14:textId="0298C6CA" w:rsidR="00085963" w:rsidRDefault="001F7417" w:rsidP="00A33B2A">
      <w:pPr>
        <w:jc w:val="both"/>
      </w:pPr>
      <w:r>
        <w:t xml:space="preserve">Dense correspondence phenotyping is important beyond genomics and could be employed by </w:t>
      </w:r>
      <w:r w:rsidR="00BE7BBA">
        <w:t xml:space="preserve">anthropologists, biologists, and medical clinicians to accurately and reproducibly characterize anatomical structures, like a femur, skull, or face, such that underlying qualities about the structure can be understood. </w:t>
      </w:r>
      <w:r w:rsidR="00085963">
        <w:t>The study of variation and covariation in anatomy can provide insights into the genetic causes and evolution of the anatomical structure. In addition, comparing the anatomy of an individual patient to a control population can indicate pathology to a medical practitioner. Traditionally, this has been achieved using visual clinical assessment or by taking measurements between manuall</w:t>
      </w:r>
      <w:r w:rsidR="00B02C22">
        <w:t>y placed anatomical ‘landmarks’,</w:t>
      </w:r>
      <w:r w:rsidR="00085963">
        <w:t xml:space="preserve"> </w:t>
      </w:r>
      <w:r w:rsidR="00BE7BBA">
        <w:t>traditionally defined as precise locations on biological forms that hold some developmental, functional, structural</w:t>
      </w:r>
      <w:r w:rsidR="00371B18">
        <w:t>,</w:t>
      </w:r>
      <w:r w:rsidR="00BE7BBA">
        <w:t xml:space="preserve"> or evolutionary significance </w:t>
      </w:r>
      <w:r w:rsidR="00BE7BBA">
        <w:fldChar w:fldCharType="begin" w:fldLock="1"/>
      </w:r>
      <w:r w:rsidR="0035496B">
        <w:instrText>ADDIN CSL_CITATION {"citationItems":[{"id":"ITEM-1","itemData":{"DOI":"10.1002/ajpa.10174","abstract":"Nontraditional or geometric morphometric methods have found wide application in the biological sciences, especially in anthropology, a field with a strong history of measurement of biological form. Controversy has arisen over which method is the \"best\" for quantifying the morphological difference between forms and for making proper statistical statements about the detected differences. This paper explains that many of these arguments are superfluous to the real issues that need to be understood by those wishing to apply morphometric methods to biological data. Validity, the ability of a method to find the correct answer, is rarely discussed and often ignored. We explain why demonstration of validity is a necessary step in the evaluation of methods used in morphometrics. Focusing specifically on landmark data, we discuss the concepts of size and shape, and reiterate that since no unique definition of size exists, shape can only be recognized with reference to a chosen surrogate for size. We explain why only a limited class of information related to the morphology of an object can be known when landmark data are used. This observation has genuine consequences, as certain morphometric methods are based on models that require specific assumptions, some of which exceed what can be known from landmark data. We show that orientation of an object with reference to other objects in a sample can never be known, because this information is not included in landmark data. Consequently, a descriptor of form difference that contains information on orientation is flawed because that information does not arise from evidence within the data, but instead is a product of a chosen orientation scheme. To illustrate these points, we apply superimposition, deformation, and linear distance-based morphometric methods to the analysis of a simulated data set for which the true differences are known. This analysis demonstrates the relative efficacy of various methods to reveal the true difference between forms. Our discussion is intended to be fair, but it will be obvious to the reader that we favor a particular approach. Our bias comes from the realization that morphometric methods should operate with a definition of form and form difference consistent with the limited class of information that can be known from landmark data. Answers based on information that can be known from the data are of more use to biological inquiry than those based on unjustifiable assumptions.","author":[{"dropping-particle":"","family":"Richtsmeier","given":"Joan T.","non-dropping-particle":"","parse-names":false,"suffix":""},{"dropping-particle":"","family":"Burke Deleon","given":"Valerie","non-dropping-particle":"","parse-names":false,"suffix":""},{"dropping-particle":"","family":"Lele","given":"Subhash R","non-dropping-particle":"","parse-names":false,"suffix":""}],"container-title":"American Journal of Physical Anthropology","id":"ITEM-1","issue":"35","issued":{"date-parts":[["2002"]]},"page":"63-91","title":"The promise of geometric morphometrics","type":"article-journal","volume":"119"},"uris":["http://www.mendeley.com/documents/?uuid=6c929c01-0100-480e-8f96-6959dec29ad1"]}],"mendeley":{"formattedCitation":"(Richtsmeier et al., 2002)","plainTextFormattedCitation":"(Richtsmeier et al., 2002)","previouslyFormattedCitation":"(Richtsmeier et al., 2002)"},"properties":{"noteIndex":0},"schema":"https://github.com/citation-style-language/schema/raw/master/csl-citation.json"}</w:instrText>
      </w:r>
      <w:r w:rsidR="00BE7BBA">
        <w:fldChar w:fldCharType="separate"/>
      </w:r>
      <w:r w:rsidR="00BE7BBA" w:rsidRPr="00086853">
        <w:rPr>
          <w:noProof/>
        </w:rPr>
        <w:t>(Richtsmeier et al., 2002)</w:t>
      </w:r>
      <w:r w:rsidR="00BE7BBA">
        <w:fldChar w:fldCharType="end"/>
      </w:r>
      <w:r w:rsidR="00BE7BBA">
        <w:t xml:space="preserve"> </w:t>
      </w:r>
      <w:r w:rsidR="00B02C22">
        <w:t>and</w:t>
      </w:r>
      <w:r w:rsidR="00BE7BBA">
        <w:t xml:space="preserve"> are unambiguously defined and reliably locatable </w:t>
      </w:r>
      <w:r w:rsidR="00BE7BBA">
        <w:fldChar w:fldCharType="begin" w:fldLock="1"/>
      </w:r>
      <w:r w:rsidR="0035496B">
        <w:instrText>ADDIN CSL_CITATION {"citationItems":[{"id":"ITEM-1","itemData":{"DOI":"10.1597/1545-1569_1995_032_0217_pravot_2.3.co_2","PMID":"7605789","author":[{"dropping-particle":"","family":"Richtsmeier","given":"Joan T.","non-dropping-particle":"","parse-names":false,"suffix":""},{"dropping-particle":"","family":"Paik","given":"Chul H.","non-dropping-particle":"","parse-names":false,"suffix":""},{"dropping-particle":"","family":"Elfert","given":"Peter C.","non-dropping-particle":"","parse-names":false,"suffix":""},{"dropping-particle":"","family":"Cole III","given":"Theodore M.","non-dropping-particle":"","parse-names":false,"suffix":""},{"dropping-particle":"","family":"Dahlman","given":"Holly R.","non-dropping-particle":"","parse-names":false,"suffix":""}],"container-title":"Cleft Palate-Craniofacial Journal","id":"ITEM-1","issue":"3","issued":{"date-parts":[["1995"]]},"page":"217-227","title":"Precision, repeatibility, and validation of the localization of cranial landmarks using computed tomography scans","type":"article-journal","volume":"32"},"uris":["http://www.mendeley.com/documents/?uuid=093c26ca-ba9b-48fd-a0d1-937b2041fe58"]},{"id":"ITEM-2","itemData":{"DOI":"10.1002/ajmg.a.30959","ISBN":"1552-4825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Genetics","id":"ITEM-2","issue":"3","issued":{"date-parts":[["2005"]]},"page":"247-253","title":"Precision and error of three-dimensional phenotypic measures acquired from 3dMD photogrammetric images","type":"article-journal","volume":"138A"},"uris":["http://www.mendeley.com/documents/?uuid=4419db9c-87b4-4507-b5bc-e9f4bf803261"]},{"id":"ITEM-3","itemData":{"author":[{"dropping-particle":"","family":"Corner","given":"Brian D.","non-dropping-particle":"","parse-names":false,"suffix":""},{"dropping-particle":"","family":"Lele","given":"Subhash","non-dropping-particle":"","parse-names":false,"suffix":""},{"dropping-particle":"","family":"Richtsmeier","given":"Joan T.","non-dropping-particle":"","parse-names":false,"suffix":""}],"container-title":"Journal of Quantative Anthropology","id":"ITEM-3","issued":{"date-parts":[["1992"]]},"page":"347-359","title":"Measuring Precision of Three-Dimensional Landmark Data","type":"article-journal","volume":"3"},"uris":["http://www.mendeley.com/documents/?uuid=99d57c29-e55b-4f0c-9aeb-a501dcf2cf73"]}],"mendeley":{"formattedCitation":"(Aldridge et al., 2005; Corner et al., 1992; Richtsmeier et al., 1995)","plainTextFormattedCitation":"(Aldridge et al., 2005; Corner et al., 1992; Richtsmeier et al., 1995)","previouslyFormattedCitation":"(Aldridge et al., 2005; Corner et al., 1992; Richtsmeier et al., 1995)"},"properties":{"noteIndex":0},"schema":"https://github.com/citation-style-language/schema/raw/master/csl-citation.json"}</w:instrText>
      </w:r>
      <w:r w:rsidR="00BE7BBA">
        <w:fldChar w:fldCharType="separate"/>
      </w:r>
      <w:r w:rsidR="00BE7BBA" w:rsidRPr="00086853">
        <w:rPr>
          <w:noProof/>
        </w:rPr>
        <w:t>(Aldridge et al., 2005; Corner et al., 1992; Richtsmeier et al., 1995)</w:t>
      </w:r>
      <w:r w:rsidR="00BE7BBA">
        <w:fldChar w:fldCharType="end"/>
      </w:r>
      <w:r w:rsidR="00BE7BBA">
        <w:t xml:space="preserve">. Some examples include the endo- and </w:t>
      </w:r>
      <w:r w:rsidR="00BE7BBA">
        <w:lastRenderedPageBreak/>
        <w:t xml:space="preserve">exocanthi (the inner and outer corners of the eyes, respectively) and the pronasale (the tip of the nose). </w:t>
      </w:r>
    </w:p>
    <w:p w14:paraId="728A354C" w14:textId="62D86392" w:rsidR="00827453" w:rsidRPr="00900F1C" w:rsidRDefault="00827453" w:rsidP="00A4246A">
      <w:pPr>
        <w:jc w:val="both"/>
      </w:pPr>
      <w:r>
        <w:t xml:space="preserve">However, manual landmarking is </w:t>
      </w:r>
      <w:r w:rsidR="00230805">
        <w:t xml:space="preserve">tedious to perform, difficult to </w:t>
      </w:r>
      <w:r w:rsidR="00221E4E">
        <w:t>stan</w:t>
      </w:r>
      <w:r w:rsidR="00230805">
        <w:t>dardize</w:t>
      </w:r>
      <w:r>
        <w:t xml:space="preserve"> in practice</w:t>
      </w:r>
      <w:r w:rsidR="00230805">
        <w:t>,</w:t>
      </w:r>
      <w:r w:rsidR="00B97C25">
        <w:t xml:space="preserve"> and</w:t>
      </w:r>
      <w:r w:rsidR="00221E4E">
        <w:t xml:space="preserve"> </w:t>
      </w:r>
      <w:r w:rsidR="00230805">
        <w:t>prone to</w:t>
      </w:r>
      <w:r w:rsidR="00221E4E">
        <w:t xml:space="preserve"> intra and inter-operator error</w:t>
      </w:r>
      <w:r w:rsidR="00900F1C">
        <w:t xml:space="preserve"> </w:t>
      </w:r>
      <w:r w:rsidR="00900F1C">
        <w:fldChar w:fldCharType="begin" w:fldLock="1"/>
      </w:r>
      <w:r w:rsidR="0064153F">
        <w:instrText>ADDIN CSL_CITATION {"citationItems":[{"id":"ITEM-1","itemData":{"DOI":"10.1186/1471-2342-14-35","ISSN":"14712342","PMID":"25306436","abstract":"BACKGROUND: Manual annotation of landmarks is a known source of variance, which exist in all fields of medical imaging, influencing the accuracy and interpretation of the results. However, the variability of human facial landmarks is only sparsely addressed in the current literature as opposed to e.g. the research fields of orthodontics and cephalometrics. We present a full facial 3D annotation procedure and a sparse set of manually annotated landmarks, in effort to reduce operator time and minimize the variance.\\n\\nMETHOD: Facial scans from 36 voluntary unrelated blood donors from the Danish Blood Donor Study was randomly chosen. Six operators twice manually annotated 73 anatomical and pseudo-landmarks, using a three-step scheme producing a dense point correspondence map. We analyzed both the intra- and inter-operator variability, using mixed-model ANOVA. We then compared four sparse sets of landmarks in order to construct a dense correspondence map of the 3D scans with a minimum point variance.\\n\\nRESULTS: The anatomical landmarks of the eye were associated with the lowest variance, particularly the center of the pupils. Whereas points of the jaw and eyebrows have the highest variation. We see marginal variability in regards to intra-operator and portraits. Using a sparse set of landmarks (n=14), that capture the whole face, the dense point mean variance was reduced from 1.92 to 0.54 mm.\\n\\nCONCLUSION: The inter-operator variability was primarily associated with particular landmarks, where more leniently landmarks had the highest variability. The variables embedded in the portray and the reliability of a trained operator did only have marginal influence on the variability. Further, using 14 of the annotated landmarks we were able to reduced the variability and create a dense correspondences mesh to capture all facial features.","author":[{"dropping-particle":"","family":"Fagertun","given":"Jens","non-dropping-particle":"","parse-names":false,"suffix":""},{"dropping-particle":"","family":"Harder","given":"Stine","non-dropping-particle":"","parse-names":false,"suffix":""},{"dropping-particle":"","family":"Rosengren","given":"Anders","non-dropping-particle":"","parse-names":false,"suffix":""},{"dropping-particle":"","family":"Moeller","given":"Christian","non-dropping-particle":"","parse-names":false,"suffix":""},{"dropping-particle":"","family":"Werge","given":"Thomas","non-dropping-particle":"","parse-names":false,"suffix":""},{"dropping-particle":"","family":"Paulsen","given":"Rasmus R.","non-dropping-particle":"","parse-names":false,"suffix":""},{"dropping-particle":"","family":"Hansen","given":"Thomas F.","non-dropping-particle":"","parse-names":false,"suffix":""}],"container-title":"BMC Medical Imaging","id":"ITEM-1","issued":{"date-parts":[["2014"]]},"page":"35","title":"3D facial landmarks: Inter-operator variability of manual annotation","type":"article-journal","volume":"14"},"uris":["http://www.mendeley.com/documents/?uuid=8a728376-daa5-4b62-8c22-085ca6d787f5"]},{"id":"ITEM-2","itemData":{"DOI":"10.1111/j.1601-6343.2008.01435.x.","ISBN":"1601-6335 (Print)\\n1601-6335 (Linking)","ISSN":"16016335","PMID":"19154273","abstract":"BACKGROUND: The three-dimensional (3D) measuring technology is useful to inspect facial shape in three planes of space (X, Y, and Z). Recent work has been directed to analyse craniofacial morphology using facial soft tissue landmarks to identify facial differences among population. The reproducibility of facial landmarks is almost necessary to ensure accurate 3D facial measurements.\\n\\nOBJECTIVE: The aim of this study is to assess the reproducibility of facial soft tissue landmarks using laser-scan 3D imaging technology.\\n\\nSUBJECTS AND METHODS: Facial landmarks were assessed for 30 15(1/2)-year-old British-Caucasian children (15 males and 15 females). The sample was recruited from the Avon Longitudinal Study of Parents and Children (ALSPAC). The 3D facial images were acquired for each subject using two high-resolution Konica/Minolta laser scanners. Twenty-one facial landmarks (63 X, Y, and Z coordinates) were identified and recorded on each 3D facial image by two examiners. The reproducibility of landmarks identification at 2-week interval was assessed for one of the examiners (intra-examiner). In addition, the reproducibility of landmarks was assessed between the two examiners (inter-examiner). Using Bland-Altman plots, both intra- and inter-examiner assessments had evaluated landmarks reproducibility in three dimensions for the sample divided by gender. The reproducibility of the 3D-coordinates for each landmark was considered under three categories (&lt; 0.5 mm, &lt; 1 mm, and &gt;1 mm) for both intra- and inter-examiner reproducibility assessments.\\n\\nRESULTS: The distribution of coordinates at the three levels of reproducibility show the following percentages: intra-examiner: &lt; 0.5 mm (38%), &lt; 1 mm (51%), &gt;1 mm (11%); inter-examiner: &lt; 0.5 mm (35%), &lt; 1 mm (48%), &gt;1 mm (17%). Generally, 10 landmarks were reproducible to less than 1 mm for both intra- and inter-examiner reproducibility assessments. The Labiale Superius was the most reproducible and Palebrale Superius was the least reproducible landmark. Some landmarks showed greater reliability in certain planes of space; the Glabella was more reliable in the Z than the Y axis. Gender differences were found; Subnasale was more reproducible in the Y-axis in males compared with females.\\n\\nCONCLUSIONS: The reproducibility of facial landmarks should be considered in the three planes of space. The majority of X-Y-Z coordinates taken to the 21 facial landmarks were reproducible to &lt; 1 mm which is clinically acce…","author":[{"dropping-particle":"","family":"Toma","given":"Arshed M.","non-dropping-particle":"","parse-names":false,"suffix":""},{"dropping-particle":"","family":"Zhurov","given":"Alexei I.","non-dropping-particle":"","parse-names":false,"suffix":""},{"dropping-particle":"","family":"Playle","given":"R.","non-dropping-particle":"","parse-names":false,"suffix":""},{"dropping-particle":"","family":"Ong","given":"E.","non-dropping-particle":"","parse-names":false,"suffix":""},{"dropping-particle":"","family":"Richmond","given":"Stephen","non-dropping-particle":"","parse-names":false,"suffix":""}],"container-title":"Orthodontics and Craniofacial Research","id":"ITEM-2","issue":"1","issued":{"date-parts":[["2009"]]},"page":"33-42","title":"Reproducibility of facial soft tissue landmarks on 3D laser-scanned facial images","type":"article-journal","volume":"12"},"uris":["http://www.mendeley.com/documents/?uuid=0cc7f419-a411-4b28-95d6-a62610c751b3"]},{"id":"ITEM-3","itemData":{"DOI":"10.1597/03-066.1","ISBN":"1055-6656","ISSN":"10556656","PMID":"15352857","abstract":"To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Journal","id":"ITEM-3","issue":"5","issued":{"date-parts":[["2004"]]},"page":"507-518","title":"Digital three-dimensional photogrammetry: Evaluation of anthropometric precision and accuracy using a Genex 3D camera system","type":"article-journal","volume":"41"},"uris":["http://www.mendeley.com/documents/?uuid=6b5fb576-435a-4643-a0e2-e8f0034b66d3","http://www.mendeley.com/documents/?uuid=c15849c4-a3dd-4d39-b394-f58b87c9022c"]},{"id":"ITEM-4","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Anthropology","id":"ITEM-4","issue":"1","issued":{"date-parts":[["2007"]]},"page":"24-35","title":"The problem of assessing landmark error in geometric morphometrics: Theory, methods, and modifications","type":"article-journal","volume":"134"},"uris":["http://www.mendeley.com/documents/?uuid=ccc4a0d0-c8fe-4de4-a648-26f966c774ec"]},{"id":"ITEM-5","itemData":{"DOI":"10.1597/06-175","ISBN":"1055-6656 (Print)\\n1055-6656 (Linking)","ISSN":"10556656","PMID":"18452351","abstract":"BACKGROUND: Direct anthropometry performed during a patient examination is the standard technique for quantifying craniofacial dysmorphology, as well as for surgical planning and outcome assessment. Several new technologies have been designed to computerize anthropometric measurements, including three-dimensional (3D) digital photogrammetry. These digital systems have the advantage of acquiring patient craniofacial surface images quickly and noninvasively. Before morphometry using digital photogrammetry can be applied in clinical and research practice, it must be assessed against direct anthropometry. OBJECTIVE: To evaluate the validity and reliability of facial anthropometric linear distances imaged by 3D digital photogrammetry with respect to direct anthropometry. DESIGN, SETTING, PARTICIPANTS, MEASURES: Standard craniofacial distances were directly measured twice on 20 normal adult volunteers. Craniofacial surfaces were also imaged using the 3dMDface digital photogrammetry system, and distances were digitally measured twice for each subject. Validity measures of accuracy and bias (for direct versus digital measurements) and reproducibility measures of precision and test-retest reliability (for repeated sets of digital measurements) were computed. RESULTS: Seventeen of the 18 direct measurements correlated highly with digital values (mean r = 0.88). The correlation for one measurement (upper prolabial width) was not statistically significant. The overall precision of all 17 digital measurements was less than 1 mm, and the reliability was high (mean r = 0.91). CONCLUSIONS: Craniofacial anthropometry using the 3dMDface System is valid and reliable. Digital measurements of upper prolabial width may require direct marking, prior to imaging, to improve landmark identification.","author":[{"dropping-particle":"","family":"Wong","given":"Julielynn Y.","non-dropping-particle":"","parse-names":false,"suffix":""},{"dropping-particle":"","family":"Oh","given":"Albert K.","non-dropping-particle":"","parse-names":false,"suffix":""},{"dropping-particle":"","family":"Ohta","given":"Eiic</w:instrText>
      </w:r>
      <w:r w:rsidR="0064153F" w:rsidRPr="000937AA">
        <w:instrText>hi","non-dropping-particle":"","parse-names":false,"suffix":""},{"dropping-particle":"","family":"Hunt","given":"Anne T.","non-dropping-particle":"","parse-names":false,"suffix":""},{"dropping-particle":"","family":"Rogers","given":"Gary F.","non-dropping-particle":"","parse-names":false,"suffix":""},{"dropping-particle":"","family":"Mulliken","given":"John B.","non-dropping-particle":"","parse-names":false,"suffix":""},{"dropping-particle":"","family":"Deutsch","given":"Curtis K.","non-dropping-particle":"","parse-names":false,"suffix":""}],"container-title":"Cleft Palate-Craniofacial Journal","id":"ITEM-5","issue":"3","issued":{"date-parts":[["2008"]]},"page":"232-239","title":"Validity and reliability of craniofacial anthropometric measurement of 3D digital photogrammetric images","type":"article-journal","volume":"45"},"uris":["http://www.mendeley.com/documents/?uuid=b14515b0-cec6-43e6-9a3a-afeff892e49f"]}],"mendeley":{"formattedCitation":"(Fagertun et al., 2014; Toma et al., 2009; von Cramon-Taubadel et al., 2007; Weinberg et al., 2004; Wong et al., 2008)","plainTextFormattedCitation":"(Fagertun et al., 2014; Toma et al., 2009; von Cramon-Taubadel et al., 2007; Weinberg et al., 2004; Wong et al., 2008)","previouslyFormattedCitation":"(Fagertun et al., 2014; Toma et al., 2009; von Cramon-Taubadel et al., 2007; Weinberg et al., 2004; Wong et al., 2008)"},"properties":{"noteIndex":0},"schema":"https://github.com/citation-style-language/schema/raw/master/csl-citation.json"}</w:instrText>
      </w:r>
      <w:r w:rsidR="00900F1C">
        <w:fldChar w:fldCharType="separate"/>
      </w:r>
      <w:r w:rsidR="00653594" w:rsidRPr="000937AA">
        <w:rPr>
          <w:noProof/>
        </w:rPr>
        <w:t>(Fagertun et al., 2014; Toma et al., 2009; von Cramon-Taubadel et al., 2007; Weinberg et al., 2004; Wong et al., 2008)</w:t>
      </w:r>
      <w:r w:rsidR="00900F1C">
        <w:fldChar w:fldCharType="end"/>
      </w:r>
      <w:r w:rsidR="00900F1C" w:rsidRPr="000937AA">
        <w:t xml:space="preserve">. </w:t>
      </w:r>
      <w:r>
        <w:t>Furthermore, sparse landmark configurations can only quantify form at defined landmark</w:t>
      </w:r>
      <w:r w:rsidR="001F7417">
        <w:t>s</w:t>
      </w:r>
      <w:r>
        <w:t xml:space="preserve"> that can be reliably identified and indicated by a </w:t>
      </w:r>
      <w:r w:rsidR="00B02C22">
        <w:t xml:space="preserve">human and </w:t>
      </w:r>
      <w:r w:rsidR="00710EF5">
        <w:t xml:space="preserve">thus </w:t>
      </w:r>
      <w:r w:rsidR="00B02C22">
        <w:t>lack the resolution to fully characterize shape variation in</w:t>
      </w:r>
      <w:r w:rsidR="001F7417">
        <w:t xml:space="preserve"> </w:t>
      </w:r>
      <w:r w:rsidR="00B02C22">
        <w:t>between landmarks</w:t>
      </w:r>
      <w:r>
        <w:t>. An alternative is to automatically indicate quasi-landmarks across the entire surface of the structure. This is achieved by gradually warping a gene</w:t>
      </w:r>
      <w:r w:rsidR="00F74D63">
        <w:t>r</w:t>
      </w:r>
      <w:r>
        <w:t xml:space="preserve">ic template </w:t>
      </w:r>
      <w:r w:rsidR="005350CF">
        <w:t xml:space="preserve">(i.e. anthropometric mask) </w:t>
      </w:r>
      <w:r>
        <w:t xml:space="preserve">composed of thousands of points into the shape of each target image through a non-rigid registration algorithm </w:t>
      </w:r>
      <w:r>
        <w:fldChar w:fldCharType="begin" w:fldLock="1"/>
      </w:r>
      <w:r w:rsidR="000A0F0C">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0A0F0C">
        <w:rPr>
          <w:rFonts w:ascii="Cambria Math" w:hAnsi="Cambria Math" w:cs="Cambria Math"/>
        </w:rPr>
        <w:instrText>∼</w:instrText>
      </w:r>
      <w:r w:rsidR="000A0F0C">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mask","type":"article-journal","volume":"41"},"uris":["http://www.mendeley.com/documents/?uuid=9f14b25e-6af8-4b3b-bfb7-8f7b3b54dd7e"]},{"id":"ITEM-4","itemData":{"DOI":"10.1109/TMI.2003.814784","PMID":"12872950","author":[{"dropping-particle":"","family":"Hutton","given":"Tim J.","non-dropping-particle":"","parse-names":false,"suffix":""},{"dropping-particle":"","family":"Buxton","given":"Bernard F.","non-dropping-particle":"","parse-names":false,"suffix":""},{"dropping-particle":"","family":"Hammond","given":"Peter","non-dropping-particle":"","parse-names":false,"suffix":""},{"dropping-particle":"","family":"Potts","given":"Henry W.W.","non-dropping-particle":"","parse-names":false,"suffix":""}],"container-title":"IEEE Transactions on Medical Imaging","id":"ITEM-4","issue":"6","issued":{"date-parts":[["2003"]]},"page":"747-753","title":"Estimating Average Growth Trajectories in Shape-Space Using Kernel Smoothing","type":"article-journal","volume":"22"},"uris":["http://www.mendeley.com/documents/?uuid=d9a8a04d-2537-4e41-ac86-cef78f505a15"]},{"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diffusion","type":"article-journal","volume":"5"},"uris":["http://www.mendeley.com/documents/?uuid=7ca2cc54-a8d5-4646-8ba9-f716c3d8ca57"]}],"mendeley":{"formattedCitation":"(Andresen and Nielsen, 2001; Claes, 2007; Claes et al., 2012b; Hutton et al., 2003b; Snyders et al., 2014)","plainTextFormattedCitation":"(Andresen and Nielsen, 2001; Claes, 2007; Claes et al., 2012b; Hutton et al., 2003b; Snyders et al., 2014)","previouslyFormattedCitation":"(Andresen and Nielsen, 2001; Claes, 2007; Claes et al., 2012b; Hutton et al., 2003b; Snyders et al., 2014)"},"properties":{"noteIndex":0},"schema":"https://github.com/citation-style-language/schema/raw/master/csl-citation.json"}</w:instrText>
      </w:r>
      <w:r>
        <w:fldChar w:fldCharType="separate"/>
      </w:r>
      <w:r w:rsidR="0034220C" w:rsidRPr="002D76EC">
        <w:rPr>
          <w:noProof/>
        </w:rPr>
        <w:t>(Andresen and Nielsen, 2001; Claes, 2007; Claes et al., 2012b; Hutton et al., 2003b; Snyders et al., 2014)</w:t>
      </w:r>
      <w:r>
        <w:fldChar w:fldCharType="end"/>
      </w:r>
      <w:r w:rsidRPr="002D76EC">
        <w:t xml:space="preserve">. </w:t>
      </w:r>
      <w:r>
        <w:t xml:space="preserve">The coordinates of these warped templates, now in the shape of each target, can then be </w:t>
      </w:r>
      <w:r w:rsidR="001F7417">
        <w:t xml:space="preserve">assessed in </w:t>
      </w:r>
      <w:r>
        <w:t>geometric morphometric analysis. An automatic approach like this is preferable for the analysis of large datasets, avoiding the problems of manual landmarking at different sites by multiple operators. They are also more suitable for applications that require synthesis of a recognizable instance of the actual structure, such as predicting a complete shape from DNA</w:t>
      </w:r>
      <w:r w:rsidR="00073F08">
        <w:t xml:space="preserve"> </w:t>
      </w:r>
      <w:r w:rsidR="00073F08">
        <w:fldChar w:fldCharType="begin" w:fldLock="1"/>
      </w:r>
      <w:r w:rsidR="000D4275">
        <w:instrText>ADDIN CSL_CITATION {"citationItems":[{"id":"ITEM-1","itemData":{"DOI":"10.1016/j.fsigen.2014.08.008","abstract":"The potential of constructing useful DNA-based facial composites is forensically of great 3 interest. Given the significant identity information coded in the human face these predictions 4 could help investigations out of an impasse. Although, there is substantial evidence that much 5 of the total variation in facial features is genetically mediated, the discovery of which genes 6 and gene variants underlie normal facial variation has been hampered primarily by the 7 multipartite nature of facial variation. Traditionally, such physical complexity is simplified by 8 simple scalar measurements defined a priori, such as nose or mouth width or alternatively 9 using dimensionality reduction techniques such as principal component analysis where each 10 PC is then treated as a scalar trait. However, as shown in previous and related work a more 11 impartial and systematic approach to modeling of facial morphology is available and can 12 facilitate both the gene discovery steps, as we recently showed, and DNA-based facial 13 composite construction, as we show here. We first use genomic ancestry and sex to create a 14 base-face, which is simply an average sex and ancestry matched face. Subsequently, the 15 effects of 24 individual SNPs that have been shown to have significant effects on facial 16 variation are overlaid on the base-face forming the predicted-face in a process akin to a 17 photomontage or image blending. We next evaluate the accuracy of predicted faces using a 18 leave-one-out (LOO) cross-validation approach. Physical accuracy of the facial predictions 19 either locally in particular parts of the face or in terms of overall similarity is mainly 20 determined by sex and genomic-ancestry. The SNP-effects maintain the physical accuracy 21 while significantly increasing the distinctiveness of the facial predictions, which would be 22 expected to reduce false positives in perceptual identification tasks. To the best of our 23 knowledge this is the first effort at generating facial composites from DNA and the results are 24 preliminary but certainly promising, especially considering the limited amount of genetic 25 information about the face contained in these 24 SNPs. This approach can incorporate 26 additional SNPs as these are discovered and their effects documented. In this context we 27 discuss three main avenues of research: Expanding our knowledge of the genetic architecture 28 of facial morphology using techniques like BRIM; Improving the predict…","author":[{"dropping-particle":"","family":"Claes","given":"Peter","non-dropping-particle":"","parse-names":false,"suffix":""},{"dropping-particle":"","family":"Hill","given":"Harold","non-dropping-particle":"","parse-names":false,"suffix":""},{"dropping-particle":"","family":"Shriver","given":"Mark","non-dropping-particle":"","parse-names":false,"suffix":""}],"container-title":"Forensic Science International","id":"ITEM-1","issued":{"date-parts":[["2014"]]},"page":"208-216","title":"Towards DNA-based facial composites: preliminary results and validation","type":"article-journal","volume":"13"},"uris":["http://www.mendeley.com/documents/?uuid=add9e698-d876-4759-9a20-5af609cd3753"]}],"mendeley":{"formattedCitation":"(Claes et al., 2014)","plainTextFormattedCitation":"(Claes et al., 2014)","previouslyFormattedCitation":"(Claes et al., 2014)"},"properties":{"noteIndex":0},"schema":"https://github.com/citation-style-language/schema/raw/master/csl-citation.json"}</w:instrText>
      </w:r>
      <w:r w:rsidR="00073F08">
        <w:fldChar w:fldCharType="separate"/>
      </w:r>
      <w:r w:rsidR="00A56B8D" w:rsidRPr="00A56B8D">
        <w:rPr>
          <w:noProof/>
        </w:rPr>
        <w:t>(Claes et al., 2014)</w:t>
      </w:r>
      <w:r w:rsidR="00073F08">
        <w:fldChar w:fldCharType="end"/>
      </w:r>
      <w:r>
        <w:t>, synthetic growth and ageing of a face</w:t>
      </w:r>
      <w:r w:rsidR="00073F08">
        <w:t xml:space="preserve"> </w:t>
      </w:r>
      <w:r w:rsidR="00EF51F5">
        <w:fldChar w:fldCharType="begin" w:fldLock="1"/>
      </w:r>
      <w:r w:rsidR="000D4275">
        <w:instrText>ADDIN CSL_CITATION {"citationItems":[{"id":"ITEM-1","itemData":{"DOI":"10.1016/j.forsciint.2018.02.024","ISSN":"18726283","abstract":"3D facial images are becoming increasingly common. They provide more information about facial form than their 2D counterparts and will be useful in future forensic applications. These include age estimation and predicting changes in appearance of missing persons (synthetic growth). We present a framework for both age estimation and synthetic growth of children and adolescents from 3D photographs. Age estimation accuracy was substantially better than for existing approaches (mean absolute error = 1.19 years). Our synthetically ‘grown’ images were compared to actual longitudinal images of the same cases. On average 75% of the head overall and 85% of the face were predicted correctly to within three millimetres. We find that our approach is most suitable for ageing children from late childhood into adolescence. The work can be improved in the future by modelling skin colouring and taking account of other factors that influence face shape such as BMI.","author":[{"dropping-particle":"","family":"Matthews","given":"Harold","non-dropping-particle":"","parse-names":false,"suffix":""},{"dropping-particle":"","family":"Penington","given":"Anthony","non-dropping-particle":"","parse-names":false,"suffix":""},{"dropping-particle":"","family":"Clement","given":"John","non-dropping-particle":"","parse-names":false,"suffix":""},{"dropping-particle":"","family":"Kilpatrick","given":"Nicola","non-dropping-particle":"","parse-names":false,"suffix":""},{"dropping-particle":"","family":"Fan","given":"Yi","non-dropping-particle":"","parse-names":false,"suffix":""},{"dropping-particle":"","family":"Claes","given":"Peter","non-dropping-particle":"","parse-names":false,"suffix":""}],"container-title":"Forensic Science International","id":"ITEM-1","issued":{"date-parts":[["2018"]]},"page":"61-69","title":"Estimating age and synthesising growth in children and adolescents using 3D facial prototypes","type":"article-journal","volume":"286"},"uris":["http://www.mendeley.com/documents/?uuid=507b7d08-1975-4d74-9f4d-72a963fb6716"]},{"id":"ITEM-2","itemData":{"DOI":"10.1007/s00414-014-1114-x","ISBN":"0937-9827","ISSN":"14371596","PMID":"25381651","abstract":"We sought to generate data to facilitate forensic facial comparisons. Specifically, we conducted a longitudinal study of alterations in face shape induced by aging. We obtained two three-dimensional facial shape measurements in 171 Japanese males at intervals of approximately 10 years. With this data, we created a homologous model consisting of 10,741 data points for each face based on 33 anatomical landmarks. We averaged the movements of corresponding data points between the two homologous models for each individual and used this data to predict up to 30 years of face aging in an average Japanese male. We clearly identified aging-induced shape changes, such as drooping and denting of the facial folds, drooping of the upper lip, and projection of the lower eyelid, in the virtually aged model. A quantitative comparison of aging-induced shape alterations among three age groups (individuals in their 20's, 30's, and 40-50's) showed that these alterations accelerated more quickly as age increased. Using our predictive model, we conducted a preliminary study focused on facial shape alterations induced by reductions in body weight. Our findings indicated that our proposed method would also be valid for this purpose.","author":[{"dropping-particle":"","family":"Imaizumi","given":"Kazuhiko","non-dropping-particle":"","parse-names":false,"suffix":""},{"dropping-particle":"","family":"Taniguchi","given":"Kei","non-dropping-particle":"","parse-names":false,"suffix":""},{"dropping-particle":"","family":"Ogawa","given":"Yoshinori","non-dropping-particle":"","parse-names":false,"suffix":""},{"dropping-particle":"","family":"Matsuzaki","given":"Kazutoshi","non-dropping-particle":"","parse-names":false,"suffix":""},{"dropping-particle":"","family":"Nagata","given":"Takeshi","non-dropping-particle":"","parse-names":false,"suffix":""},{"dropping-particle":"","family":"Mochimaru","given":"Masaaki","non-dropping-particle":"","parse-names":false,"suffix":""},{"dropping-particle":"","family":"Kouchi","given":"Makiko","non-dropping-particle":"","parse-names":false,"suffix":""}],"container-title":"International Journal of Legal Medicine","id":"ITEM-2","issue":"2","issued":{"date-parts":[["2015"]]},"page":"385-393","title":"Three-dimensional analyses of aging-induced alterations in facial shape: a longitudinal study of 171 Japanese males","type":"article-journal","volume":"129"},"uris":["http://www.mendeley.com/documents/?uuid=b77450f2-63e7-48ba-a4f1-a21dcfb5ed02"]}],"mendeley":{"formattedCitation":"(Imaizumi et al., 2015; Matthews et al., 2018)","plainTextFormattedCitation":"(Imaizumi et al., 2015; Matthews et al., 2018)","previouslyFormattedCitation":"(Imaizumi et al., 2015; Matthews et al., 2018)"},"properties":{"noteIndex":0},"schema":"https://github.com/citation-style-language/schema/raw/master/csl-citation.json"}</w:instrText>
      </w:r>
      <w:r w:rsidR="00EF51F5">
        <w:fldChar w:fldCharType="separate"/>
      </w:r>
      <w:r w:rsidR="00A56B8D" w:rsidRPr="00A56B8D">
        <w:rPr>
          <w:noProof/>
        </w:rPr>
        <w:t>(Imaizumi et al., 2015; Matthews et al., 2018)</w:t>
      </w:r>
      <w:r w:rsidR="00EF51F5">
        <w:fldChar w:fldCharType="end"/>
      </w:r>
      <w:r>
        <w:t>, constructing 3D facial composites for forensic applications</w:t>
      </w:r>
      <w:r w:rsidR="00EF51F5">
        <w:t xml:space="preserve"> </w:t>
      </w:r>
      <w:r w:rsidR="00EF51F5">
        <w:fldChar w:fldCharType="begin" w:fldLock="1"/>
      </w:r>
      <w:r w:rsidR="0035496B">
        <w:instrText>ADDIN CSL_CITATION {"citationItems":[{"id":"ITEM-1","itemData":{"DOI":"10.1145/311535.311556","ISBN":"0201485605","ISSN":"00978930","PMID":"15728511","author":[{"dropping-particle":"","family":"Blanz","given":"Volker","non-dropping-particle":"","parse-names":false,"suffix":""},{"dropping-particle":"","family":"Vetter","given":"Thomas","non-dropping-particle":"","parse-names":false,"suffix":""}],"container-title":"Proceedings of the 26th annual conference on computer graphics and interactive techniques","id":"ITEM-1","issued":{"date-parts":[["1999"]]},"page":"187-194","publisher":"ACM Press/Addison-Wesley Publishing Co","publisher-place":"New York, NY, USA","title":"A morphable model for the synthesis of 3D faces","type":"paper-conference"},"uris":["http://www.mendeley.com/documents/?uuid=e280d1b5-2b1d-41cb-83e3-bbf54d159ded"]}],"mendeley":{"formattedCitation":"(Blanz and Vetter, 1999)","plainTextFormattedCitation":"(Blanz and Vetter, 1999)","previouslyFormattedCitation":"(Blanz and Vetter, 1999)"},"properties":{"noteIndex":0},"schema":"https://github.com/citation-style-language/schema/raw/master/csl-citation.json"}</w:instrText>
      </w:r>
      <w:r w:rsidR="00EF51F5">
        <w:fldChar w:fldCharType="separate"/>
      </w:r>
      <w:r w:rsidR="00EF51F5" w:rsidRPr="00EF51F5">
        <w:rPr>
          <w:noProof/>
        </w:rPr>
        <w:t>(Blanz and Vetter, 1999)</w:t>
      </w:r>
      <w:r w:rsidR="00EF51F5">
        <w:fldChar w:fldCharType="end"/>
      </w:r>
      <w:r w:rsidR="00073F08">
        <w:t>, and characterization of dysmorphology for clinical diagnos</w:t>
      </w:r>
      <w:r w:rsidR="001F7417">
        <w:t>is</w:t>
      </w:r>
      <w:r w:rsidR="00F74D63">
        <w:t xml:space="preserve"> </w:t>
      </w:r>
      <w:r w:rsidR="00F74D63">
        <w:fldChar w:fldCharType="begin" w:fldLock="1"/>
      </w:r>
      <w:r w:rsidR="0064153F">
        <w:instrText>ADDIN CSL_CITATION {"citationItems":[{"id":"ITEM-1","itemData":{"DOI":"10.1111/jpc.12705","ISSN":"1440-1754","PMID":"25109851","abstract":"There are many current and evolving tools to assist clinicians in their daily work of phenotyping. In medicine, the term 'phenotype' is usually taken to mean some deviation from normal morphology, physiology and behaviour. It is ascertained via history, examination and investigations, and a primary aim is diagnosis. Therefore, doctors are, by necessity, expert 'phenotypers'. There is an inherent and partially realised power in phenotypic information that when harnessed can improve patient care. Furthermore, phenotyping developments are increasingly important in an era of rapid advances in genomic technology. Fortunately, there is an expanding network of phenotyping tools that are poised for clinical translation. These tools will preferentially be implemented to mirror clinical workflows and to integrate with advances in genomic and information-sharing technologies. This will synergise with and augment the clinical acumen of medical practitioners. We outline key enablers of the ascertainment, integration and interrogation of clinical phenotype by using genetic diseases, particularly rare ones, as a theme. Successes from the test bed or rare diseases will support approaches to common disease.","author":[{"dropping-particle":"","family":"Baynam","given":"Gareth","non-dropping-particle":"","parse-names":false,"suffix":""},{"dropping-particle":"","family":"Walters","given":"Mark","non-dropping-particle":"","parse-names":false,"suffix":""},{"dropping-particle":"","family":"Claes","given":"Peter","non-dropping-particle":"","parse-names":false,"suffix":""},{"dropping-particle":"","family":"Kung","given":"Stefanie","non-dropping-particle":"","parse-names":false,"suffix":""},{"dropping-particle":"","family":"LeSouef","given":"Peter","non-dropping-particle":"","parse-names":false,"suffix":""},{"dropping-particle":"","family":"Dawkins","given":"Hugh","non-dropping-particle":"","parse-names":false,"suffix":""},{"dropping-particle":"","family":"Bellgard","given":"Matthew","non-dropping-particle":"","parse-names":false,"suffix":""},{"dropping-particle":"","family":"Girdea","given":"Marta","non-dropping-particle":"","parse-names":false,"suffix":""},{"dropping-particle":"","family":"Brudno","given":"Michael","non-dropping-particle":"","parse-names":false,"suffix":""},{"dropping-particle":"","family":"Robinson","given":"Peter","non-dropping-particle":"","parse-names":false,"suffix":""},{"dropping-particle":"","family":"Zankl","given":"Andreas","non-dropping-particle":"","parse-names":false,"suffix":""},{"dropping-particle":"","family":"Groza","given":"Tudor","non-dropping-particle":"","parse-names":false,"suffix":""},{"dropping-particle":"","family":"Gillett","given":"David","non-dropping-particle":"","parse-names":false,"suffix":""},{"dropping-particle":"","family":"Goldblatt","given":"Jack","non-dropping-particle":"","parse-names":false,"suffix":""}],"container-title":"Journal of Paediatrics and Child Health","id":"ITEM-1","issue":"4","issued":{"date-parts":[["2015","8","11"]]},"page":"381-386","title":"Phenotyping: Targeting genotype's rich cousin for diagnosis","type":"article-journal","volume":"51"},"uris":["http://www.mendeley.com/documents/?uuid=a5298822-6d07-4428-835f-95e1a6b0b29f"]},{"id":"ITEM-2","itemData":{"DOI":"10.1086/498396","author":[{"dropping-particle":"","family":"Hammond","given":"Peter","non-dropping-particle":"","parse-names":false,"suffix":""},{"dropping-particle":"","family":"Hutton","given":"Tim J","non-dropping-particle":"","parse-names":false,"suffix":""},{"dropping-particle":"","family":"Allanson","given":"Judith E","non-dropping-particle":"","parse-names":false,"suffix":""},{"dropping-particle":"","family":"Buxton","given":"Bernard F","non-dropping-particle":"","parse-names":false,"suffix":""},{"dropping-particle":"","family":"Campbell","given":"Linda E","non-dropping-particle":"","parse-names":false,"suffix":""},{"dropping-particle":"","family":"Clayton-Smith","given":"Jill","non-dropping-particle":"","parse-names":false,"suffix":""},{"dropping-particle":"","family":"Donnai","given":"Dian","non-dropping-particle":"","parse-names":false,"suffix":""},{"dropping-particle":"","family":"Karmiloff-Smith","given":"Annette","non-dropping-particle":"","parse-names":false,"suffix":""},{"dropping-particle":"","family":"Metcalfe","given":"Kay","non-dropping-particle":"","parse-names":false,"suffix":""},{"dropping-particle":"","family":"Murphy","given":"Kieran C","non-dropping-particle":"","parse-names":false,"suffix":""},{"dropping-particle":"","family":"Patton","given":"Michael","non-dropping-particle":"","parse-names":false,"suffix":""},{"dropping-particle":"","family":"Pober","given":"Barbara","non-dropping-particle":"","parse-names":false,"suffix":""},{"dropping-particle":"","family":"Prescott","given":"Katrina","non-dropping-particle":"","parse-names":false,"suffix":""},{"dropping-particle":"","family":"Scambler","given":"Peter J","non-dropping-particle":"","parse-names":false,"suffix":""},{"dropping-particle":"","family":"Shaw","given":"Adam","non-dropping-particle":"","parse-names":false,"suffix":""},{"dropping-particle":"","family":"Smith","given":"Ann C M","non-dropping-particle":"","parse-names":false,"suffix":""},{"dropping-particle":"","family":"Stevens","given":"Angela F","non-dropping-particle":"","parse-names":false,"suffix":""},{"dropping-particle":"","family":"Temple","given":"I Karen","non-dropping-particle":"","parse-names":false,"suffix":""},{"dropping-particle":"","family":"Hennekam","given":"Raoul C M","non-dropping-particle":"","parse-names":false,"suffix":""},{"dropping-particle":"","family":"Tassabehji","given":"May","non-dropping-particle":"","parse-names":false,"suffix":""}],"container-title":"American Journal of Human Genetics","id":"ITEM-2","issue":"6","issued":{"date-parts":[["2005"]]},"page":"999-1010","title":"Discriminating Power of Localized Three-Dimensional Facial Morphology","type":"article-journal","volume":"77"},"uris":["http://www.mendeley.com/documents/?uuid=f74b6f64-164b-468c-8965-83ae9307274f"]}],"mendeley":{"formattedCitation":"(Baynam et al., 2015; Hammond et al., 2005)","plainTextFormattedCitation":"(Baynam et al., 2015; Hammond et al., 2005)","previouslyFormattedCitation":"(Baynam et al., 2015; Hammond et al., 2005)"},"properties":{"noteIndex":0},"schema":"https://github.com/citation-style-language/schema/raw/master/csl-citation.json"}</w:instrText>
      </w:r>
      <w:r w:rsidR="00F74D63">
        <w:fldChar w:fldCharType="separate"/>
      </w:r>
      <w:r w:rsidR="0035496B" w:rsidRPr="0035496B">
        <w:rPr>
          <w:noProof/>
        </w:rPr>
        <w:t>(Baynam et al., 2015; Hammond et al., 2005)</w:t>
      </w:r>
      <w:r w:rsidR="00F74D63">
        <w:fldChar w:fldCharType="end"/>
      </w:r>
      <w:r>
        <w:t xml:space="preserve">. </w:t>
      </w:r>
      <w:r w:rsidR="00073F08">
        <w:rPr>
          <w:rFonts w:cs="Times New Roman"/>
          <w:szCs w:val="24"/>
        </w:rPr>
        <w:t xml:space="preserve">Here, we report the MeshMonk toolbox for fast and reproducible high-throughput phenotyping of 3D images, or quasi-landmark </w:t>
      </w:r>
      <w:r w:rsidR="00875488">
        <w:rPr>
          <w:rFonts w:cs="Times New Roman"/>
          <w:szCs w:val="24"/>
        </w:rPr>
        <w:t>indication</w:t>
      </w:r>
      <w:r w:rsidR="00073F08">
        <w:rPr>
          <w:rFonts w:cs="Times New Roman"/>
          <w:szCs w:val="24"/>
        </w:rPr>
        <w:t>, which can be applied to 3D facial images as well as 3D scans of other complex morphological structures.</w:t>
      </w:r>
    </w:p>
    <w:p w14:paraId="1F8BD11C" w14:textId="6313F4F3" w:rsidR="00AC6612" w:rsidRPr="0014215E" w:rsidRDefault="00875488" w:rsidP="00A4246A">
      <w:pPr>
        <w:jc w:val="both"/>
      </w:pPr>
      <w:r>
        <w:t xml:space="preserve">Surface registration, </w:t>
      </w:r>
      <w:r w:rsidR="001F7417">
        <w:t xml:space="preserve">implemented </w:t>
      </w:r>
      <w:r>
        <w:t xml:space="preserve">in the MeshMonk </w:t>
      </w:r>
      <w:r w:rsidR="001F7417">
        <w:t>toolbox</w:t>
      </w:r>
      <w:r>
        <w:t xml:space="preserve">, defines a </w:t>
      </w:r>
      <w:r w:rsidR="005350CF">
        <w:t xml:space="preserve">warping </w:t>
      </w:r>
      <w:r>
        <w:t>of the vertices from one (t</w:t>
      </w:r>
      <w:r w:rsidR="00B02C22">
        <w:t xml:space="preserve">emplate) image </w:t>
      </w:r>
      <w:r>
        <w:t xml:space="preserve">to their corresponding locations on another (target) and </w:t>
      </w:r>
      <w:r>
        <w:rPr>
          <w:color w:val="000000"/>
        </w:rPr>
        <w:t xml:space="preserve">allows us to quantify and visualize both subtle and acute variation in surface form across a sample by finding the geometrical relationship (one-to-one correspondences) between 3D shapes </w:t>
      </w:r>
      <w:r>
        <w:rPr>
          <w:color w:val="000000"/>
        </w:rPr>
        <w:fldChar w:fldCharType="begin" w:fldLock="1"/>
      </w:r>
      <w:r w:rsidR="000A0F0C">
        <w:rPr>
          <w:color w:val="000000"/>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id":"ITEM-2","itemData":{"author":[{"dropping-particle":"","family":"Claes","given":"Peter","non-dropping-particle":"","parse-names":false,"suffix":""}],"id":"ITEM-2","issued":{"date-parts":[["2007"]]},"number-of-pages":"1-296","publisher":"K.U. Leuven","title":"A robust statistical surface registration framework using implicit function representations: application in craniofacial reconstruction","type":"thesis"},"uris":["http://www.mendeley.com/documents/?uuid=db51a487-ea27-4e63-9b2b-bb4e33bc0338"]},{"id":"ITEM-3","itemData":{"DOI":"10.1016/j.ijom.2011.10.019","ISBN":"1399-0020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0A0F0C">
        <w:rPr>
          <w:rFonts w:ascii="Cambria Math" w:hAnsi="Cambria Math" w:cs="Cambria Math"/>
          <w:color w:val="000000"/>
        </w:rPr>
        <w:instrText>∼</w:instrText>
      </w:r>
      <w:r w:rsidR="000A0F0C">
        <w:rPr>
          <w:color w:val="000000"/>
        </w:rPr>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Surgery","id":"ITEM-3","issue":"3","issued":{"date-parts":[["2012"]]},"page":"324-330","title":"Improved facial outcome assessment using a 3D anthropometric mask","type":"article-journal","volume":"41"},"uris":["http://www.mendeley.com/documents/?uuid=9f14b25e-6af8-4b3b-bfb7-8f7b3b54dd7e"]},{"id":"ITEM-4","itemData":{"DOI":"10.5244/C.17.45","abstract":"Dense surface models can be used to register unseen surfaces, using an al- gorithm which is a hybrid of iterative closest-point (ICP) and active shape model (ASM) fitting. In this paper we give details of this procedure and show how it can be improved by sequentially extending the transform group over which it operates. We also evaluate it for robustness to the position of the target and to shape variation across a set of unseen examples. The fit was successful on all 21 examples in our test set, with an average RMS error of 3.0mm. An initial comparison of 3 people landmarking the same scans suggests that this is within the normal landmark reproducibility range for 3D face scans.","author":[{"dropping-particle":"","family":"Hutton","given":"Tim J.","non-dropping-particle":"","parse-names":false,"suffix":""},{"dropping-particle":"","family":"Buxton","given":"Buxton F.","non-dropping-particle":"","parse-names":false,"suffix":""},{"dropping-particle":"","family":"Hammond","given":"Peter","non-dropping-particle":"","parse-names":false,"suffix":""}],"container-title":"British Machine Vision Conference","editor":[{"dropping-particle":"","family":"Harvey","given":"R","non-dropping-particle":"","parse-names":false,"suffix":""},{"dropping-particle":"","family":"Bangham","given":"A","non-dropping-particle":"","parse-names":false,"suffix":""}],"id":"ITEM-4","issued":{"date-parts":[["2003"]]},"page":"1-10","publisher":"Citeseer","publisher-place":"Norwich","title":"Automated registration of 3D faces using dense surface models","type":"paper-conference"},"uris":["http://www.mendeley.com/documents/?uuid=b50f53a8-5ba6-4051-858f-705a7ac27a9e"]},{"id":"ITEM-5","itemData":{"DOI":"10.1016/S1361-8415(00)00036-0","ISBN":"3-540-66503-X","ISSN":"13618415","PMID":"11516704","abstract":"Assume that only partial knowledge about a non-rigid registration is given: certain points, curves or surfaces in one 3D image are known to map to certain points, curves or surfaces in another 3D image. In trying to identify the non-rigid displacement field, we face a generalized aperture problem since along the curves and surfaces, point correspondences are not given. We will advocate the viewpoint that the aperture and the 3D interpolation problem may be solved simultaneously by finding the simplest displacement field. This is obtained by a geometry-constrained diffusion, which in a precise sense yields the simplest displacement field. The point registration obtained may be used for segmentation, growth modeling, shape analysis or kinematic interpolation. The algorithm applies to geometrical objects of any dimensionality. We may thus keep any number of fiducial points, curves and/or surfaces fixed while finding the simplest registration. Examples of inferred point correspondences in a synthetic example and a longitudinal growth study of the human mandible are given. © 2001 Elsevier Science B.V. All rights reserved.","author":[{"dropping-particle":"","family":"Andresen","given":"Per Rønsholt","non-dropping-particle":"","parse-names":false,"suffix":""},{"dropping-particle":"","family":"Nielsen","given":"Mads","non-dropping-particle":"","parse-names":false,"suffix":""}],"container-title":"Medical Image Analysis","id":"ITEM-5","issue":"2","issued":{"date-parts":[["2001"]]},"page":"81-88","title":"Non-rigid registration by geometry-constrained diffusion","type":"article-journal","volume":"5"},"uris":["http://www.mendeley.com/documents/?uuid=7ca2cc54-a8d5-4646-8ba9-f716c3d8ca57"]}],"mendeley":{"formattedCitation":"(Andresen and Nielsen, 2001; Claes, 2007; Claes et al., 2012b; Hutton et al., 2003a; Snyders et al., 2014)","plainTextFormattedCitation":"(Andresen and Nielsen, 2001; Claes, 2007; Claes et al., 2012b; Hutton et al., 2003a; Snyders et al., 2014)","previouslyFormattedCitation":"(Andresen and Nielsen, 2001; Claes, 2007; Claes et al., 2012b; Hutton et al., 2003a; Snyders et al., 2014)"},"properties":{"noteIndex":0},"schema":"https://github.com/citation-style-language/schema/raw/master/csl-citation.json"}</w:instrText>
      </w:r>
      <w:r>
        <w:rPr>
          <w:color w:val="000000"/>
        </w:rPr>
        <w:fldChar w:fldCharType="separate"/>
      </w:r>
      <w:r w:rsidR="0034220C" w:rsidRPr="002D76EC">
        <w:rPr>
          <w:noProof/>
          <w:color w:val="000000"/>
        </w:rPr>
        <w:t>(Andresen and Nielsen, 2001; Claes, 2007; Claes et al., 2012b; Hutton et al., 2003a; Snyders et al., 2014)</w:t>
      </w:r>
      <w:r>
        <w:rPr>
          <w:color w:val="000000"/>
        </w:rPr>
        <w:fldChar w:fldCharType="end"/>
      </w:r>
      <w:r w:rsidRPr="002D76EC">
        <w:t xml:space="preserve">. </w:t>
      </w:r>
      <w:r w:rsidR="0014215E">
        <w:t xml:space="preserve">The </w:t>
      </w:r>
      <w:r w:rsidR="005350CF">
        <w:t xml:space="preserve">registration </w:t>
      </w:r>
      <w:r w:rsidR="0014215E">
        <w:t xml:space="preserve">strategy is akin to fitting an elastic net onto a solid facial statue through a geometry-driven mapping of anatomically corresponding features. </w:t>
      </w:r>
      <w:r w:rsidR="00F74D63" w:rsidRPr="00302CFC">
        <w:rPr>
          <w:rFonts w:cs="Times New Roman"/>
          <w:szCs w:val="24"/>
        </w:rPr>
        <w:t xml:space="preserve">When the template is warped onto each target, the coordinates of any anatomical landmark, manually annotated on the template, </w:t>
      </w:r>
      <w:r w:rsidR="00302CFC" w:rsidRPr="00D9390C">
        <w:rPr>
          <w:rFonts w:cs="Times New Roman"/>
          <w:szCs w:val="24"/>
        </w:rPr>
        <w:t>can</w:t>
      </w:r>
      <w:r w:rsidR="00302CFC" w:rsidRPr="00302CFC">
        <w:rPr>
          <w:rFonts w:cs="Times New Roman"/>
          <w:szCs w:val="24"/>
        </w:rPr>
        <w:t xml:space="preserve"> </w:t>
      </w:r>
      <w:r w:rsidR="00F74D63" w:rsidRPr="00302CFC">
        <w:rPr>
          <w:rFonts w:cs="Times New Roman"/>
          <w:szCs w:val="24"/>
        </w:rPr>
        <w:t xml:space="preserve">also </w:t>
      </w:r>
      <w:r w:rsidR="00302CFC" w:rsidRPr="00D9390C">
        <w:rPr>
          <w:rFonts w:cs="Times New Roman"/>
          <w:szCs w:val="24"/>
        </w:rPr>
        <w:t xml:space="preserve">be </w:t>
      </w:r>
      <w:r w:rsidR="00F74D63" w:rsidRPr="00302CFC">
        <w:rPr>
          <w:rFonts w:cs="Times New Roman"/>
          <w:szCs w:val="24"/>
        </w:rPr>
        <w:t>defined on each target, thus the complete quasi-landmark indication can also be considered a method for automatic placement of sparse anatomical landmarks</w:t>
      </w:r>
      <w:r w:rsidR="00EA09BA" w:rsidRPr="00302CFC">
        <w:rPr>
          <w:rFonts w:cs="Times New Roman"/>
          <w:szCs w:val="24"/>
        </w:rPr>
        <w:t xml:space="preserve"> </w:t>
      </w:r>
      <w:r w:rsidR="00E00822" w:rsidRPr="00302CFC">
        <w:rPr>
          <w:rFonts w:cs="Times New Roman"/>
          <w:szCs w:val="24"/>
        </w:rPr>
        <w:fldChar w:fldCharType="begin" w:fldLock="1"/>
      </w:r>
      <w:r w:rsidR="0064153F" w:rsidRPr="00D9390C">
        <w:rPr>
          <w:rFonts w:cs="Times New Roman"/>
          <w:szCs w:val="24"/>
        </w:rPr>
        <w:instrText>ADDIN CSL_CITATION {"citationItems":[{"id":"ITEM-1","itemData":{"DOI":"10.1111/j.1834-7819.2011.01315.x","ISBN":"1834-7819","ISSN":"00450421","PMID":"21623804","abstract":"The facial region has traditionally been quantified using linear anthropometrics. These are well established in dentistry, but require expertise to be used effectively. The aim of this study was to augment the utility of linear anthropometrics by applying them in conjunction with modern 3-D morphometrics.","author":[{"dropping-particle":"","family":"Wei","given":"R.","non-dropping-particle":"","parse-names":false,"suffix":""},{"dropping-particle":"","family":"Claes","given":"Peter","non-dropping-particle":"","parse-names":false,"suffix":""},{"dropping-particle":"","family":"Walters","given":"M.","non-dropping-particle":"","parse-names":false,"suffix":""},{"dropping-particle":"","family":"Wholley","given":"C.","non-dropping-particle":"","parse-names":false,"suffix":""},{"dropping-particle":"","family":"Clement","given":"J. G.","non-dropping-particle":"","parse-names":false,"suffix":""}],"container-title":"Australian Dental Journal","id":"ITEM-1","issue":"2","issued":{"date-parts":[["2011"]]},"page":"141-147","title":"Augmentation of linear facial anthropometrics through modern morphometrics: A facial convexity example","type":"article-journal","volume":"56"},"uris":["http://www.mendeley.com/documents/?uuid=c7273e8d-3b06-4ae6-babe-767de2c21b3c","http://www.mendeley.com/documents/?uuid=d72d1af1-6610-4d1d-9cb3-d3c5fe0f753e"]}],"mendeley":{"formattedCitation":"(Wei et al., 2011)","plainTextFormattedCitation":"(Wei et al., 2011)","previouslyFormattedCitation":"(Wei et al., 2011)"},"properties":{"noteIndex":0},"schema":"https://github.com/citation-style-language/schema/raw/master/csl-citation.json"}</w:instrText>
      </w:r>
      <w:r w:rsidR="00E00822" w:rsidRPr="00302CFC">
        <w:rPr>
          <w:rFonts w:cs="Times New Roman"/>
          <w:szCs w:val="24"/>
        </w:rPr>
        <w:fldChar w:fldCharType="separate"/>
      </w:r>
      <w:r w:rsidR="00E00822" w:rsidRPr="00302CFC">
        <w:rPr>
          <w:rFonts w:cs="Times New Roman"/>
          <w:noProof/>
          <w:szCs w:val="24"/>
        </w:rPr>
        <w:t>(Wei et al., 2011)</w:t>
      </w:r>
      <w:r w:rsidR="00E00822" w:rsidRPr="00302CFC">
        <w:rPr>
          <w:rFonts w:cs="Times New Roman"/>
          <w:szCs w:val="24"/>
        </w:rPr>
        <w:fldChar w:fldCharType="end"/>
      </w:r>
      <w:r w:rsidR="00F74D63" w:rsidRPr="00302CFC">
        <w:rPr>
          <w:rFonts w:cs="Times New Roman"/>
          <w:szCs w:val="24"/>
        </w:rPr>
        <w:t>.</w:t>
      </w:r>
      <w:r w:rsidR="00F74D63">
        <w:rPr>
          <w:rFonts w:cs="Times New Roman"/>
          <w:szCs w:val="24"/>
        </w:rPr>
        <w:t xml:space="preserve"> As a validation of the MeshMonk toolbox</w:t>
      </w:r>
      <w:r w:rsidR="00B02C22">
        <w:rPr>
          <w:rFonts w:cs="Times New Roman"/>
          <w:szCs w:val="24"/>
        </w:rPr>
        <w:t>,</w:t>
      </w:r>
      <w:r w:rsidR="00F74D63">
        <w:rPr>
          <w:rFonts w:cs="Times New Roman"/>
          <w:szCs w:val="24"/>
        </w:rPr>
        <w:t xml:space="preserve"> we compare manual and automatic indications of</w:t>
      </w:r>
      <w:r w:rsidR="00463269">
        <w:rPr>
          <w:rFonts w:cs="Times New Roman"/>
          <w:szCs w:val="24"/>
        </w:rPr>
        <w:t xml:space="preserve"> a set of 19</w:t>
      </w:r>
      <w:r w:rsidR="00F74D63">
        <w:rPr>
          <w:rFonts w:cs="Times New Roman"/>
          <w:szCs w:val="24"/>
        </w:rPr>
        <w:t xml:space="preserve"> sparse landmarks.</w:t>
      </w:r>
    </w:p>
    <w:p w14:paraId="39C8788B" w14:textId="77777777" w:rsidR="005D12D4" w:rsidRDefault="008F4E4F" w:rsidP="00A4246A">
      <w:pPr>
        <w:pStyle w:val="Heading1"/>
        <w:jc w:val="both"/>
      </w:pPr>
      <w:r>
        <w:t>Materials and Methods</w:t>
      </w:r>
      <w:r w:rsidR="005D12D4" w:rsidRPr="005D12D4">
        <w:t xml:space="preserve"> </w:t>
      </w:r>
    </w:p>
    <w:p w14:paraId="7EB35D41" w14:textId="387DDC5A" w:rsidR="00571FEC" w:rsidRDefault="003B2783" w:rsidP="003B2783">
      <w:pPr>
        <w:jc w:val="both"/>
      </w:pPr>
      <w:r>
        <w:t xml:space="preserve">Registering a template surface to a target in a manner unique to the target is possible </w:t>
      </w:r>
      <w:r w:rsidR="00571FEC">
        <w:t>if for each point on the template a corresponding point on the target surface is known</w:t>
      </w:r>
      <w:r w:rsidR="002A3DD0">
        <w:t>,</w:t>
      </w:r>
      <w:r w:rsidR="00571FEC">
        <w:t xml:space="preserve"> or if an appropriate transformation model </w:t>
      </w:r>
      <w:r>
        <w:t xml:space="preserve">is known </w:t>
      </w:r>
      <w:r w:rsidR="00571FEC">
        <w:t>for</w:t>
      </w:r>
      <w:r>
        <w:t xml:space="preserve"> registering</w:t>
      </w:r>
      <w:r w:rsidR="00571FEC">
        <w:t xml:space="preserve"> each point on the template </w:t>
      </w:r>
      <w:r>
        <w:t>to</w:t>
      </w:r>
      <w:r w:rsidR="00571FEC">
        <w:t xml:space="preserve"> the </w:t>
      </w:r>
      <w:r>
        <w:t xml:space="preserve">corresponding point on the </w:t>
      </w:r>
      <w:r w:rsidR="00571FEC">
        <w:t xml:space="preserve">target. </w:t>
      </w:r>
      <w:r>
        <w:t>B</w:t>
      </w:r>
      <w:r w:rsidR="00571FEC">
        <w:t xml:space="preserve">efore the actual template </w:t>
      </w:r>
      <w:r w:rsidR="005350CF">
        <w:t xml:space="preserve">registration </w:t>
      </w:r>
      <w:r>
        <w:t xml:space="preserve">takes </w:t>
      </w:r>
      <w:r w:rsidR="00571FEC">
        <w:t xml:space="preserve">place, </w:t>
      </w:r>
      <w:r>
        <w:t xml:space="preserve">however, </w:t>
      </w:r>
      <w:r w:rsidR="00571FEC">
        <w:t xml:space="preserve">the correspondences </w:t>
      </w:r>
      <w:r>
        <w:t>and</w:t>
      </w:r>
      <w:r w:rsidR="00571FEC">
        <w:t xml:space="preserve"> transformation model are </w:t>
      </w:r>
      <w:r>
        <w:t>un</w:t>
      </w:r>
      <w:r w:rsidR="00571FEC">
        <w:t xml:space="preserve">known, and therefore the </w:t>
      </w:r>
      <w:r w:rsidR="005350CF">
        <w:t xml:space="preserve">registration </w:t>
      </w:r>
      <w:r w:rsidR="00571FEC">
        <w:t xml:space="preserve">procedure involves an iterative </w:t>
      </w:r>
      <w:r w:rsidR="001F6F95">
        <w:t>solution</w:t>
      </w:r>
      <w:r w:rsidR="00571FEC">
        <w:t xml:space="preserve"> in which both the correspondences and transformation model update each other sequentially </w:t>
      </w:r>
      <w:r w:rsidR="001F6F95">
        <w:t>over</w:t>
      </w:r>
      <w:r w:rsidR="00571FEC">
        <w:t xml:space="preserve"> each iteration step. Such an iterative approach was first introduced in the</w:t>
      </w:r>
      <w:r w:rsidR="00812211">
        <w:t xml:space="preserve"> popular </w:t>
      </w:r>
      <w:r w:rsidR="00571FEC">
        <w:t xml:space="preserve">iterative closest point (ICP) </w:t>
      </w:r>
      <w:r w:rsidR="00812211">
        <w:t xml:space="preserve">algorithm </w:t>
      </w:r>
      <w:r w:rsidR="00812211" w:rsidRPr="00346927">
        <w:fldChar w:fldCharType="begin" w:fldLock="1"/>
      </w:r>
      <w:r w:rsidR="00812211">
        <w:instrText>ADDIN CSL_CITATION {"citationItems":[{"id":"ITEM-1","itemData":{"DOI":"10.1109/34.121791","abstract":"This paper describes a general-purpose, representation-independent method for the accurate and computationally efficient registration of 3-D shapes including free-form curves and surfaces. The method handles the full six degrees of freedom and is based on the iterative closest point (ICP) algorithm, which requires only a procedure to find the closest point on a geometric entity to a given point. The ICP algorithm always converges monotonically to the nearest local minimum of a mean-square distance metric, and experience shows that the rate of convergence is rapid during the first few iterations. Therefore, given an adequate set of initial rotations and translations for a particular class of objects with a certain level of \"shape complexity,\" one can globally minimize the mean-square distance metric over all six degrees of freedom by testing each initial registration. For example, a given \"model\" shape and a sensed \"data\" shape that represents a major portion of the model shape can be registered in minutes by testing one initial translation and a relatively small set of rotations to allow for the given level of model complexity. One important application of this method is to register sensed data from unfixtured rigid objects with an ideal geometric model prior to shape inspection. The described method is also useful for deciding fundamental issues such as the congruence (shape equivalence) of different geometric representations as well as for estimating the motion between point sets where the correspondences are not known. Experimental results show the capabilities of the registration algorithm on point sets, curves, and surfaces.","author":[{"dropping-particle":"","family":"Besl","given":"Paul J.","non-dropping-particle":"","parse-names":false,"suffix":""},{"dropping-particle":"","family":"McKay","given":"Niel D.","non-dropping-particle":"","parse-names":false,"suffix":""}],"container-title":"IEEE Transactions on Pattern Analysis and Machine Intelligence","id":"ITEM-1","issue":"2","issued":{"date-parts":[["1992"]]},"page":"239-256","title":"A method for registration of 3-D shapes","type":"article-journal","volume":"14"},"uris":["http://www.mendeley.com/documents/?uuid=c3acc835-57c5-4d6d-9c40-25c93366b374","http://www.mendeley.com/documents/?uuid=9d0c7b80-22f1-4780-8ce4-3aa6f6593413"]},{"id":"ITEM-2","itemData":{"DOI":"10.1016/S1077-3142(03)00009-2","abstract":"Feature-based methods for non-rigid registration frequently encounter the correspondence problem. Regardless of whether points, lines, curves or surface parameterizations are used, feature-based non-rigid matching requires us to automatically solve for correspondences between two sets of features. In addition, there could be many features in either set that have no counterparts in the other. This outlier rejection problem further complicates an already difficult correspondence problem. We formulate feature-based non-rigid registration as a non-rigid point matching problem. After a careful review of the problem and an in-depth examination of two types of methods previously designed for rigid robust point matching (RPM), we propose a new general framework for non-rigid point matching. We consider it a general framework because it does not depend on any particular form of spatial mapping. We have also developed an algorithm—the TPS–RPM algorithm—with the thin-plate spline (TPS) as the parameterization of the non-rigid spatial mapping and the softassign for the correspondence. The performance of the TPS–RPM algorithm is demonstrated and validated in a series of carefully designed synthetic experiments. In each of these experiments, an empirical comparison with the popular iterated closest point (ICP) algorithm is also provided. Finally, we apply the algorithm to the problem of non-rigid registration of cortical anatomical structures which is required in brain mapping. While these results are somewhat preliminary, they clearly demonstrate the applicability of our approach to real world tasks involving feature-based non-rigid registration.","author":[{"dropping-particle":"","family":"Chui","given":"Haili","non-dropping-particle":"","parse-names":false,"suffix":""},{"dropping-particle":"","family":"Rangarajan","given":"Anand","non-dropping-particle":"","parse-names":false,"suffix":""}],"container-title":"Computer Vision and Image Understanding","id":"ITEM-2","issue":"2-3","issued":{"date-parts":[["2003"]]},"page":"114-141","title":"A new point matching algorithm for non-rigid registration","type":"article-journal","volume":"89"},"uris":["http://www.mendeley.com/documents/?uuid=12853b50-971f-41d9-94c1-f7340c1c10aa","http://www.mendeley.com/documents/?uuid=0090afc3-7196-4c25-8220-eb91f8087402"]}],"mendeley":{"formattedCitation":"(Besl and McKay, 1992; Chui and Rangarajan, 2003)","manualFormatting":"(Besl and McKay, 1992)","plainTextFormattedCitation":"(Besl and McKay, 1992; Chui and Rangarajan, 2003)","previouslyFormattedCitation":"(Besl and McKay, 1992; Chui and Rangarajan, 2003)"},"properties":{"noteIndex":0},"schema":"https://github.com/citation-style-language/schema/raw/master/csl-citation.json"}</w:instrText>
      </w:r>
      <w:r w:rsidR="00812211" w:rsidRPr="00346927">
        <w:fldChar w:fldCharType="separate"/>
      </w:r>
      <w:r w:rsidR="00812211" w:rsidRPr="00346927">
        <w:rPr>
          <w:noProof/>
        </w:rPr>
        <w:t>(Besl and McKay, 1992)</w:t>
      </w:r>
      <w:r w:rsidR="00812211" w:rsidRPr="00346927">
        <w:fldChar w:fldCharType="end"/>
      </w:r>
      <w:r w:rsidR="00812211">
        <w:t xml:space="preserve">, embedding </w:t>
      </w:r>
      <w:r>
        <w:t xml:space="preserve">into </w:t>
      </w:r>
      <w:r w:rsidR="00812211">
        <w:t xml:space="preserve">the </w:t>
      </w:r>
      <w:r w:rsidR="005350CF">
        <w:lastRenderedPageBreak/>
        <w:t xml:space="preserve">registration </w:t>
      </w:r>
      <w:r w:rsidR="00812211">
        <w:t>a joint optimization problem where the distance between the template’s point set and the respective correspondences on the target is minimized in every iteration until an optimal minimum is reached. This also forms the basis of the surface registration implemented in MeshMonk</w:t>
      </w:r>
      <w:r w:rsidR="004F2FDC">
        <w:t>,</w:t>
      </w:r>
      <w:r w:rsidR="00812211">
        <w:t xml:space="preserve"> in which </w:t>
      </w:r>
      <w:r w:rsidR="001F6F95">
        <w:t xml:space="preserve">a </w:t>
      </w:r>
      <w:r w:rsidR="00812211">
        <w:t xml:space="preserve">specific </w:t>
      </w:r>
      <w:r w:rsidR="001F6F95">
        <w:t xml:space="preserve">symmetrical </w:t>
      </w:r>
      <w:r w:rsidR="00812211">
        <w:t>correspondence searching strateg</w:t>
      </w:r>
      <w:r w:rsidR="001F6F95">
        <w:t>y</w:t>
      </w:r>
      <w:r w:rsidR="00812211">
        <w:t xml:space="preserve"> and </w:t>
      </w:r>
      <w:r w:rsidR="001F6F95">
        <w:t xml:space="preserve">rigid as well as non-rigid </w:t>
      </w:r>
      <w:r w:rsidR="00812211">
        <w:t>transformation models are provided.</w:t>
      </w:r>
      <w:r w:rsidR="000B51BB">
        <w:t xml:space="preserve"> The core functionality of</w:t>
      </w:r>
      <w:r w:rsidR="00D56A86">
        <w:t xml:space="preserve"> the toolbox is implemented in C</w:t>
      </w:r>
      <w:r w:rsidR="000B51BB">
        <w:t>++</w:t>
      </w:r>
      <w:r w:rsidR="00A33B2A">
        <w:t>,</w:t>
      </w:r>
      <w:r w:rsidR="000B51BB">
        <w:t xml:space="preserve"> with a focus on computational speed and memory to enable the processing of large 3D images. Interaction with the toolbox is also provided using Matlab</w:t>
      </w:r>
      <w:r w:rsidR="000B51BB" w:rsidRPr="006439BB">
        <w:rPr>
          <w:vertAlign w:val="superscript"/>
        </w:rPr>
        <w:t>TM</w:t>
      </w:r>
      <w:r w:rsidR="000B51BB">
        <w:t xml:space="preserve">, enabling an easy to use </w:t>
      </w:r>
      <w:r>
        <w:t xml:space="preserve">implementation </w:t>
      </w:r>
      <w:r w:rsidR="000B51BB">
        <w:t>and visualization environment for the user.</w:t>
      </w:r>
    </w:p>
    <w:p w14:paraId="45F29AFD" w14:textId="4CC21499" w:rsidR="0014215E" w:rsidRDefault="00D25C57" w:rsidP="00A4246A">
      <w:pPr>
        <w:pStyle w:val="Heading2"/>
        <w:jc w:val="both"/>
      </w:pPr>
      <w:r>
        <w:t>Explanation of process</w:t>
      </w:r>
      <w:r w:rsidR="00661E1C">
        <w:t xml:space="preserve"> </w:t>
      </w:r>
    </w:p>
    <w:p w14:paraId="29B268C4" w14:textId="33897523" w:rsidR="000B5FBC" w:rsidRDefault="00346927" w:rsidP="00A4246A">
      <w:pPr>
        <w:jc w:val="both"/>
      </w:pPr>
      <w:r>
        <w:fldChar w:fldCharType="begin" w:fldLock="1"/>
      </w:r>
      <w: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2014)","manualFormatting":"Snyders et al., 2014","plainTextFormattedCitation":"(Snyders et al., 2014)","previouslyFormattedCitation":"(Snyders et al., 2014)"},"properties":{"noteIndex":0},"schema":"https://github.com/citation-style-language/schema/raw/master/csl-citation.json"}</w:instrText>
      </w:r>
      <w:r>
        <w:fldChar w:fldCharType="separate"/>
      </w:r>
      <w:r w:rsidRPr="00346927">
        <w:rPr>
          <w:noProof/>
        </w:rPr>
        <w:t>Snyders et al., 2014</w:t>
      </w:r>
      <w:r>
        <w:fldChar w:fldCharType="end"/>
      </w:r>
      <w:r>
        <w:t>, demonstrated that the best generic registration method is a combination of symmetrical weighted k-neighbor correspondences and a visco</w:t>
      </w:r>
      <w:r w:rsidR="00C11B9E">
        <w:t>-</w:t>
      </w:r>
      <w:r>
        <w:t xml:space="preserve">elastic transformation model. </w:t>
      </w:r>
      <w:r w:rsidR="000B5FBC">
        <w:t xml:space="preserve">A schematic of the complete surface registration algorithm is presented in </w:t>
      </w:r>
      <w:r w:rsidR="000B5FBC" w:rsidRPr="00A61057">
        <w:t>Figure</w:t>
      </w:r>
      <w:r w:rsidR="00772D01">
        <w:t xml:space="preserve"> </w:t>
      </w:r>
      <w:r w:rsidR="003B2783">
        <w:t>1</w:t>
      </w:r>
      <w:r w:rsidR="00084CE3">
        <w:t xml:space="preserve"> and screenshots of the process on an example face are presented in Figure 2</w:t>
      </w:r>
      <w:r w:rsidR="00CA2EB7">
        <w:t xml:space="preserve">. A short </w:t>
      </w:r>
      <w:r w:rsidR="009F3499">
        <w:t>video</w:t>
      </w:r>
      <w:r w:rsidR="00CA2EB7">
        <w:t xml:space="preserve"> of the registration on this example face is also available</w:t>
      </w:r>
      <w:r w:rsidR="009F3499">
        <w:t xml:space="preserve"> in the Supplementary Information</w:t>
      </w:r>
      <w:r w:rsidR="000B5FBC" w:rsidRPr="006439BB">
        <w:t>.</w:t>
      </w:r>
      <w:r w:rsidR="000E0065" w:rsidRPr="00A61057">
        <w:t xml:space="preserve"> To initiate the process</w:t>
      </w:r>
      <w:r w:rsidR="00CA2EB7">
        <w:t>,</w:t>
      </w:r>
      <w:r w:rsidR="000E0065" w:rsidRPr="00A61057">
        <w:t xml:space="preserve"> a rigid registration </w:t>
      </w:r>
      <w:r w:rsidR="00CA2EB7">
        <w:t>developed from</w:t>
      </w:r>
      <w:r w:rsidR="00CA2EB7" w:rsidRPr="00A61057">
        <w:t xml:space="preserve"> </w:t>
      </w:r>
      <w:r w:rsidR="000E0065" w:rsidRPr="00A61057">
        <w:t>the orig</w:t>
      </w:r>
      <w:r w:rsidR="00D941C8" w:rsidRPr="00A61057">
        <w:t>inal ICP algorithm is performed. This will adapt the position, orientation and scale of the template to better align to the target surface</w:t>
      </w:r>
      <w:r w:rsidR="00FB4401" w:rsidRPr="00A61057">
        <w:t xml:space="preserve"> (Figure </w:t>
      </w:r>
      <w:r w:rsidR="00084CE3">
        <w:t>2B</w:t>
      </w:r>
      <w:r w:rsidR="00FB4401" w:rsidRPr="00A61057">
        <w:t>)</w:t>
      </w:r>
      <w:r w:rsidR="00D941C8" w:rsidRPr="00A61057">
        <w:t>. Subsequently,</w:t>
      </w:r>
      <w:r w:rsidR="000E0065" w:rsidRPr="00A61057">
        <w:t xml:space="preserve"> a non-rigid registration</w:t>
      </w:r>
      <w:r w:rsidR="00D941C8" w:rsidRPr="00A61057">
        <w:t xml:space="preserve"> is done</w:t>
      </w:r>
      <w:r w:rsidR="000E0065" w:rsidRPr="00A61057">
        <w:t xml:space="preserve"> that will alter the shape of the template to match the</w:t>
      </w:r>
      <w:r w:rsidR="000E0065">
        <w:t xml:space="preserve"> shape of the target </w:t>
      </w:r>
      <w:r w:rsidR="000E0065" w:rsidRPr="00A61057">
        <w:t>surface</w:t>
      </w:r>
      <w:r w:rsidR="00FB4401" w:rsidRPr="00A61057">
        <w:t xml:space="preserve"> (Figure </w:t>
      </w:r>
      <w:r w:rsidR="00084CE3">
        <w:t>2C</w:t>
      </w:r>
      <w:r w:rsidR="00FB4401" w:rsidRPr="00A61057">
        <w:t>)</w:t>
      </w:r>
      <w:r w:rsidR="000E0065" w:rsidRPr="00A61057">
        <w:t>.</w:t>
      </w:r>
    </w:p>
    <w:p w14:paraId="7F51C96A" w14:textId="0A079AB1" w:rsidR="00213DB4" w:rsidRDefault="000B5FBC" w:rsidP="00A4246A">
      <w:pPr>
        <w:jc w:val="both"/>
      </w:pPr>
      <w:r w:rsidRPr="006439BB">
        <w:rPr>
          <w:b/>
          <w:i/>
        </w:rPr>
        <w:t>Finding correspondences:</w:t>
      </w:r>
      <w:r>
        <w:t xml:space="preserve"> </w:t>
      </w:r>
      <w:r w:rsidR="009B573C">
        <w:t>At any iteration</w:t>
      </w:r>
      <w:r>
        <w:t xml:space="preserve"> during the process</w:t>
      </w:r>
      <w:r w:rsidR="004D4E01">
        <w:t>, for both the rigid and non-rigid registration</w:t>
      </w:r>
      <w:r w:rsidR="009667AE">
        <w:t xml:space="preserve"> steps</w:t>
      </w:r>
      <w:r>
        <w:t xml:space="preserve">, correspondences are </w:t>
      </w:r>
      <w:r w:rsidR="00143E01">
        <w:t>updated</w:t>
      </w:r>
      <w:r>
        <w:t xml:space="preserve"> by using pull-and-push forces (symmetrical correspondences)</w:t>
      </w:r>
      <w:r w:rsidR="00C93F87">
        <w:t xml:space="preserve"> </w:t>
      </w:r>
      <w:r w:rsidR="00C93F87">
        <w:fldChar w:fldCharType="begin" w:fldLock="1"/>
      </w:r>
      <w:r w:rsidR="003700CC">
        <w:instrText>ADDIN CSL_CITATION {"citationItems":[{"id":"ITEM-1","itemData":{"ISSN":"0351-580X","abstract":"In this paper a system is described for the automatic generation ofa speciﬁc semantic 3D model of a human face from a recorded stereoscopic image sequence. In the acquisition stage a calibrated stereoscopic camera records the speciﬁc face. After rectification of the image sequences a dense disparity ﬁeld is estimated using a Markov Random Field approach. Next a triangle based 3D-wire frame model of the speciﬁc face is reconstructed by triangulation of corresponding left and right pixels. After compensation for rotation and translation, a triangle based 3D-wire frame model of a generic face is elastically matched to the speciﬁc face. As a consequence of this approach the resulting 3D model accurately represents the geometry of the subject with the availability of the face semantic information which is required for realistic representation and animation of human faces as well as for accurate facial expressions estimation.","author":[{"dropping-particle":"","family":"Redert","given":"A","non-dropping-particle":"","parse-names":false,"suffix":""},{"dropping-particle":"","family":"Kaptein","given":"BL","non-dropping-particle":"","parse-names":false,"suffix":""},{"dropping-particle":"","family":"Reinders","given":"MJT","non-dropping-particle":"","parse-names":false,"suffix":""},{"dropping-particle":"","family":"Eelaart","given":"I","non-dropping-particle":"van den","parse-names":false,"suffix":""},{"dropping-particle":"","family":"Hendriks","given":"EA","non-dropping-particle":"","parse-names":false,"suffix":""}],"container-title":"Acta Stereologica","id":"ITEM-1","issue":"2","issued":{"date-parts":[["1999"]]},"page":"255-264","title":"Extraction of semantic 3D models of human faces from stereoscopic image sequences","type":"article-journal","volume":"18"},"uris":["http://www.mendeley.com/documents/?uuid=89528cc9-b461-488d-8d53-7cafc95a0c31"]}],"mendeley":{"formattedCitation":"(Redert et al., 1999)","plainTextFormattedCitation":"(Redert et al., 1999)","previouslyFormattedCitation":"(Redert et al., 1999)"},"properties":{"noteIndex":0},"schema":"https://github.com/citation-style-language/schema/raw/master/csl-citation.json"}</w:instrText>
      </w:r>
      <w:r w:rsidR="00C93F87">
        <w:fldChar w:fldCharType="separate"/>
      </w:r>
      <w:r w:rsidR="00C93F87" w:rsidRPr="00C93F87">
        <w:rPr>
          <w:noProof/>
        </w:rPr>
        <w:t>(Redert et al., 1999)</w:t>
      </w:r>
      <w:r w:rsidR="00C93F87">
        <w:fldChar w:fldCharType="end"/>
      </w:r>
      <w:r>
        <w:t xml:space="preserve"> </w:t>
      </w:r>
      <w:r w:rsidRPr="005573C9">
        <w:t xml:space="preserve">and </w:t>
      </w:r>
      <w:r w:rsidR="00F2485C">
        <w:t>a weighted k-neighbor approach</w:t>
      </w:r>
      <w:r w:rsidR="00CA2EB7">
        <w:t xml:space="preserve"> (SI Figure </w:t>
      </w:r>
      <w:r w:rsidR="00E84923">
        <w:t>1</w:t>
      </w:r>
      <w:r w:rsidR="00CA2EB7">
        <w:t>)</w:t>
      </w:r>
      <w:r>
        <w:t xml:space="preserve">. The symmetrical correspondences are calculated by combining two affinity matrices: 1) from template points to points on the target surface (push forces – the typical one-to-one correspondences calculation), and 2) from target </w:t>
      </w:r>
      <w:r w:rsidR="00F2485C">
        <w:t>points</w:t>
      </w:r>
      <w:r>
        <w:t xml:space="preserve"> to</w:t>
      </w:r>
      <w:r w:rsidR="00F2485C">
        <w:t xml:space="preserve"> points on the</w:t>
      </w:r>
      <w:r>
        <w:t xml:space="preserve"> template surface (pull forces). This </w:t>
      </w:r>
      <w:r w:rsidRPr="00A16D5F">
        <w:t>ensure</w:t>
      </w:r>
      <w:r>
        <w:t>s</w:t>
      </w:r>
      <w:r w:rsidRPr="00A16D5F">
        <w:t xml:space="preserve"> that </w:t>
      </w:r>
      <w:r w:rsidR="00F2485C">
        <w:t>potential</w:t>
      </w:r>
      <w:r w:rsidRPr="00A16D5F">
        <w:t xml:space="preserve"> protrusions present </w:t>
      </w:r>
      <w:r w:rsidR="00B47306">
        <w:t>on</w:t>
      </w:r>
      <w:r w:rsidR="00B47306" w:rsidRPr="00A16D5F">
        <w:t xml:space="preserve"> </w:t>
      </w:r>
      <w:r w:rsidRPr="00A16D5F">
        <w:t xml:space="preserve">the target surface </w:t>
      </w:r>
      <w:r w:rsidR="00B47306">
        <w:t xml:space="preserve">are </w:t>
      </w:r>
      <w:r w:rsidR="00F2485C">
        <w:t>allow</w:t>
      </w:r>
      <w:r w:rsidR="00B47306">
        <w:t>ed</w:t>
      </w:r>
      <w:r w:rsidR="00F2485C">
        <w:t xml:space="preserve"> to pull the corresponding </w:t>
      </w:r>
      <w:r w:rsidR="00710EF5">
        <w:t xml:space="preserve">structure </w:t>
      </w:r>
      <w:r w:rsidR="00F2485C">
        <w:t>on the template</w:t>
      </w:r>
      <w:r w:rsidR="00C95C0D">
        <w:t>,</w:t>
      </w:r>
      <w:r w:rsidR="004D4E01">
        <w:t xml:space="preserve"> </w:t>
      </w:r>
      <w:r w:rsidR="008F56B4">
        <w:t>as</w:t>
      </w:r>
      <w:r w:rsidR="00F2485C">
        <w:t xml:space="preserve"> illustrated in </w:t>
      </w:r>
      <w:r w:rsidR="00C95C0D">
        <w:t xml:space="preserve">SI </w:t>
      </w:r>
      <w:r w:rsidR="00F2485C">
        <w:t xml:space="preserve">Figure </w:t>
      </w:r>
      <w:r w:rsidR="00E84923">
        <w:t>1</w:t>
      </w:r>
      <w:r w:rsidR="00C95C0D" w:rsidRPr="00C95C0D">
        <w:t>C</w:t>
      </w:r>
      <w:r w:rsidR="00C95C0D">
        <w:t>.</w:t>
      </w:r>
      <w:r>
        <w:t xml:space="preserve"> </w:t>
      </w:r>
      <w:r w:rsidR="006434DF">
        <w:t>B</w:t>
      </w:r>
      <w:r>
        <w:t>inary correspondence</w:t>
      </w:r>
      <w:r w:rsidR="006434DF">
        <w:t xml:space="preserve">s are </w:t>
      </w:r>
      <w:r w:rsidR="004D4E01">
        <w:t>avoided</w:t>
      </w:r>
      <w:r>
        <w:t xml:space="preserve"> by using the weighted k-nearest neighbor rule</w:t>
      </w:r>
      <w:r w:rsidR="004D4E01">
        <w:t>, allowing correspondence to be defined as an interpolation between existing surface points</w:t>
      </w:r>
      <w:r w:rsidR="006D66A7">
        <w:t xml:space="preserve"> (anywhere on the surface)</w:t>
      </w:r>
      <w:r>
        <w:t xml:space="preserve">. </w:t>
      </w:r>
      <w:r w:rsidR="006434DF">
        <w:t xml:space="preserve">For each point, the k closest points on the opposite surface are searched for, and the inverse of the distance to each of its closest points is coded as a weight in the affinity matrix. The weights for the remaining non-closest points are set to zero. </w:t>
      </w:r>
      <w:r w:rsidR="008F56B4">
        <w:t xml:space="preserve">The distance to </w:t>
      </w:r>
      <w:r w:rsidR="00C95C0D">
        <w:t xml:space="preserve">the closest points </w:t>
      </w:r>
      <w:r w:rsidR="008F56B4">
        <w:t>can be computed in terms of 3D position only or a combination of 3D position and 3D normal orientation in each point, rendering 6D distances</w:t>
      </w:r>
      <w:r w:rsidR="004D4E01">
        <w:t xml:space="preserve"> as a definition for “closeness”</w:t>
      </w:r>
      <w:r w:rsidR="008F56B4">
        <w:t>. The incorporation of the normal information better matches points with a similar orientation</w:t>
      </w:r>
      <w:r w:rsidR="008D2C9D">
        <w:t xml:space="preserve"> and avoids the inappropriate matchi</w:t>
      </w:r>
      <w:r w:rsidR="000B57B0">
        <w:t>ng of opposite oriented points</w:t>
      </w:r>
      <w:r w:rsidR="00710EF5">
        <w:t>.</w:t>
      </w:r>
      <w:r w:rsidR="000B57B0">
        <w:t xml:space="preserve"> </w:t>
      </w:r>
      <w:r w:rsidR="008D2C9D">
        <w:t>For example, in skeletal surface data, the inner and outer surface have opposing normal orientations</w:t>
      </w:r>
      <w:r w:rsidR="00C95C0D">
        <w:t xml:space="preserve"> and the </w:t>
      </w:r>
      <w:r w:rsidR="004D4E01">
        <w:t>left and right flanks of the human nose also have opposing normal orientations</w:t>
      </w:r>
      <w:r w:rsidR="008D2C9D">
        <w:t>.</w:t>
      </w:r>
    </w:p>
    <w:p w14:paraId="1DAC295A" w14:textId="35BA4B71" w:rsidR="00213DB4" w:rsidRDefault="00213DB4" w:rsidP="00A4246A">
      <w:pPr>
        <w:jc w:val="both"/>
      </w:pPr>
      <w:r w:rsidRPr="006439BB">
        <w:rPr>
          <w:b/>
          <w:i/>
        </w:rPr>
        <w:t>Pruning correspondences:</w:t>
      </w:r>
      <w:r>
        <w:rPr>
          <w:b/>
          <w:i/>
        </w:rPr>
        <w:t xml:space="preserve"> </w:t>
      </w:r>
      <w:r>
        <w:t xml:space="preserve">3D surface </w:t>
      </w:r>
      <w:r w:rsidRPr="00110DB0">
        <w:t>i</w:t>
      </w:r>
      <w:r w:rsidRPr="006439BB">
        <w:t>mage</w:t>
      </w:r>
      <w:r>
        <w:t xml:space="preserve">s typically contain artifacts such as holes and large triangles indicating badly captured or missing parts. Any correspondence to such artifacts is </w:t>
      </w:r>
      <w:r w:rsidR="00F356C0">
        <w:t>meaningless and are indicated</w:t>
      </w:r>
      <w:r w:rsidR="00750BA3">
        <w:t xml:space="preserve"> as </w:t>
      </w:r>
      <w:r w:rsidR="00F356C0">
        <w:t xml:space="preserve">correspondence </w:t>
      </w:r>
      <w:r w:rsidR="00750BA3">
        <w:t>outliers, not to be taken into account when updating the transformation model. The</w:t>
      </w:r>
      <w:r w:rsidR="00375A71">
        <w:t xml:space="preserve"> MeshMonk</w:t>
      </w:r>
      <w:r w:rsidR="00750BA3">
        <w:t xml:space="preserve"> toolbox allows </w:t>
      </w:r>
      <w:r w:rsidR="00375A71">
        <w:t xml:space="preserve">for the </w:t>
      </w:r>
      <w:r w:rsidR="00750BA3">
        <w:t>identif</w:t>
      </w:r>
      <w:r w:rsidR="00375A71">
        <w:t>ication of</w:t>
      </w:r>
      <w:r w:rsidR="00750BA3">
        <w:t xml:space="preserve"> outliers either deterministically or stochastically, or a combination of both. </w:t>
      </w:r>
      <w:r w:rsidR="00F356C0">
        <w:t>Deterministic outliers include correspondences to surface border points</w:t>
      </w:r>
      <w:r w:rsidR="00565823">
        <w:t xml:space="preserve"> (this properly handles </w:t>
      </w:r>
      <w:r w:rsidR="00AE304D">
        <w:t>the situation</w:t>
      </w:r>
      <w:r w:rsidR="00565823">
        <w:t xml:space="preserve"> when the template </w:t>
      </w:r>
      <w:r w:rsidR="00565823">
        <w:lastRenderedPageBreak/>
        <w:t xml:space="preserve">and target surface have non-overlapping </w:t>
      </w:r>
      <w:r w:rsidR="00B5485A">
        <w:t>structures</w:t>
      </w:r>
      <w:r w:rsidR="00565823">
        <w:t>)</w:t>
      </w:r>
      <w:r w:rsidR="00F356C0">
        <w:t>, large triangles (as identified using a z-score on triangle area</w:t>
      </w:r>
      <w:r w:rsidR="00192F11">
        <w:t>, and therefore defined in function of the underlying surface resolution</w:t>
      </w:r>
      <w:r w:rsidR="00F356C0">
        <w:t>),</w:t>
      </w:r>
      <w:r w:rsidR="00B5485A">
        <w:t xml:space="preserve"> angle between point surface normals (further excluding point correspondences with opposing normal orientations)</w:t>
      </w:r>
      <w:r w:rsidR="00F356C0">
        <w:t xml:space="preserve"> and any manually </w:t>
      </w:r>
      <w:r w:rsidR="00B5485A">
        <w:t>tagged</w:t>
      </w:r>
      <w:r w:rsidR="00F356C0">
        <w:t xml:space="preserve"> points on the target or template. Stochastic outliers are defined following </w:t>
      </w:r>
      <w:r w:rsidR="00F356C0" w:rsidRPr="0034220C">
        <w:fldChar w:fldCharType="begin" w:fldLock="1"/>
      </w:r>
      <w:r w:rsidR="000A0F0C">
        <w:instrText>ADDIN CSL_CITATION {"citationItems":[{"id":"ITEM-1","itemData":{"DOI":"10.1186/1742-4682-9-5","ISSN":"1742-4682","PMID":"22309623","abstract":"BACKGROUND: The study of typical morphological variations using quantitative, morphometric descriptors has always interested biologists in general. However, unusual examples of form, such as abnormalities are often encountered in biomedical sciences. Despite the long history of morphometrics, the means to identify and quantify such unusual form differences remains limited. METHODS: A theoretical concept, called dysmorphometrics, is introduced augmenting current geometric morphometrics with a focus on identifying and modelling form abnormalities. Dysmorphometrics applies the paradigm of detecting form differences as outliers compared to an appropriate norm. To achieve this, the likelihood formulation of landmark superimpositions is extended with outlier processes explicitly introducing a latent variable coding for abnormalities. A tractable solution to this augmented superimposition problem is obtained using Expectation-Maximization. The topography of detected abnormalities is encoded in a dysmorphogram. RESULTS: We demonstrate the use of dysmorphometrics to measure abrupt changes in time, asymmetry and discordancy in a set of human faces presenting with facial abnormalities. CONCLUSION: The results clearly illustrate the unique power to reveal unusual form differences given only normative data with clear applications in both biomedical practice &amp; research.","author":[{"dropping-particle":"","family":"Claes","given":"Peter","non-dropping-particle":"","parse-names":false,"suffix":""},{"dropping-particle":"","family":"Daniels","given":"Katleen","non-dropping-particle":"","parse-names":false,"suffix":""},{"dropping-particle":"","family":"Walters","given":"Mark","non-dropping-particle":"","parse-names":false,"suffix":""},{"dropping-particle":"","family":"Clement","given":"John Gerald","non-dropping-particle":"","parse-names":false,"suffix":""},{"dropping-particle":"","family":"Vandermeulen","given":"Dirk","non-dropping-particle":"","parse-names":false,"suffix":""},{"dropping-particle":"","family":"Suetens","given":"Paul","non-dropping-particle":"","parse-names":false,"suffix":""}],"container-title":"Theoretical Biology &amp; Medical Modelling","id":"ITEM-1","issued":{"date-parts":[["2012","1"]]},"page":"5","title":"Dysmorphometrics: the modelling of morphological abnormalities.","type":"article-journal","volume":"9"},"uris":["http://www.mendeley.com/documents/?uuid=19e27906-43c5-4630-accc-6f13f201054a"]}],"mendeley":{"formattedCitation":"(Claes et al., 2012a)","plainTextFormattedCitation":"(Claes et al., 2012a)","previouslyFormattedCitation":"(Claes et al., 2012a)"},"properties":{"noteIndex":0},"schema":"https://github.com/citation-style-language/schema/raw/master/csl-citation.json"}</w:instrText>
      </w:r>
      <w:r w:rsidR="00F356C0" w:rsidRPr="0034220C">
        <w:fldChar w:fldCharType="separate"/>
      </w:r>
      <w:r w:rsidR="00F356C0" w:rsidRPr="0034220C">
        <w:rPr>
          <w:noProof/>
        </w:rPr>
        <w:t>(Claes et al., 2012a)</w:t>
      </w:r>
      <w:r w:rsidR="00F356C0" w:rsidRPr="0034220C">
        <w:fldChar w:fldCharType="end"/>
      </w:r>
      <w:r w:rsidR="00F356C0">
        <w:t xml:space="preserve">, using inlier versus outlier distribution estimations. The inlier distances are assumed to form a Gaussian distribution, </w:t>
      </w:r>
      <w:r w:rsidR="00C94012">
        <w:t xml:space="preserve">and </w:t>
      </w:r>
      <w:r w:rsidR="00F356C0">
        <w:t>any point falling out of +/-</w:t>
      </w:r>
      <w:r w:rsidR="003C61E4">
        <w:t xml:space="preserve"> a user-defined </w:t>
      </w:r>
      <w:r w:rsidR="003C61E4">
        <w:rPr>
          <w:rFonts w:cs="Times New Roman"/>
        </w:rPr>
        <w:t>κ</w:t>
      </w:r>
      <w:r w:rsidR="003C61E4">
        <w:t xml:space="preserve"> </w:t>
      </w:r>
      <w:r w:rsidR="00F356C0">
        <w:t>times the</w:t>
      </w:r>
      <w:r w:rsidR="00F356C0" w:rsidRPr="00BE500F">
        <w:t xml:space="preserve"> standard deviation is considered abnormal</w:t>
      </w:r>
      <w:r w:rsidR="00F356C0">
        <w:t xml:space="preserve"> and flagged as an outlier. Then, the contributions of the </w:t>
      </w:r>
      <w:r w:rsidR="0032620C">
        <w:t>outlier</w:t>
      </w:r>
      <w:r w:rsidR="00F356C0">
        <w:t xml:space="preserve"> </w:t>
      </w:r>
      <w:r w:rsidR="005F1DDB">
        <w:t>correspondences</w:t>
      </w:r>
      <w:r w:rsidR="00F356C0">
        <w:t xml:space="preserve"> are fixed and the confidence values of all the points are updated. </w:t>
      </w:r>
    </w:p>
    <w:p w14:paraId="17FD2324" w14:textId="2D21AB65" w:rsidR="000B5FBC" w:rsidRDefault="008F56B4" w:rsidP="00A4246A">
      <w:pPr>
        <w:jc w:val="both"/>
        <w:rPr>
          <w:b/>
          <w:i/>
        </w:rPr>
      </w:pPr>
      <w:r w:rsidRPr="006439BB">
        <w:rPr>
          <w:b/>
          <w:i/>
        </w:rPr>
        <w:t xml:space="preserve">Updating the transformation model: </w:t>
      </w:r>
      <w:r w:rsidR="00045921">
        <w:t xml:space="preserve">Given updated correspondences, an update of the transformation model parameters is done in each iteration. </w:t>
      </w:r>
      <w:r w:rsidR="00F36A5A" w:rsidRPr="006439BB">
        <w:t>During</w:t>
      </w:r>
      <w:r w:rsidR="00F36A5A" w:rsidRPr="006439BB">
        <w:rPr>
          <w:i/>
        </w:rPr>
        <w:t xml:space="preserve"> </w:t>
      </w:r>
      <w:r w:rsidR="00F36A5A" w:rsidRPr="006439BB">
        <w:t>the rigid</w:t>
      </w:r>
      <w:r w:rsidR="00F36A5A">
        <w:t xml:space="preserve"> registration, the transformation model is constrained</w:t>
      </w:r>
      <w:r w:rsidR="00045921">
        <w:t xml:space="preserve"> to changing the position (translation), orientation (rotation)</w:t>
      </w:r>
      <w:r w:rsidR="00375A71">
        <w:t>,</w:t>
      </w:r>
      <w:r w:rsidR="00045921">
        <w:t xml:space="preserve"> and scale of the template</w:t>
      </w:r>
      <w:r w:rsidR="0085317B">
        <w:t xml:space="preserve"> only</w:t>
      </w:r>
      <w:r w:rsidR="00045921">
        <w:t>. During the non-rigid registration</w:t>
      </w:r>
      <w:r w:rsidR="00375A71">
        <w:t>,</w:t>
      </w:r>
      <w:r w:rsidR="009B573C">
        <w:t xml:space="preserve"> a visco-elastic model is enforced</w:t>
      </w:r>
      <w:r w:rsidR="0085317B">
        <w:t>,</w:t>
      </w:r>
      <w:r w:rsidR="009B573C">
        <w:t xml:space="preserve"> controlling </w:t>
      </w:r>
      <w:r w:rsidR="00045921" w:rsidRPr="00045921">
        <w:t xml:space="preserve">a regularization of the energy function to ensure that points that lie close to each other move coherently. This regularization also includes the outliers, which do not contribute to the transformation </w:t>
      </w:r>
      <w:r w:rsidR="009B573C">
        <w:t xml:space="preserve">model estimation </w:t>
      </w:r>
      <w:r w:rsidR="00045921" w:rsidRPr="00045921">
        <w:t>but should be consistently transformed</w:t>
      </w:r>
      <w:r w:rsidR="005F1DDB">
        <w:t xml:space="preserve"> along with the inliers</w:t>
      </w:r>
      <w:r w:rsidR="00045921" w:rsidRPr="00045921">
        <w:t xml:space="preserve">. The smoothness of the transformation </w:t>
      </w:r>
      <w:r w:rsidR="009B573C">
        <w:t xml:space="preserve">model </w:t>
      </w:r>
      <w:r w:rsidR="00045921" w:rsidRPr="00045921">
        <w:t>is parametri</w:t>
      </w:r>
      <w:r w:rsidR="009B573C">
        <w:t>zed by convolving the displacement vectors between corresponding points</w:t>
      </w:r>
      <w:r w:rsidR="00045921" w:rsidRPr="00045921">
        <w:t xml:space="preserve"> with a Gaussian</w:t>
      </w:r>
      <w:r w:rsidR="000A0F0C">
        <w:t xml:space="preserve"> </w:t>
      </w:r>
      <w:r w:rsidR="003700CC">
        <w:fldChar w:fldCharType="begin" w:fldLock="1"/>
      </w:r>
      <w:r w:rsidR="00057ABD">
        <w:instrText>ADDIN CSL_CITATION {"citationItems":[{"id":"ITEM-1","itemData":{"DOI":"0909-3192","author":[{"dropping-particle":"","family":"Bro-Nielsen","given":"Morten","non-dropping-particle":"","parse-names":false,"suffix":""}],"id":"ITEM-1","issued":{"date-parts":[["1996"]]},"publisher":"Technical University of Denmark","title":"Medical image registration and surgery simulation","type":"thesis"},"uris":["http://www.mendeley.com/documents/?uuid=ac399ac0-c029-4c42-8bb8-385cd0ab8e5f"]}],"mendeley":{"formattedCitation":"(Bro-Nielsen, 1996)","plainTextFormattedCitation":"(Bro-Nielsen, 1996)","previouslyFormattedCitation":"(Bro-Nielsen, 1996)"},"properties":{"noteIndex":0},"schema":"https://github.com/citation-style-language/schema/raw/master/csl-citation.json"}</w:instrText>
      </w:r>
      <w:r w:rsidR="003700CC">
        <w:fldChar w:fldCharType="separate"/>
      </w:r>
      <w:r w:rsidR="003700CC" w:rsidRPr="003700CC">
        <w:rPr>
          <w:noProof/>
        </w:rPr>
        <w:t>(Bro-Nielsen, 1996)</w:t>
      </w:r>
      <w:r w:rsidR="003700CC">
        <w:fldChar w:fldCharType="end"/>
      </w:r>
      <w:r w:rsidR="00045921" w:rsidRPr="003700CC">
        <w:t>.</w:t>
      </w:r>
      <w:r w:rsidR="009B573C">
        <w:t xml:space="preserve"> The amount of smoothing is high </w:t>
      </w:r>
      <w:r w:rsidR="001E02C5">
        <w:t xml:space="preserve">(multiple Gaussian convolution runs) at the </w:t>
      </w:r>
      <w:r w:rsidR="0085317B">
        <w:t xml:space="preserve">beginning </w:t>
      </w:r>
      <w:r w:rsidR="001E02C5">
        <w:t>iterations</w:t>
      </w:r>
      <w:r w:rsidR="00E84923">
        <w:t>,</w:t>
      </w:r>
      <w:r w:rsidR="001E02C5">
        <w:t xml:space="preserve"> </w:t>
      </w:r>
      <w:r w:rsidR="009B573C">
        <w:t>when correspondences are</w:t>
      </w:r>
      <w:r w:rsidR="001E02C5">
        <w:t xml:space="preserve"> still noisy and hard to define</w:t>
      </w:r>
      <w:r w:rsidR="00E84923">
        <w:t>,</w:t>
      </w:r>
      <w:r w:rsidR="009B573C">
        <w:t xml:space="preserve"> and reduces gradually towards the later iterations</w:t>
      </w:r>
      <w:r w:rsidR="001E02C5">
        <w:t xml:space="preserve">, </w:t>
      </w:r>
      <w:r w:rsidR="009B573C">
        <w:t>when correspondences are more accurately</w:t>
      </w:r>
      <w:r w:rsidR="001E02C5">
        <w:t xml:space="preserve"> defined</w:t>
      </w:r>
      <w:r w:rsidR="009B573C">
        <w:t>.</w:t>
      </w:r>
      <w:r w:rsidR="00400375">
        <w:t xml:space="preserve"> </w:t>
      </w:r>
      <w:r w:rsidR="009B573C">
        <w:t xml:space="preserve"> </w:t>
      </w:r>
      <w:r w:rsidR="00045921" w:rsidRPr="00045921">
        <w:t xml:space="preserve"> </w:t>
      </w:r>
      <w:r w:rsidR="00045921">
        <w:t xml:space="preserve"> </w:t>
      </w:r>
      <w:r w:rsidR="00F36A5A">
        <w:t xml:space="preserve"> </w:t>
      </w:r>
      <w:r w:rsidR="00F36A5A" w:rsidRPr="006439BB">
        <w:rPr>
          <w:b/>
          <w:i/>
        </w:rPr>
        <w:t xml:space="preserve"> </w:t>
      </w:r>
    </w:p>
    <w:p w14:paraId="61516BEB" w14:textId="56201524" w:rsidR="00D25C57" w:rsidRDefault="00D25C57" w:rsidP="00A4246A">
      <w:pPr>
        <w:pStyle w:val="Heading2"/>
        <w:jc w:val="both"/>
      </w:pPr>
      <w:r>
        <w:t>Parameters and tuning</w:t>
      </w:r>
    </w:p>
    <w:p w14:paraId="377980A6" w14:textId="4313F2FB" w:rsidR="00400375" w:rsidRDefault="0014731E" w:rsidP="00A4246A">
      <w:pPr>
        <w:jc w:val="both"/>
      </w:pPr>
      <w:r>
        <w:t>Given a dataset of 3D images of interest, t</w:t>
      </w:r>
      <w:r w:rsidR="00400375">
        <w:t xml:space="preserve">he entire </w:t>
      </w:r>
      <w:r w:rsidR="00AE6DEC">
        <w:t xml:space="preserve">MeshMonk </w:t>
      </w:r>
      <w:r w:rsidR="00400375">
        <w:t xml:space="preserve">procedure can be optimized by setting a variety of parameters in the toolbox, and a parameter tuning can be done based on two </w:t>
      </w:r>
      <w:r w:rsidR="00A15AD9">
        <w:t>“quality”</w:t>
      </w:r>
      <w:r w:rsidR="00400375">
        <w:t xml:space="preserve"> measures. First, a quality of </w:t>
      </w:r>
      <w:r>
        <w:t>“</w:t>
      </w:r>
      <w:r w:rsidR="00400375">
        <w:t>shape fit</w:t>
      </w:r>
      <w:r>
        <w:t>”</w:t>
      </w:r>
      <w:r w:rsidR="00400375">
        <w:t xml:space="preserve"> is defined as the root mean squared distance of all template points</w:t>
      </w:r>
      <w:r>
        <w:t xml:space="preserve"> to the target surface after </w:t>
      </w:r>
      <w:r w:rsidR="005350CF">
        <w:t>registration</w:t>
      </w:r>
      <w:r>
        <w:t xml:space="preserve">. This essentially measures how well the shape of the template was adapted to the target shape </w:t>
      </w:r>
      <w:r w:rsidR="000A0F0C">
        <w:t xml:space="preserve">and </w:t>
      </w:r>
      <w:r>
        <w:t>can be measured over multiple images to deduct an overall quality of shape fit from the dataset. Second, a quality of the consistency of point indications across the same dataset is obtained following the principle of minimum description length in shape modelling</w:t>
      </w:r>
      <w:r w:rsidR="000A0F0C">
        <w:t xml:space="preserve"> </w:t>
      </w:r>
      <w:r w:rsidR="000A0F0C">
        <w:fldChar w:fldCharType="begin" w:fldLock="1"/>
      </w:r>
      <w:r w:rsidR="00C93F87">
        <w:instrText>ADDIN CSL_CITATION {"citationItems":[{"id":"ITEM-1","itemData":{"DOI":"10.1109/TMI.2002.1009388","PMID":"12071623","author":[{"dropping-particle":"","family":"Davies","given":"R.H.","non-dropping-particle":"","parse-names":false,"suffix":""},{"dropping-particle":"","family":"Twining","given":"C.J.","non-dropping-particle":"","parse-names":false,"suffix":""},{"dropping-particle":"","family":"Cootes","given":"T.F.","non-dropping-particle":"","parse-names":false,"suffix":""},{"dropping-particle":"","family":"Waterton","given":"J.C.","non-dropping-particle":"","parse-names":false,"suffix":""},{"dropping-particle":"","family":"Taylor","given":"C.J.","non-dropping-particle":"","parse-names":false,"suffix":""}],"container-title":"IEEE Transactions on Medical Imaging","id":"ITEM-1","issue":"5","issued":{"date-parts":[["2002"]]},"page":"525-537","title":"A minimum description length approach to statistical shape modeling","type":"article-journal","volume":"21"},"uris":["http://www.mendeley.com/documents/?uuid=9c888032-ecea-4a06-825e-22a68ee6a722"]}],"mendeley":{"formattedCitation":"(Davies et al., 2002)","plainTextFormattedCitation":"(Davies et al., 2002)","previouslyFormattedCitation":"(Davies et al., 2002)"},"properties":{"noteIndex":0},"schema":"https://github.com/citation-style-language/schema/raw/master/csl-citation.json"}</w:instrText>
      </w:r>
      <w:r w:rsidR="000A0F0C">
        <w:fldChar w:fldCharType="separate"/>
      </w:r>
      <w:r w:rsidR="000A0F0C" w:rsidRPr="000A0F0C">
        <w:rPr>
          <w:noProof/>
        </w:rPr>
        <w:t>(Davies et al., 2002)</w:t>
      </w:r>
      <w:r w:rsidR="000A0F0C">
        <w:fldChar w:fldCharType="end"/>
      </w:r>
      <w:r w:rsidR="000A0F0C">
        <w:t>.</w:t>
      </w:r>
      <w:r>
        <w:t xml:space="preserve"> Given two models</w:t>
      </w:r>
      <w:r w:rsidR="00A15AD9">
        <w:t xml:space="preserve"> explaining the same amount of variance</w:t>
      </w:r>
      <w:r>
        <w:t xml:space="preserve">, the model requiring fewer parameters </w:t>
      </w:r>
      <w:r w:rsidR="00A15AD9">
        <w:t>is favored</w:t>
      </w:r>
      <w:r w:rsidR="000119EF">
        <w:t>,</w:t>
      </w:r>
      <w:r w:rsidR="00A15AD9">
        <w:t xml:space="preserve"> or given two models with the same number of parameters</w:t>
      </w:r>
      <w:r w:rsidR="000119EF">
        <w:t>,</w:t>
      </w:r>
      <w:r w:rsidR="00A15AD9">
        <w:t xml:space="preserve"> the one explaining more variance in the data is favored. As</w:t>
      </w:r>
      <w:r w:rsidR="00A86184">
        <w:t xml:space="preserve"> an</w:t>
      </w:r>
      <w:r w:rsidR="00A15AD9">
        <w:t xml:space="preserve"> underlying model in shape analysis, a principal component analysis </w:t>
      </w:r>
      <w:r w:rsidR="008C2485">
        <w:t xml:space="preserve">(PCA) </w:t>
      </w:r>
      <w:r w:rsidR="00A15AD9">
        <w:t xml:space="preserve">is a valid option from which the </w:t>
      </w:r>
      <w:r w:rsidR="00CD03F5">
        <w:t xml:space="preserve">proportion </w:t>
      </w:r>
      <w:r w:rsidR="00A15AD9">
        <w:t>of variance explained</w:t>
      </w:r>
      <w:r w:rsidR="00CD03F5">
        <w:t xml:space="preserve"> by</w:t>
      </w:r>
      <w:r w:rsidR="00A15AD9">
        <w:t xml:space="preserve"> </w:t>
      </w:r>
      <w:r w:rsidR="00CD03F5">
        <w:t xml:space="preserve">a </w:t>
      </w:r>
      <w:r w:rsidR="00A15AD9">
        <w:t xml:space="preserve">given number of </w:t>
      </w:r>
      <w:r w:rsidR="00AE6DEC">
        <w:t xml:space="preserve">principal </w:t>
      </w:r>
      <w:r w:rsidR="00A15AD9">
        <w:t>component</w:t>
      </w:r>
      <w:r w:rsidR="00AE6DEC">
        <w:t>s (PCs)</w:t>
      </w:r>
      <w:r w:rsidR="008C2485">
        <w:t xml:space="preserve"> reflects the model quality. Intuitively, lesser </w:t>
      </w:r>
      <w:r w:rsidR="00AE6DEC">
        <w:t>PCs</w:t>
      </w:r>
      <w:r w:rsidR="008C2485">
        <w:t xml:space="preserve"> </w:t>
      </w:r>
      <w:r w:rsidR="0074587D">
        <w:t>are required</w:t>
      </w:r>
      <w:r w:rsidR="00CD03F5">
        <w:t xml:space="preserve"> to explain the same proportion of variation</w:t>
      </w:r>
      <w:r w:rsidR="0074587D">
        <w:t xml:space="preserve"> </w:t>
      </w:r>
      <w:r w:rsidR="008C2485">
        <w:t xml:space="preserve">when the data </w:t>
      </w:r>
      <w:r w:rsidR="00CD03F5">
        <w:t>are</w:t>
      </w:r>
      <w:r w:rsidR="008C2485">
        <w:t xml:space="preserve"> well correlated and contains good redundancy. In the opposite scenario, when presented with noisy data, more </w:t>
      </w:r>
      <w:r w:rsidR="00AE6DEC">
        <w:t>PCs</w:t>
      </w:r>
      <w:r w:rsidR="008C2485">
        <w:t xml:space="preserve"> are required to capture </w:t>
      </w:r>
      <w:r w:rsidR="0074587D">
        <w:t>the same</w:t>
      </w:r>
      <w:r w:rsidR="008C2485">
        <w:t xml:space="preserve"> amount of variance. Therefore, if the point indications were preformed consistently</w:t>
      </w:r>
      <w:r w:rsidR="000119EF">
        <w:t>,</w:t>
      </w:r>
      <w:r w:rsidR="008C2485">
        <w:t xml:space="preserve"> a good PCA model results.  </w:t>
      </w:r>
      <w:r w:rsidR="00400375">
        <w:t xml:space="preserve">A parameter tuning was done for the facial data in this work </w:t>
      </w:r>
      <w:r w:rsidR="00561F45">
        <w:t xml:space="preserve">prior to the validation </w:t>
      </w:r>
      <w:r w:rsidR="00400375">
        <w:t xml:space="preserve">and is described </w:t>
      </w:r>
      <w:r w:rsidR="00400375" w:rsidRPr="00777B5E">
        <w:t xml:space="preserve">in </w:t>
      </w:r>
      <w:r w:rsidR="0074587D" w:rsidRPr="00777B5E">
        <w:t xml:space="preserve">the </w:t>
      </w:r>
      <w:r w:rsidR="00400375" w:rsidRPr="00777B5E">
        <w:t xml:space="preserve">supplementary </w:t>
      </w:r>
      <w:r w:rsidR="00E84923">
        <w:t>methods</w:t>
      </w:r>
      <w:r w:rsidR="00032644" w:rsidRPr="000119EF">
        <w:t>.</w:t>
      </w:r>
    </w:p>
    <w:p w14:paraId="0BA5F66F" w14:textId="77777777" w:rsidR="00D25C57" w:rsidRPr="005D12D4" w:rsidRDefault="00D25C57" w:rsidP="00A4246A">
      <w:pPr>
        <w:pStyle w:val="Heading2"/>
        <w:jc w:val="both"/>
      </w:pPr>
      <w:r w:rsidRPr="005D12D4">
        <w:t>Validation</w:t>
      </w:r>
    </w:p>
    <w:p w14:paraId="78EBAE8D" w14:textId="2432E217" w:rsidR="00424774" w:rsidRDefault="005E5405" w:rsidP="00A4246A">
      <w:pPr>
        <w:pStyle w:val="Heading3"/>
        <w:jc w:val="both"/>
      </w:pPr>
      <w:r>
        <w:lastRenderedPageBreak/>
        <w:t>Sample and data curation</w:t>
      </w:r>
      <w:r w:rsidR="008F6A0D">
        <w:t xml:space="preserve"> </w:t>
      </w:r>
    </w:p>
    <w:p w14:paraId="4A551D7C" w14:textId="5BF67364" w:rsidR="005E5405" w:rsidRDefault="00A84661" w:rsidP="00A4246A">
      <w:pPr>
        <w:jc w:val="both"/>
      </w:pPr>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r w:rsidR="007D21E6">
        <w:t>S</w:t>
      </w:r>
      <w:r w:rsidR="004555F5">
        <w:t>tereo</w:t>
      </w:r>
      <w:r w:rsidR="007D21E6">
        <w:t xml:space="preserve"> </w:t>
      </w:r>
      <w:r w:rsidR="004555F5">
        <w:t xml:space="preserve">photogrammetry </w:t>
      </w:r>
      <w:r w:rsidR="00F02462">
        <w:t xml:space="preserve">was </w:t>
      </w:r>
      <w:r w:rsidR="004555F5">
        <w:t xml:space="preserve">used to capture </w:t>
      </w:r>
      <w:r w:rsidR="005E5405">
        <w:t xml:space="preserve">3D </w:t>
      </w:r>
      <w:r w:rsidR="004555F5">
        <w:t>facial surfaces</w:t>
      </w:r>
      <w:r w:rsidR="005E5405">
        <w:t xml:space="preserve"> </w:t>
      </w:r>
      <w:r>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t>.</w:t>
      </w:r>
      <w:r w:rsidR="005E5405">
        <w:t xml:space="preserve"> </w:t>
      </w:r>
      <w:r w:rsidR="004555F5">
        <w:t>This well-established method generate</w:t>
      </w:r>
      <w:r w:rsidR="00F02462">
        <w:t>s</w:t>
      </w:r>
      <w:r w:rsidR="004555F5">
        <w:t xml:space="preserve"> a dense 3D point cloud representing the surface geometry of the face from multiple 2D images with overlapping fields of view. </w:t>
      </w:r>
      <w:r w:rsidR="005E5405">
        <w:t>During photo capture, participant</w:t>
      </w:r>
      <w:r w:rsidR="00F02462">
        <w:t>s</w:t>
      </w:r>
      <w:r w:rsidR="005E5405">
        <w:t xml:space="preserve"> were asked to adopt a neutral facial expression </w:t>
      </w:r>
      <w:r w:rsidR="004555F5">
        <w:t xml:space="preserve">with their mouth closed </w:t>
      </w:r>
      <w:r w:rsidR="005E5405">
        <w:t xml:space="preserve">and </w:t>
      </w:r>
      <w:r w:rsidR="00F02462">
        <w:t xml:space="preserve">to </w:t>
      </w:r>
      <w:r w:rsidR="005E5405">
        <w:t>gaze forward</w:t>
      </w:r>
      <w:r w:rsidR="002E4A96">
        <w:t xml:space="preserve">, following standard facial image acquisition protocols </w:t>
      </w:r>
      <w:r w:rsidR="002E4A96">
        <w:fldChar w:fldCharType="begin" w:fldLock="1"/>
      </w:r>
      <w:r w:rsidR="0035496B">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acquisition","type":"article-journal","volume":"6"},"uris":["http://www.mendeley.com/documents/?uuid=9637c6cc-04ad-4eaa-af1d-9b23bcf16468"]}],"mendeley":{"formattedCitation":"(Heike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w:t>
      </w:r>
    </w:p>
    <w:p w14:paraId="3E58F869" w14:textId="4598DD5C" w:rsidR="005E5405" w:rsidRDefault="005E5405" w:rsidP="00A4246A">
      <w:pPr>
        <w:pStyle w:val="Heading3"/>
        <w:jc w:val="both"/>
      </w:pPr>
      <w:r>
        <w:t xml:space="preserve">Manual </w:t>
      </w:r>
      <w:r w:rsidR="00746A86">
        <w:t>placement of validation landmarks</w:t>
      </w:r>
    </w:p>
    <w:p w14:paraId="7889CCCC" w14:textId="6F5D709B" w:rsidR="00FE4FE5" w:rsidRDefault="00A84661" w:rsidP="00A4246A">
      <w:pPr>
        <w:jc w:val="both"/>
      </w:pPr>
      <w:r>
        <w:t xml:space="preserve">Of the larger sample, </w:t>
      </w:r>
      <w:r w:rsidR="00690070">
        <w:t>N=</w:t>
      </w:r>
      <w:r w:rsidR="00341E13">
        <w:t>48</w:t>
      </w:r>
      <w:r>
        <w:t xml:space="preserve"> </w:t>
      </w:r>
      <w:r w:rsidR="00693E08">
        <w:t>surface images</w:t>
      </w:r>
      <w:r w:rsidR="004555F5">
        <w:t xml:space="preserve"> were chosen at random for validation</w:t>
      </w:r>
      <w:r>
        <w:t xml:space="preserve">. This number was then reduced by </w:t>
      </w:r>
      <w:r w:rsidR="002E4A96">
        <w:t>excluding</w:t>
      </w:r>
      <w:r w:rsidR="00693E08">
        <w:t xml:space="preserve"> surface</w:t>
      </w:r>
      <w:r w:rsidR="002E4A96">
        <w:t xml:space="preserve"> images from participants that reported major facial injury or surgery</w:t>
      </w:r>
      <w:r>
        <w:t>. This resulted in N=4</w:t>
      </w:r>
      <w:r w:rsidR="00D079B4">
        <w:t>1</w:t>
      </w:r>
      <w:r w:rsidR="00693E08">
        <w:t xml:space="preserve"> surface</w:t>
      </w:r>
      <w:r>
        <w:t xml:space="preserve"> images for </w:t>
      </w:r>
      <w:r w:rsidR="00693E08">
        <w:t>validation, which</w:t>
      </w:r>
      <w:r>
        <w:t xml:space="preserve"> were diverse with respect to sex</w:t>
      </w:r>
      <w:r w:rsidR="00596B47">
        <w:t xml:space="preserve"> (</w:t>
      </w:r>
      <w:r w:rsidR="00693E08">
        <w:t>N</w:t>
      </w:r>
      <w:r w:rsidR="00693E08">
        <w:rPr>
          <w:vertAlign w:val="subscript"/>
        </w:rPr>
        <w:t>Female</w:t>
      </w:r>
      <w:r w:rsidR="00463269">
        <w:rPr>
          <w:vertAlign w:val="subscript"/>
        </w:rPr>
        <w:t xml:space="preserve"> </w:t>
      </w:r>
      <w:r w:rsidR="00596B47">
        <w:t>=</w:t>
      </w:r>
      <w:r w:rsidR="00463269">
        <w:t xml:space="preserve"> </w:t>
      </w:r>
      <w:r w:rsidR="00596B47">
        <w:t>29</w:t>
      </w:r>
      <w:r w:rsidR="00693E08">
        <w:t>,</w:t>
      </w:r>
      <w:r w:rsidR="00596B47">
        <w:t xml:space="preserve"> </w:t>
      </w:r>
      <w:r w:rsidR="00693E08">
        <w:t>N</w:t>
      </w:r>
      <w:r w:rsidR="00693E08">
        <w:rPr>
          <w:vertAlign w:val="subscript"/>
        </w:rPr>
        <w:t>Male</w:t>
      </w:r>
      <w:r w:rsidR="00463269">
        <w:rPr>
          <w:vertAlign w:val="subscript"/>
        </w:rPr>
        <w:t xml:space="preserve"> </w:t>
      </w:r>
      <w:r w:rsidR="00596B47">
        <w:t>=</w:t>
      </w:r>
      <w:r w:rsidR="00463269">
        <w:t xml:space="preserve"> </w:t>
      </w:r>
      <w:r w:rsidR="00596B47">
        <w:t>1</w:t>
      </w:r>
      <w:r w:rsidR="0046446E">
        <w:t>2</w:t>
      </w:r>
      <w:r w:rsidR="00596B47">
        <w:t>)</w:t>
      </w:r>
      <w:r>
        <w:t>, age</w:t>
      </w:r>
      <w:r w:rsidR="00596B47">
        <w:t xml:space="preserve"> (</w:t>
      </w:r>
      <w:r w:rsidR="00693E08">
        <w:t xml:space="preserve">range: </w:t>
      </w:r>
      <w:r w:rsidR="00596B47">
        <w:t xml:space="preserve">18-79, </w:t>
      </w:r>
      <w:r w:rsidR="00C53174" w:rsidRPr="005F31AA">
        <w:rPr>
          <w:i/>
        </w:rPr>
        <w:t>M</w:t>
      </w:r>
      <w:r w:rsidR="005F31AA">
        <w:t xml:space="preserve"> </w:t>
      </w:r>
      <w:r w:rsidR="00596B47">
        <w:t>=</w:t>
      </w:r>
      <w:r w:rsidR="005F31AA">
        <w:t xml:space="preserve"> </w:t>
      </w:r>
      <w:r w:rsidR="00596B47">
        <w:t>3</w:t>
      </w:r>
      <w:r w:rsidR="0046446E">
        <w:t>2</w:t>
      </w:r>
      <w:r w:rsidR="00596B47">
        <w:t>.</w:t>
      </w:r>
      <w:r w:rsidR="0046446E">
        <w:t>78</w:t>
      </w:r>
      <w:r w:rsidR="00596B47">
        <w:t>)</w:t>
      </w:r>
      <w:r>
        <w:t>, height</w:t>
      </w:r>
      <w:r w:rsidR="00841525">
        <w:t xml:space="preserve"> (</w:t>
      </w:r>
      <w:r w:rsidR="00693E08">
        <w:t xml:space="preserve">range: </w:t>
      </w:r>
      <w:r w:rsidR="00504C1F">
        <w:t xml:space="preserve">149.86-184.00 cm, </w:t>
      </w:r>
      <w:r w:rsidR="00875488" w:rsidRPr="00875488">
        <w:rPr>
          <w:i/>
        </w:rPr>
        <w:t>M</w:t>
      </w:r>
      <w:r w:rsidR="005F31AA">
        <w:rPr>
          <w:i/>
        </w:rPr>
        <w:t xml:space="preserve"> </w:t>
      </w:r>
      <w:r w:rsidR="00504C1F">
        <w:t>=</w:t>
      </w:r>
      <w:r w:rsidR="005F31AA">
        <w:t xml:space="preserve"> </w:t>
      </w:r>
      <w:r w:rsidR="00504C1F">
        <w:t>16</w:t>
      </w:r>
      <w:r w:rsidR="00C15006">
        <w:t>7.</w:t>
      </w:r>
      <w:r w:rsidR="0046446E">
        <w:t>13</w:t>
      </w:r>
      <w:r w:rsidR="00504C1F">
        <w:t xml:space="preserve"> cm)</w:t>
      </w:r>
      <w:r>
        <w:t>, weight</w:t>
      </w:r>
      <w:r w:rsidR="00504C1F">
        <w:t xml:space="preserve"> (</w:t>
      </w:r>
      <w:r w:rsidR="00693E08">
        <w:t xml:space="preserve">range: </w:t>
      </w:r>
      <w:r w:rsidR="00504C1F">
        <w:t xml:space="preserve">43.00-103.80 kg, </w:t>
      </w:r>
      <w:r w:rsidR="00875488" w:rsidRPr="00875488">
        <w:rPr>
          <w:i/>
        </w:rPr>
        <w:t>M</w:t>
      </w:r>
      <w:r w:rsidR="00875488">
        <w:t xml:space="preserve"> </w:t>
      </w:r>
      <w:r w:rsidR="00504C1F">
        <w:t>=</w:t>
      </w:r>
      <w:r w:rsidR="005F31AA">
        <w:t xml:space="preserve"> </w:t>
      </w:r>
      <w:r w:rsidR="00504C1F">
        <w:t>67.</w:t>
      </w:r>
      <w:r w:rsidR="0046446E">
        <w:t>62</w:t>
      </w:r>
      <w:r w:rsidR="00504C1F">
        <w:t xml:space="preserve"> kg)</w:t>
      </w:r>
      <w:r>
        <w:t>,</w:t>
      </w:r>
      <w:r w:rsidR="00693E08">
        <w:t xml:space="preserve"> and</w:t>
      </w:r>
      <w:r>
        <w:t xml:space="preserve"> 3D camera system used (SI Table 1). Most participants reported being of European descent</w:t>
      </w:r>
      <w:r w:rsidR="00084CE3">
        <w:t>, with one person reporting to be of admixed African and European descent and another choosing not to report their ancestry</w:t>
      </w:r>
      <w:r>
        <w: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w:t>
      </w:r>
      <w:r w:rsidR="00693E08">
        <w:t xml:space="preserve"> surface (i.e. still containing hair and clothing)</w:t>
      </w:r>
      <w:r w:rsidR="00690070">
        <w:t xml:space="preserve"> in wavefront.obj format</w:t>
      </w:r>
      <w:r w:rsidR="001B1336">
        <w:t xml:space="preserve"> (</w:t>
      </w:r>
      <w:r w:rsidR="00CB4C90">
        <w:t xml:space="preserve">Figure 3; </w:t>
      </w:r>
      <w:r w:rsidR="00084CE3">
        <w:t xml:space="preserve">SI </w:t>
      </w:r>
      <w:r w:rsidR="00C24B79">
        <w:t xml:space="preserve">Table </w:t>
      </w:r>
      <w:r w:rsidR="000119EF">
        <w:t>2</w:t>
      </w:r>
      <w:r w:rsidR="001B1336">
        <w:t xml:space="preserve">). Two independent observers placed landmarks three times each, with at least 24 hours in-between landmarking sessions, resulting in </w:t>
      </w:r>
      <w:r w:rsidR="00A41AA6">
        <w:t>six</w:t>
      </w:r>
      <w:r w:rsidR="001B1336">
        <w:t xml:space="preserve"> total landmark </w:t>
      </w:r>
      <w:r w:rsidR="00693E08">
        <w:t>indications</w:t>
      </w:r>
      <w:r w:rsidR="001B1336">
        <w:t xml:space="preserve"> for each facial </w:t>
      </w:r>
      <w:r w:rsidR="00E84923">
        <w:t>image</w:t>
      </w:r>
      <w:r w:rsidR="001B1336">
        <w:t>. For each individual, we checked for gross landmark coordinate errors (e.g. mislabeling right and left side landmarks) before analysis.</w:t>
      </w:r>
      <w:r w:rsidR="003F26BD">
        <w:t xml:space="preserve"> In the subsequent analysis, A</w:t>
      </w:r>
      <w:r w:rsidR="003F26BD" w:rsidRPr="003F26BD">
        <w:rPr>
          <w:vertAlign w:val="subscript"/>
        </w:rPr>
        <w:t>ML</w:t>
      </w:r>
      <w:r w:rsidR="003F26BD">
        <w:t xml:space="preserve"> represents the average manual landmarks from observer A, B</w:t>
      </w:r>
      <w:r w:rsidR="003F26BD" w:rsidRPr="003F26BD">
        <w:rPr>
          <w:vertAlign w:val="subscript"/>
        </w:rPr>
        <w:t>ML</w:t>
      </w:r>
      <w:r w:rsidR="003F26BD">
        <w:t xml:space="preserve"> represents the average manual landmarks from observer B, while the average of all six manual landmark indications (</w:t>
      </w:r>
      <w:r w:rsidR="00463269">
        <w:t xml:space="preserve">i.e. </w:t>
      </w:r>
      <w:r w:rsidR="003F26BD">
        <w:t>the combined average) is denoted as C</w:t>
      </w:r>
      <w:r w:rsidR="003F26BD" w:rsidRPr="003F26BD">
        <w:rPr>
          <w:vertAlign w:val="subscript"/>
        </w:rPr>
        <w:t>ML</w:t>
      </w:r>
      <w:r w:rsidR="003F26BD">
        <w:t>.</w:t>
      </w:r>
    </w:p>
    <w:p w14:paraId="5EBFEB7D" w14:textId="308996DD" w:rsidR="00746A86" w:rsidRDefault="00746A86" w:rsidP="00A4246A">
      <w:pPr>
        <w:pStyle w:val="Heading3"/>
        <w:jc w:val="both"/>
      </w:pPr>
      <w:r>
        <w:t>Automatic placement of validation landmarks</w:t>
      </w:r>
    </w:p>
    <w:p w14:paraId="2666EE00" w14:textId="40C2525D" w:rsidR="00E84923" w:rsidRDefault="004555F5" w:rsidP="001C374B">
      <w:pPr>
        <w:jc w:val="both"/>
      </w:pPr>
      <w:r>
        <w:t>To obtain automatic indications of the 19 validation landmarks,</w:t>
      </w:r>
      <w:r w:rsidR="00FE4FE5">
        <w:t xml:space="preserve"> a leave-one-out approach was used to identify the placement of the</w:t>
      </w:r>
      <w:r w:rsidR="00693E08">
        <w:t xml:space="preserve"> </w:t>
      </w:r>
      <w:r w:rsidR="006A4033">
        <w:t>validation</w:t>
      </w:r>
      <w:r w:rsidR="00FE4FE5">
        <w:t xml:space="preserve"> landmark on the </w:t>
      </w:r>
      <w:r w:rsidR="005350CF">
        <w:t>template</w:t>
      </w:r>
      <w:r w:rsidR="00FE4FE5">
        <w:t xml:space="preserve">, then </w:t>
      </w:r>
      <w:r w:rsidR="00D72F17">
        <w:t xml:space="preserve">indicate </w:t>
      </w:r>
      <w:r w:rsidR="00003B0B">
        <w:t xml:space="preserve">these </w:t>
      </w:r>
      <w:r w:rsidR="00693E08">
        <w:t>landmarks</w:t>
      </w:r>
      <w:r w:rsidR="00FE4FE5">
        <w:t xml:space="preserve"> on the left-out face</w:t>
      </w:r>
      <w:r w:rsidR="00463269">
        <w:t xml:space="preserve"> (Figure </w:t>
      </w:r>
      <w:r w:rsidR="006B3B7C">
        <w:t>4</w:t>
      </w:r>
      <w:r w:rsidR="00463269">
        <w:t>)</w:t>
      </w:r>
      <w:r w:rsidR="00FE4FE5">
        <w:t xml:space="preserve">. </w:t>
      </w:r>
      <w:r w:rsidR="006A4033">
        <w:t>Specifically</w:t>
      </w:r>
      <w:r w:rsidR="0041462F">
        <w:t>,</w:t>
      </w:r>
      <w:r w:rsidR="006A4033">
        <w:t xml:space="preserve"> </w:t>
      </w:r>
      <w:r w:rsidR="00290853">
        <w:t>each of the validation faces was registered using MeshMonk</w:t>
      </w:r>
      <w:r w:rsidR="001C374B">
        <w:t xml:space="preserve"> and the manual landmark placements were transferred to the registered face</w:t>
      </w:r>
      <w:r w:rsidR="00C94012">
        <w:t xml:space="preserve"> using coordinate conversions</w:t>
      </w:r>
      <w:r w:rsidR="001C374B">
        <w:t xml:space="preserve"> (Figure 4A</w:t>
      </w:r>
      <w:r w:rsidR="00C94012">
        <w:t>;</w:t>
      </w:r>
      <w:r w:rsidR="001C374B">
        <w:t xml:space="preserve"> </w:t>
      </w:r>
      <w:r w:rsidR="00057ABD">
        <w:fldChar w:fldCharType="begin" w:fldLock="1"/>
      </w:r>
      <w:r w:rsidR="00A56B8D">
        <w:instrText>ADDIN CSL_CITATION {"citationItems":[{"id":"ITEM-1","itemData":{"ISBN":"0-8284-0269-8","author":[{"dropping-particle":"","family":"Hille","given":"Einar","non-dropping-particle":"","parse-names":false,"suffix":""}],"edition":"2nd editio","id":"ITEM-1","issued":{"date-parts":[["1982"]]},"number-of-pages":"33","publisher":"AMS Chelea Publishing Company","publisher-place":"Providence, RI","title":"Analytic Function Theory, Volume I","type":"book"},"uris":["http://www.mendeley.com/documents/?uuid=65464443-5fd8-466a-919a-d7dadc5f75cd"]}],"mendeley":{"formattedCitation":"(Hille, 1982)","manualFormatting":"Hille, 1982)","plainTextFormattedCitation":"(Hille, 1982)","previouslyFormattedCitation":"(Hille, 1982)"},"properties":{"noteIndex":0},"schema":"https://github.com/citation-style-language/schema/raw/master/csl-citation.json"}</w:instrText>
      </w:r>
      <w:r w:rsidR="00057ABD">
        <w:fldChar w:fldCharType="separate"/>
      </w:r>
      <w:r w:rsidR="00057ABD" w:rsidRPr="00057ABD">
        <w:rPr>
          <w:noProof/>
        </w:rPr>
        <w:t>Hille, 1982)</w:t>
      </w:r>
      <w:r w:rsidR="00057ABD">
        <w:fldChar w:fldCharType="end"/>
      </w:r>
      <w:r w:rsidR="00AD0C28">
        <w:t xml:space="preserve">. </w:t>
      </w:r>
      <w:r w:rsidR="001C374B">
        <w:t>Because the registered faces are now</w:t>
      </w:r>
      <w:r w:rsidR="00EE43EE">
        <w:t xml:space="preserve"> all</w:t>
      </w:r>
      <w:r w:rsidR="001C374B">
        <w:t xml:space="preserve"> in the same coordinate system</w:t>
      </w:r>
      <w:r w:rsidR="00EE43EE">
        <w:t xml:space="preserve"> as the original template</w:t>
      </w:r>
      <w:r w:rsidR="001C374B">
        <w:t xml:space="preserve">, we can subsequently transfer the manual landmark indications to the original template (i.e. pre-registration), </w:t>
      </w:r>
      <w:r w:rsidR="00C737BF">
        <w:t>giving a set of 41 x</w:t>
      </w:r>
      <w:r w:rsidR="001C374B">
        <w:t xml:space="preserve"> 2 observers x </w:t>
      </w:r>
      <w:r w:rsidR="00C737BF">
        <w:t xml:space="preserve">3 indications = </w:t>
      </w:r>
      <w:r w:rsidR="001C374B">
        <w:t>246</w:t>
      </w:r>
      <w:r w:rsidR="00C737BF">
        <w:t xml:space="preserve"> manual landmark positions </w:t>
      </w:r>
      <w:r w:rsidR="00EA2F13">
        <w:t>on</w:t>
      </w:r>
      <w:r w:rsidR="00C737BF">
        <w:t xml:space="preserve"> the template scan</w:t>
      </w:r>
      <w:r w:rsidR="001C374B">
        <w:t xml:space="preserve"> (Figure 4B)</w:t>
      </w:r>
      <w:r w:rsidR="00C737BF">
        <w:t xml:space="preserve">. </w:t>
      </w:r>
      <w:r w:rsidR="00660BD8">
        <w:t xml:space="preserve">One by one, each face was left out while averaging the other 40 landmark placements to “train” the automatic landmarks (Figure 4C). </w:t>
      </w:r>
      <w:r w:rsidR="00660BD8" w:rsidRPr="00EA2F13">
        <w:t xml:space="preserve">These averages were then </w:t>
      </w:r>
      <w:r w:rsidR="00EA2F13">
        <w:t>transferred</w:t>
      </w:r>
      <w:r w:rsidR="00660BD8" w:rsidRPr="00EA2F13">
        <w:t xml:space="preserve"> back onto the left-out (target) face result</w:t>
      </w:r>
      <w:r w:rsidR="00EA2F13">
        <w:t>ing</w:t>
      </w:r>
      <w:r w:rsidR="00660BD8" w:rsidRPr="00EA2F13">
        <w:t xml:space="preserve"> in the automatic placement of the validation landmarks using a “training” set that did not include the target face (Figure 4D).</w:t>
      </w:r>
      <w:r w:rsidR="00C94012">
        <w:t xml:space="preserve"> Further detail </w:t>
      </w:r>
      <w:r w:rsidR="00E84923">
        <w:t>on</w:t>
      </w:r>
      <w:r w:rsidR="00C94012">
        <w:t xml:space="preserve"> this process can be found in the Supplemental Methods. </w:t>
      </w:r>
    </w:p>
    <w:p w14:paraId="52B734EE" w14:textId="1FD898C2" w:rsidR="00690070" w:rsidRDefault="005C1319" w:rsidP="00A4246A">
      <w:pPr>
        <w:jc w:val="both"/>
      </w:pPr>
      <w:r>
        <w:lastRenderedPageBreak/>
        <w:t xml:space="preserve">The placement of automatic landmarks was performed three times, </w:t>
      </w:r>
      <w:r w:rsidR="00A67415">
        <w:t xml:space="preserve">changing the manual landmark data used as input: </w:t>
      </w:r>
      <w:r>
        <w:t xml:space="preserve">once using the average of observer </w:t>
      </w:r>
      <w:r w:rsidR="00EE55DD">
        <w:t>A</w:t>
      </w:r>
      <w:r>
        <w:t xml:space="preserve">’s three </w:t>
      </w:r>
      <w:r w:rsidR="0041462F">
        <w:t xml:space="preserve">manual </w:t>
      </w:r>
      <w:r>
        <w:t xml:space="preserve">landmark </w:t>
      </w:r>
      <w:r w:rsidR="00EF64A6">
        <w:t xml:space="preserve">indications </w:t>
      </w:r>
      <w:r w:rsidR="00EE55DD">
        <w:t>(A</w:t>
      </w:r>
      <w:r w:rsidR="00EE55DD" w:rsidRPr="00EE55DD">
        <w:rPr>
          <w:vertAlign w:val="subscript"/>
        </w:rPr>
        <w:t>Auto</w:t>
      </w:r>
      <w:r w:rsidR="00EE55DD">
        <w:t>)</w:t>
      </w:r>
      <w:r>
        <w:t xml:space="preserve">, again using the average of observer </w:t>
      </w:r>
      <w:r w:rsidR="00EE55DD">
        <w:t>B</w:t>
      </w:r>
      <w:r>
        <w:t>’s three</w:t>
      </w:r>
      <w:r w:rsidR="0041462F">
        <w:t xml:space="preserve"> manual</w:t>
      </w:r>
      <w:r>
        <w:t xml:space="preserve"> landmark </w:t>
      </w:r>
      <w:r w:rsidR="00EF64A6">
        <w:t xml:space="preserve">indications </w:t>
      </w:r>
      <w:r w:rsidR="00EE55DD">
        <w:t>(B</w:t>
      </w:r>
      <w:r w:rsidR="00EE55DD" w:rsidRPr="00EE55DD">
        <w:rPr>
          <w:vertAlign w:val="subscript"/>
        </w:rPr>
        <w:t>Auto</w:t>
      </w:r>
      <w:r w:rsidR="00EE55DD">
        <w:t>)</w:t>
      </w:r>
      <w:r>
        <w:t>, and a final time using the</w:t>
      </w:r>
      <w:r w:rsidR="00E84923">
        <w:t xml:space="preserve"> combined</w:t>
      </w:r>
      <w:r>
        <w:t xml:space="preserve"> average of all six </w:t>
      </w:r>
      <w:r w:rsidR="0041462F">
        <w:t xml:space="preserve">manual landmark </w:t>
      </w:r>
      <w:r w:rsidR="00EF64A6">
        <w:t xml:space="preserve">indications </w:t>
      </w:r>
      <w:r>
        <w:t>from both observers</w:t>
      </w:r>
      <w:r w:rsidR="00EE55DD">
        <w:t xml:space="preserve"> (C</w:t>
      </w:r>
      <w:r w:rsidR="00EE55DD" w:rsidRPr="00EE55DD">
        <w:rPr>
          <w:vertAlign w:val="subscript"/>
        </w:rPr>
        <w:t>Auto</w:t>
      </w:r>
      <w:r w:rsidR="00EE55DD">
        <w:t>)</w:t>
      </w:r>
      <w:r>
        <w:t>. This process resulted in three placements of automatic landmarks for comparison.</w:t>
      </w:r>
    </w:p>
    <w:p w14:paraId="36F8E79B" w14:textId="02916544" w:rsidR="00D43DCB" w:rsidRDefault="000548AD" w:rsidP="00A4246A">
      <w:pPr>
        <w:pStyle w:val="Heading3"/>
        <w:jc w:val="both"/>
      </w:pPr>
      <w:r>
        <w:t>Validation</w:t>
      </w:r>
    </w:p>
    <w:p w14:paraId="1EE693E8" w14:textId="3B32A421" w:rsidR="00C94012" w:rsidRDefault="00C94012" w:rsidP="00C94012">
      <w:pPr>
        <w:pStyle w:val="Heading4"/>
      </w:pPr>
      <w:bookmarkStart w:id="4" w:name="_Hlk517820560"/>
      <w:r>
        <w:t>Accuracy</w:t>
      </w:r>
    </w:p>
    <w:p w14:paraId="5C50A3A9" w14:textId="64A576DA" w:rsidR="00A41AA6" w:rsidRDefault="00C94012" w:rsidP="00353F53">
      <w:r>
        <w:t>We assessed the accuracy of the MeshMonk automatic landmark placements by comparing them to manual landmark placements</w:t>
      </w:r>
      <w:r w:rsidR="00E84923">
        <w:t>,</w:t>
      </w:r>
      <w:r w:rsidR="00353F53">
        <w:t xml:space="preserve"> using</w:t>
      </w:r>
      <w:r w:rsidR="002E59CE">
        <w:t xml:space="preserve"> the </w:t>
      </w:r>
      <w:r w:rsidR="00D95730">
        <w:t>root mean squared error (RMSE)</w:t>
      </w:r>
      <w:r w:rsidR="00C80C1E">
        <w:t xml:space="preserve"> </w:t>
      </w:r>
      <w:r w:rsidR="002E59CE">
        <w:t xml:space="preserve">between the manual and automatic </w:t>
      </w:r>
      <w:r w:rsidR="002E59CE" w:rsidRPr="002E59CE">
        <w:rPr>
          <w:i/>
        </w:rPr>
        <w:t>x</w:t>
      </w:r>
      <w:r w:rsidR="002E59CE">
        <w:t xml:space="preserve">, </w:t>
      </w:r>
      <w:r w:rsidR="002E59CE" w:rsidRPr="002E59CE">
        <w:rPr>
          <w:i/>
        </w:rPr>
        <w:t>y</w:t>
      </w:r>
      <w:r w:rsidR="002E59CE">
        <w:t xml:space="preserve">, and </w:t>
      </w:r>
      <w:r w:rsidR="002E59CE" w:rsidRPr="002E59CE">
        <w:rPr>
          <w:i/>
        </w:rPr>
        <w:t>z</w:t>
      </w:r>
      <w:r w:rsidR="002E59CE">
        <w:t xml:space="preserve"> coordinates. </w:t>
      </w:r>
      <w:r w:rsidR="00A41AA6">
        <w:t xml:space="preserve">We also calculated Bland-Altman </w:t>
      </w:r>
      <w:r w:rsidR="00A41AA6">
        <w:fldChar w:fldCharType="begin" w:fldLock="1"/>
      </w:r>
      <w:r w:rsidR="0035496B">
        <w:instrText>ADDIN CSL_CITATION {"citationItems":[{"id":"ITEM-1","itemData":{"DOI":"10.2307/2987937","ISBN":"00390526","ISSN":"00390526","PMID":"10501650","abstract":"Methods of analysis used in the comparison of two methods of measurement are reviewed. The use of correlation, regression and the difference between means is criticized. A simple parametric approach is proposed based on analysis of variance and simple graphical methods.","author":[{"dropping-particle":"","family":"Altman","given":"D. G.","non-dropping-particle":"","parse-names":false,"suffix":""},{"dropping-particle":"","family":"Bland","given":"J. M.","non-dropping-particle":"","parse-names":false,"suffix":""}],"container-title":"The Statistician","id":"ITEM-1","issue":"3","issued":{"date-parts":[["1983"]]},"page":"307-317","title":"Measurement in Medicine: The Analysis of Method Comparison Studies","type":"article-journal","volume":"32"},"uris":["http://www.mendeley.com/documents/?uuid=b5c0572b-adc1-4db1-a1b9-5abc7b1b94dd","http://www.mendeley.com/documents/?uuid=9f91212c-d311-48bf-8028-1b04f8ba6359"]}],"mendeley":{"formattedCitation":"(Altman and Bland, 1983)","plainTextFormattedCitation":"(Altman and Bland, 1983)","previouslyFormattedCitation":"(Altman and Bland, 1983)"},"properties":{"noteIndex":0},"schema":"https://github.com/citation-style-language/schema/raw/master/csl-citation.json"}</w:instrText>
      </w:r>
      <w:r w:rsidR="00A41AA6">
        <w:fldChar w:fldCharType="separate"/>
      </w:r>
      <w:r w:rsidR="00A41AA6" w:rsidRPr="00653594">
        <w:rPr>
          <w:noProof/>
        </w:rPr>
        <w:t>(Altman and Bland, 1983)</w:t>
      </w:r>
      <w:r w:rsidR="00A41AA6">
        <w:fldChar w:fldCharType="end"/>
      </w:r>
      <w:r w:rsidR="00A41AA6">
        <w:t xml:space="preserve"> and Intraclass Correlation Coefficient</w:t>
      </w:r>
      <w:r w:rsidR="00CA3139">
        <w:t xml:space="preserve"> (ICC</w:t>
      </w:r>
      <w:r w:rsidR="00E84923">
        <w:t>;</w:t>
      </w:r>
      <w:r w:rsidR="00A41AA6">
        <w:t xml:space="preserve"> </w:t>
      </w:r>
      <w:r w:rsidR="00A41AA6">
        <w:fldChar w:fldCharType="begin" w:fldLock="1"/>
      </w:r>
      <w:r w:rsidR="000D4275">
        <w:instrText>ADDIN CSL_CITATION {"citationItems":[{"id":"ITEM-1","itemData":{"DOI":"10.1056/NEJMc061160","ISBN":"0050021702","ISSN":"15334406","PMID":"1756371","abstract":"Contains revisions of probability formulas and treatment of correlations. Harvard Book List (edited) 1955 94 (PsycINFO Database Record (c) 2010 APA, all rights reserved)","author":[{"dropping-particle":"","family":"Fisher","given":"R.A.","non-dropping-particle":"","parse-names":false,"suffix":""}],"container-title":"Biological Monographs and Manuals","edition":"5th editio","editor":[{"dropping-particle":"","family":"Crew","given":"F.A.E.","non-dropping-particle":"","parse-names":false,"suffix":""},{"dropping-particle":"","family":"Cutler","given":"D. Ward","non-dropping-particle":"","parse-names":false,"suffix":""}],"id":"ITEM-1","issued":{"date-parts":[["1925"]]},"publisher":"Oliver &amp; Boyd","publisher-place":"Edinburgh","title":"Statistical methods for research workers","type":"book"},"uris":["http://www.mendeley.com/documents/?uuid=fbaa1a98-a237-499a-b7ad-28c893b1e114","http://www.mendeley.com/documents/?uuid=5b56d1de-17fe-4c9e-9e02-b5d6d8a8723b"]}],"mendeley":{"formattedCitation":"(Fisher, 1925)","manualFormatting":"Fisher, 1925)","plainTextFormattedCitation":"(Fisher, 1925)","previouslyFormattedCitation":"(Fisher, 1925)"},"properties":{"noteIndex":0},"schema":"https://github.com/citation-style-language/schema/raw/master/csl-citation.json"}</w:instrText>
      </w:r>
      <w:r w:rsidR="00A41AA6">
        <w:fldChar w:fldCharType="separate"/>
      </w:r>
      <w:r w:rsidR="00A41AA6" w:rsidRPr="00C80C1E">
        <w:rPr>
          <w:noProof/>
        </w:rPr>
        <w:t>Fisher, 1925)</w:t>
      </w:r>
      <w:r w:rsidR="00A41AA6">
        <w:fldChar w:fldCharType="end"/>
      </w:r>
      <w:r w:rsidR="00A41AA6">
        <w:t xml:space="preserve"> statistics to compare the manual and automatic landmark indications. The Bland-Altman method is preferred over correlation or regression as it is less influenced by the variance of the sample and ICC is preferred because it tests both the degree of correlation and agreement between methods. </w:t>
      </w:r>
    </w:p>
    <w:p w14:paraId="69FB3AA3" w14:textId="1A53325B" w:rsidR="008774F7" w:rsidRDefault="008774F7" w:rsidP="008774F7">
      <w:pPr>
        <w:jc w:val="both"/>
      </w:pPr>
      <w:r>
        <w:t>In addition to absolute locations, geometric morphometric analyses also make use of centroid sizes as a means of understanding large scale differences among groups and to control for size variation. To assess differences manual and automatic methods, we compared estimate</w:t>
      </w:r>
      <w:r w:rsidR="00D95730">
        <w:t>s</w:t>
      </w:r>
      <w:r>
        <w:t xml:space="preserve"> of centroid size calculated using </w:t>
      </w:r>
      <w:r w:rsidR="00D95730">
        <w:t>each</w:t>
      </w:r>
      <w:r>
        <w:t xml:space="preserve"> method and performed an analysis of variance (ANOVA) test on the centroid size calculations, with individual, observer, method, and individual x observer as predictors to determine if variation in centroid size could be attributable to variation in landmarking method.</w:t>
      </w:r>
    </w:p>
    <w:p w14:paraId="6033CF9D" w14:textId="7F3A99ED" w:rsidR="008774F7" w:rsidRDefault="008774F7" w:rsidP="008774F7">
      <w:pPr>
        <w:jc w:val="both"/>
      </w:pPr>
      <w:r>
        <w:t>We utilized several methods to determine if the variance structures produced by the two methods were similar. Fitting a multivariate analysis of variance (MANOVA) estimates the variance explained, in correlated outcome variables, by various factors included in the model. Here, we performed MANOVAs separately on the GPA-aligned average manual landmark indications from each observer (A</w:t>
      </w:r>
      <w:r w:rsidRPr="003F26BD">
        <w:rPr>
          <w:vertAlign w:val="subscript"/>
        </w:rPr>
        <w:t>ML</w:t>
      </w:r>
      <w:r>
        <w:t xml:space="preserve"> and B</w:t>
      </w:r>
      <w:r w:rsidRPr="003F26BD">
        <w:rPr>
          <w:vertAlign w:val="subscript"/>
        </w:rPr>
        <w:t>ML</w:t>
      </w:r>
      <w:r>
        <w:t>) as well as on the GPA-aligned automatic landmark indications trained using the average of each observer’s three landmark placements (A</w:t>
      </w:r>
      <w:r w:rsidRPr="003F26BD">
        <w:rPr>
          <w:vertAlign w:val="subscript"/>
        </w:rPr>
        <w:t>Auto</w:t>
      </w:r>
      <w:r>
        <w:t xml:space="preserve"> and B</w:t>
      </w:r>
      <w:r w:rsidRPr="003F26BD">
        <w:rPr>
          <w:vertAlign w:val="subscript"/>
        </w:rPr>
        <w:t>Auto</w:t>
      </w:r>
      <w:r>
        <w:t xml:space="preserve">), with </w:t>
      </w:r>
      <w:r w:rsidR="00EF64A6">
        <w:t>image</w:t>
      </w:r>
      <w:r>
        <w:t xml:space="preserve"> and observer as predictors in both tests. By comparing the results of these two tests, we can determine how the explanation of shape variance changes given a different landmarking method. To directly determine if any variance in shape was attributable to landmarking method, we combined the average manual landmark placements of each observer with the automatic placements trained using each of these averages and aligned them using GPA (A</w:t>
      </w:r>
      <w:r w:rsidRPr="003F26BD">
        <w:rPr>
          <w:vertAlign w:val="subscript"/>
        </w:rPr>
        <w:t>ML</w:t>
      </w:r>
      <w:r>
        <w:t>, B</w:t>
      </w:r>
      <w:r w:rsidRPr="003F26BD">
        <w:rPr>
          <w:vertAlign w:val="subscript"/>
        </w:rPr>
        <w:t>ML</w:t>
      </w:r>
      <w:r>
        <w:t>, A</w:t>
      </w:r>
      <w:r w:rsidRPr="003F26BD">
        <w:rPr>
          <w:vertAlign w:val="subscript"/>
        </w:rPr>
        <w:t>Auto</w:t>
      </w:r>
      <w:r>
        <w:t>, and B</w:t>
      </w:r>
      <w:r w:rsidRPr="003F26BD">
        <w:rPr>
          <w:vertAlign w:val="subscript"/>
        </w:rPr>
        <w:t>Auto</w:t>
      </w:r>
      <w:r>
        <w:t xml:space="preserve">). We then tested the shape variation in this combined space as the response in a MANOVA, with individual, observer, method, and individual x observer as </w:t>
      </w:r>
      <w:r w:rsidR="00D95730">
        <w:t>factors</w:t>
      </w:r>
      <w:r>
        <w:t xml:space="preserve">. </w:t>
      </w:r>
    </w:p>
    <w:p w14:paraId="0A849359" w14:textId="75978777" w:rsidR="008774F7" w:rsidRDefault="001A21DA" w:rsidP="00EF64A6">
      <w:pPr>
        <w:pStyle w:val="Heading4"/>
      </w:pPr>
      <w:r>
        <w:t>Reliability</w:t>
      </w:r>
    </w:p>
    <w:p w14:paraId="2A5A6880" w14:textId="6AB26F42" w:rsidR="004E0ABE" w:rsidRDefault="00EF64A6" w:rsidP="00D9390C">
      <w:r>
        <w:t xml:space="preserve">In general, there are two sources of variation in landmark placement: variation between indications taken at different times by the same individual (intra-observer error); and the difference between indications made by different individuals (inter-observer error). We calculated </w:t>
      </w:r>
      <w:r w:rsidR="002E59CE">
        <w:t xml:space="preserve">the manual landmarking intra-observer error as the standard deviation between the </w:t>
      </w:r>
      <w:r w:rsidR="002E59CE" w:rsidRPr="00777B5E">
        <w:rPr>
          <w:i/>
        </w:rPr>
        <w:t>x</w:t>
      </w:r>
      <w:r w:rsidR="002E59CE">
        <w:t xml:space="preserve">, </w:t>
      </w:r>
      <w:r w:rsidR="002E59CE" w:rsidRPr="00777B5E">
        <w:rPr>
          <w:i/>
        </w:rPr>
        <w:t>y</w:t>
      </w:r>
      <w:r w:rsidR="002E59CE">
        <w:t xml:space="preserve">, and </w:t>
      </w:r>
      <w:r w:rsidR="002E59CE" w:rsidRPr="00777B5E">
        <w:rPr>
          <w:i/>
        </w:rPr>
        <w:t>z</w:t>
      </w:r>
      <w:r w:rsidR="002E59CE">
        <w:t xml:space="preserve"> coordinates of each observer’s manual landmarking indications</w:t>
      </w:r>
      <w:r w:rsidR="00A41AA6">
        <w:t>.</w:t>
      </w:r>
      <w:r w:rsidR="00653594">
        <w:t xml:space="preserve"> </w:t>
      </w:r>
      <w:r w:rsidR="00A41AA6">
        <w:t xml:space="preserve">The inter-observer error of the manual landmark indications was calculated as the </w:t>
      </w:r>
      <w:r w:rsidR="00353F53">
        <w:t>standard deviation</w:t>
      </w:r>
      <w:r w:rsidR="00A41AA6">
        <w:t xml:space="preserve"> between each observer’s average </w:t>
      </w:r>
      <w:r w:rsidR="00A41AA6" w:rsidRPr="002E59CE">
        <w:rPr>
          <w:i/>
        </w:rPr>
        <w:t>x</w:t>
      </w:r>
      <w:r w:rsidR="00A41AA6">
        <w:t xml:space="preserve">, </w:t>
      </w:r>
      <w:r w:rsidR="00A41AA6" w:rsidRPr="002E59CE">
        <w:rPr>
          <w:i/>
        </w:rPr>
        <w:t>y</w:t>
      </w:r>
      <w:r w:rsidR="00A41AA6">
        <w:t xml:space="preserve">, and </w:t>
      </w:r>
      <w:r w:rsidR="00A41AA6" w:rsidRPr="002E59CE">
        <w:rPr>
          <w:i/>
        </w:rPr>
        <w:t>z</w:t>
      </w:r>
      <w:r w:rsidR="00A41AA6">
        <w:t xml:space="preserve"> coordinates</w:t>
      </w:r>
      <w:r w:rsidR="003F26BD">
        <w:t xml:space="preserve"> (A</w:t>
      </w:r>
      <w:r w:rsidR="003F26BD" w:rsidRPr="003F26BD">
        <w:rPr>
          <w:vertAlign w:val="subscript"/>
        </w:rPr>
        <w:t>ML</w:t>
      </w:r>
      <w:r w:rsidR="003F26BD">
        <w:t xml:space="preserve"> vs. B</w:t>
      </w:r>
      <w:r w:rsidR="003F26BD" w:rsidRPr="003F26BD">
        <w:rPr>
          <w:vertAlign w:val="subscript"/>
        </w:rPr>
        <w:t>ML</w:t>
      </w:r>
      <w:r w:rsidR="003F26BD">
        <w:t>)</w:t>
      </w:r>
      <w:r w:rsidR="00A41AA6">
        <w:t xml:space="preserve">. As an additional method to understand the variation present in the manual landmark indications only, we performed a multivariate </w:t>
      </w:r>
      <w:r w:rsidR="00A41AA6">
        <w:lastRenderedPageBreak/>
        <w:t>analysis of variance (MANOVA) after aligning the six manual landmarking indications using a gen</w:t>
      </w:r>
      <w:r>
        <w:t>e</w:t>
      </w:r>
      <w:r w:rsidR="00A41AA6">
        <w:t>ralized Procrustes alignment (GPA</w:t>
      </w:r>
      <w:r w:rsidR="00786F67">
        <w:t xml:space="preserve">; </w:t>
      </w:r>
      <w:r w:rsidR="00786F67">
        <w:fldChar w:fldCharType="begin" w:fldLock="1"/>
      </w:r>
      <w:r w:rsidR="0035496B">
        <w:instrText>ADDIN CSL_CITATION {"citationItems":[{"id":"ITEM-1","itemData":{"DOI":"10.2307/2992207","ISBN":"00397989","ISSN":"00397989","PMID":"20798248","abstract":"Superimposition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.","author":[{"dropping-particle":"","family":"Rohlf","given":"F. James","non-dropping-particle":"","parse-names":false,"suffix":""},{"dropping-particle":"","family":"Slice","given":"Dennis","non-dropping-particle":"","parse-names":false,"suffix":""}],"container-title":"Systematic Zoology","id":"ITEM-1","issue":"1","issued":{"date-parts":[["1990"]]},"page":"40-59","title":"Extensions of the procrustes method for the optimal superimposition of landmarks","type":"article-journal","volume":"39"},"uris":["http://www.mendeley.com/documents/?uuid=073ef9f9-af07-408b-a095-541287b78109"]}],"mendeley":{"formattedCitation":"(Rohlf and Slice, 1990)","manualFormatting":"Rohlf and Slice, 1990)","plainTextFormattedCitation":"(Rohlf and Slice, 1990)","previouslyFormattedCitation":"(Rohlf and Slice, 1990)"},"properties":{"noteIndex":0},"schema":"https://github.com/citation-style-language/schema/raw/master/csl-citation.json"}</w:instrText>
      </w:r>
      <w:r w:rsidR="00786F67">
        <w:fldChar w:fldCharType="separate"/>
      </w:r>
      <w:r w:rsidR="00786F67" w:rsidRPr="00786F67">
        <w:rPr>
          <w:noProof/>
        </w:rPr>
        <w:t>Rohlf and Slice, 1990)</w:t>
      </w:r>
      <w:r w:rsidR="00786F67">
        <w:fldChar w:fldCharType="end"/>
      </w:r>
      <w:r w:rsidR="00A41AA6">
        <w:t xml:space="preserve">. Study individual, observer, and </w:t>
      </w:r>
      <w:r>
        <w:t xml:space="preserve">landmarking </w:t>
      </w:r>
      <w:r w:rsidR="00A41AA6">
        <w:t xml:space="preserve">iteration were used as </w:t>
      </w:r>
      <w:r>
        <w:t xml:space="preserve">factors </w:t>
      </w:r>
      <w:r w:rsidR="00A41AA6">
        <w:t>and landmark configuration as the response.</w:t>
      </w:r>
    </w:p>
    <w:p w14:paraId="44B2EFFC" w14:textId="6A6F0FE8" w:rsidR="004E0ABE" w:rsidRDefault="004E0ABE" w:rsidP="00A4246A">
      <w:pPr>
        <w:jc w:val="both"/>
      </w:pPr>
      <w:r>
        <w:t xml:space="preserve">To determine if the </w:t>
      </w:r>
      <w:r w:rsidR="00C80C1E">
        <w:t>automatic indication process</w:t>
      </w:r>
      <w:r w:rsidR="00353F53">
        <w:t xml:space="preserve"> was more or less variable than manual landmarking</w:t>
      </w:r>
      <w:r w:rsidR="00C80C1E">
        <w:t>, we compared the inter-observer error calculated using only the manual landmarks (A</w:t>
      </w:r>
      <w:r w:rsidR="00C80C1E" w:rsidRPr="00C80C1E">
        <w:rPr>
          <w:vertAlign w:val="subscript"/>
        </w:rPr>
        <w:t>ML</w:t>
      </w:r>
      <w:r w:rsidR="00C80C1E">
        <w:t xml:space="preserve"> vs</w:t>
      </w:r>
      <w:r w:rsidR="00372DD1">
        <w:t>.</w:t>
      </w:r>
      <w:r w:rsidR="00C80C1E">
        <w:t xml:space="preserve"> </w:t>
      </w:r>
      <w:r w:rsidR="00EE55DD">
        <w:t>B</w:t>
      </w:r>
      <w:r w:rsidR="00C80C1E" w:rsidRPr="00C80C1E">
        <w:rPr>
          <w:vertAlign w:val="subscript"/>
        </w:rPr>
        <w:t>ML</w:t>
      </w:r>
      <w:r w:rsidR="00C80C1E">
        <w:t xml:space="preserve">) to the </w:t>
      </w:r>
      <w:r w:rsidR="00353F53">
        <w:t xml:space="preserve">standard deviation </w:t>
      </w:r>
      <w:r w:rsidR="00C80C1E">
        <w:t>between one observer’s manual landmarks and the automatic landmarks trained using the other observer’s manual placements (A</w:t>
      </w:r>
      <w:r w:rsidR="00C80C1E" w:rsidRPr="00C80C1E">
        <w:rPr>
          <w:vertAlign w:val="subscript"/>
        </w:rPr>
        <w:t>ML</w:t>
      </w:r>
      <w:r w:rsidR="00C80C1E">
        <w:t xml:space="preserve"> vs. </w:t>
      </w:r>
      <w:r w:rsidR="00EE55DD">
        <w:t>B</w:t>
      </w:r>
      <w:r w:rsidR="00C80C1E" w:rsidRPr="00C80C1E">
        <w:rPr>
          <w:vertAlign w:val="subscript"/>
        </w:rPr>
        <w:t>Auto</w:t>
      </w:r>
      <w:r w:rsidR="00C80C1E">
        <w:t xml:space="preserve"> and A</w:t>
      </w:r>
      <w:r w:rsidR="00C80C1E" w:rsidRPr="00C80C1E">
        <w:rPr>
          <w:vertAlign w:val="subscript"/>
        </w:rPr>
        <w:t>Auto</w:t>
      </w:r>
      <w:r w:rsidR="00C80C1E">
        <w:t xml:space="preserve"> vs. </w:t>
      </w:r>
      <w:r w:rsidR="00EE55DD">
        <w:t>B</w:t>
      </w:r>
      <w:r w:rsidR="00C80C1E" w:rsidRPr="00C80C1E">
        <w:rPr>
          <w:vertAlign w:val="subscript"/>
        </w:rPr>
        <w:t>ML</w:t>
      </w:r>
      <w:r w:rsidR="00C80C1E">
        <w:t xml:space="preserve">), as if the automatic </w:t>
      </w:r>
      <w:r w:rsidR="00463269">
        <w:t>indications</w:t>
      </w:r>
      <w:r w:rsidR="00C80C1E">
        <w:t xml:space="preserve"> replaced the manual </w:t>
      </w:r>
      <w:r w:rsidR="00463269">
        <w:t>indications</w:t>
      </w:r>
      <w:r w:rsidR="00C80C1E">
        <w:t xml:space="preserve"> in a calculation of inter-observer error. A paired T-test was used to determine whether the “inter-observer errors” calculated using the automatic indications were significantly different than the error calculated using only the manual </w:t>
      </w:r>
      <w:r w:rsidR="00463269">
        <w:t>indications</w:t>
      </w:r>
      <w:r w:rsidR="00C80C1E">
        <w:t xml:space="preserve">. </w:t>
      </w:r>
      <w:r w:rsidR="00353F53">
        <w:t xml:space="preserve">Standard deviation </w:t>
      </w:r>
      <w:r w:rsidR="005462B8">
        <w:t>values calculated using both automatic placements (A</w:t>
      </w:r>
      <w:r w:rsidR="005462B8" w:rsidRPr="005462B8">
        <w:rPr>
          <w:vertAlign w:val="subscript"/>
        </w:rPr>
        <w:t>Auto</w:t>
      </w:r>
      <w:r w:rsidR="005462B8">
        <w:t xml:space="preserve"> vs</w:t>
      </w:r>
      <w:r w:rsidR="003F26BD">
        <w:t>.</w:t>
      </w:r>
      <w:r w:rsidR="005462B8">
        <w:t xml:space="preserve"> </w:t>
      </w:r>
      <w:r w:rsidR="00EE55DD">
        <w:t>B</w:t>
      </w:r>
      <w:r w:rsidR="005462B8" w:rsidRPr="005462B8">
        <w:rPr>
          <w:vertAlign w:val="subscript"/>
        </w:rPr>
        <w:t>Auto</w:t>
      </w:r>
      <w:r w:rsidR="005462B8">
        <w:t xml:space="preserve">) were compared to manual landmarking inter-observer error to illustrate the variance of automatic landmark indications. </w:t>
      </w:r>
      <w:r w:rsidR="002C450A">
        <w:t xml:space="preserve">Levene’s test was performed </w:t>
      </w:r>
      <w:r w:rsidR="002C450A">
        <w:fldChar w:fldCharType="begin" w:fldLock="1"/>
      </w:r>
      <w:r w:rsidR="0035496B">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variances","type":"chapter"},"uris":["http://www.mendeley.com/documents/?uuid=8d656f52-5ddb-4048-820d-764af734981c"]}],"mendeley":{"formattedCitation":"(Levene, 1960)","plainTextFormattedCitation":"(Levene, 1960)","previouslyFormattedCitation":"(Levene, 1960)"},"properties":{"noteIndex":0},"schema":"https://github.com/citation-style-language/schema/raw/master/csl-citation.json"}</w:instrText>
      </w:r>
      <w:r w:rsidR="002C450A">
        <w:fldChar w:fldCharType="separate"/>
      </w:r>
      <w:r w:rsidR="002C450A" w:rsidRPr="00A23BB5">
        <w:rPr>
          <w:noProof/>
        </w:rPr>
        <w:t>(Levene, 1960)</w:t>
      </w:r>
      <w:r w:rsidR="002C450A">
        <w:fldChar w:fldCharType="end"/>
      </w:r>
      <w:r w:rsidR="002C450A">
        <w:t xml:space="preserve"> to determine if the variances of the inter-observer errors calculated using the manual landmarks were equal to the </w:t>
      </w:r>
      <w:r w:rsidR="00353F53">
        <w:t xml:space="preserve">standard deviation </w:t>
      </w:r>
      <w:r w:rsidR="002C450A">
        <w:t xml:space="preserve">between the automatic landmarks (the null hypothesis) or unequal (the alternative hypothesis). Levene’s test was chosen because the distribution of </w:t>
      </w:r>
      <w:r w:rsidR="00353F53">
        <w:t xml:space="preserve">standard deviation </w:t>
      </w:r>
      <w:r w:rsidR="002C450A">
        <w:t xml:space="preserve">values was non-normal. </w:t>
      </w:r>
    </w:p>
    <w:bookmarkEnd w:id="4"/>
    <w:p w14:paraId="3F54DAAF" w14:textId="5586D6AC" w:rsidR="00745F72" w:rsidRDefault="00745F72" w:rsidP="00A4246A">
      <w:pPr>
        <w:jc w:val="both"/>
        <w:rPr>
          <w:rFonts w:cs="Times New Roman"/>
          <w:szCs w:val="24"/>
        </w:rPr>
      </w:pPr>
      <w:r>
        <w:t xml:space="preserve">All analyses were performed in R using the Geomorph </w:t>
      </w:r>
      <w:r>
        <w:fldChar w:fldCharType="begin" w:fldLock="1"/>
      </w:r>
      <w:r w:rsidR="00B02C22">
        <w:instrText>ADDIN CSL_CITATION {"citationItems":[{"id":"ITEM-1","itemData":{"DOI":"10.1111/2041-210X.12035","ISBN":"2041210X","ISSN":"2041210X","PMID":"24890454","abstract":"1.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platform.","author":[{"dropping-particle":"","family":"Adams","given":"Dean C.","non-dropping-particle":"","parse-names":false,"suffix":""},{"dropping-particle":"","family":"Otárola-Castillo","given":"Erik","non-dropping-particle":"","parse-names":false,"suffix":""}],"container-title":"Methods in Ecology and Evolution","id":"ITEM-1","issue":"4","issued":{"date-parts":[["2013"]]},"page":"393-399","title":"Geomorph: An r package for the collection and analysis of geometric morphometric shape data","type":"article-journal","volume":"4"},"uris":["http://www.mendeley.com/documents/?uuid=f842e739-6d3c-4c9c-b297-d7409b377f8d","http://www.mendeley.com/documents/?uuid=e47ae161-bf0c-408c-8112-cc7a02688e5e"]}],"mendeley":{"formattedCitation":"(Adams and Otárola-Castillo, 2013)","plainTextFormattedCitation":"(Adams and Otárola-Castillo, 2013)","previouslyFormattedCitation":"(Adams and Otárola-Castillo, 2013)"},"properties":{"noteIndex":0},"schema":"https://github.com/citation-style-language/schema/raw/master/csl-citation.json"}</w:instrText>
      </w:r>
      <w:r>
        <w:fldChar w:fldCharType="separate"/>
      </w:r>
      <w:r w:rsidRPr="00745F72">
        <w:rPr>
          <w:noProof/>
        </w:rPr>
        <w:t>(Adams and Otárola-Castillo, 2013)</w:t>
      </w:r>
      <w:r>
        <w:fldChar w:fldCharType="end"/>
      </w:r>
      <w:r>
        <w:t xml:space="preserve">, BlandAltmanLeh </w:t>
      </w:r>
      <w:r w:rsidR="00207665">
        <w:t>(</w:t>
      </w:r>
      <w:r w:rsidR="00207665" w:rsidRPr="00207665">
        <w:t>https://cran.r-project.org/web/packages/BlandAltmanLeh/BlandAltmanLeh.pdf</w:t>
      </w:r>
      <w:r w:rsidR="00207665">
        <w:t>)</w:t>
      </w:r>
      <w:r>
        <w:t>, and ICC</w:t>
      </w:r>
      <w:r w:rsidR="00207665">
        <w:t xml:space="preserve"> (</w:t>
      </w:r>
      <w:r w:rsidR="00207665" w:rsidRPr="00207665">
        <w:t>https://cran.r-project.org/web/packages/ICC/ICC.pdf</w:t>
      </w:r>
      <w:r w:rsidR="00207665">
        <w:t xml:space="preserve">) </w:t>
      </w:r>
      <w:r>
        <w:t xml:space="preserve"> packages, as well as packages for data manipulation (readxl, reshape2, plyr, car, </w:t>
      </w:r>
      <w:r w:rsidR="00295B8B">
        <w:t xml:space="preserve">data.table, </w:t>
      </w:r>
      <w:r>
        <w:t>dplyr, broom) and graphing (ggplot2, GGally, GGpubr).</w:t>
      </w:r>
      <w:r w:rsidR="00207665">
        <w:t xml:space="preserve"> Centroid sizes were calculated using Geomorph and MANOVAs for shape variation were implemented using the ProcD.lm function from Geomorph </w:t>
      </w:r>
      <w:r w:rsidR="00207665">
        <w:fldChar w:fldCharType="begin" w:fldLock="1"/>
      </w:r>
      <w:r w:rsidR="00B02C22">
        <w:instrText>ADDIN CSL_CITATION {"citationItems":[{"id":"ITEM-1","itemData":{"DOI":"10.1038/hdy.2014.75","ISBN":"1365-2540 (Electronic)\\r0018-067X (Linking)","ISSN":"13652540","PMID":"25204302","abstract":"The analysis of phenotypic change is important for several evolutionary biology disciplines, including phenotypic plasticity, evolutionary developmental biology, morphological evolution, physiological evolution, evolutionary ecology and behavioral evolution. It is common for researchers in these disciplines to work with multivariate phenotypic data. When phenotypic variables exceed the number of research subjects-data called 'high-dimensional data'-researchers are confronted with analytical challenges. Parametric tests that require high observation to variable ratios present a paradox for researchers, as eliminating variables potentially reduces effect sizes for comparative analyses, yet test statistics require more observations than variables. This problem is exacerbated with data that describe 'multidimensional' phenotypes, whereby a description of phenotype requires high-dimensional data. For example, landmark-based geometric morphometric data use the Cartesian coordinates of (potentially) many anatomical landmarks to describe organismal shape. Collectively such shape variables describe organism shape, although the analysis of each variable, independently, offers little benefit for addressing biological questions. Here we present a nonparametric method of evaluating effect size that is not constrained by the number of phenotypic variables, and motivate its use with example analyses of phenotypic change using geometric morphometric data. Our examples contrast different characterizations of body shape for a desert fish species, associated with measuring and comparing sexual dimorphism between two populations. We demonstrate that using more phenotypic variables can increase effect sizes, and allow for stronger inferences.","author":[{"dropping-particle":"","family":"Collyer","given":"M. L.","non-dropping-particle":"","parse-names":false,"suffix":""},{"dropping-particle":"","family":"Sekora","given":"D. J.","non-dropping-particle":"","parse-names":false,"suffix":""},{"dropping-particle":"","family":"Adams","given":"D. C.","non-dropping-particle":"","parse-names":false,"suffix":""}],"container-title":"Heredity","id":"ITEM-1","issue":"4","issued":{"date-parts":[["2015"]]},"page":"357-365","title":"A method for analysis of phenotypic change for phenotypes described by high-dimensional data","type":"article-journal","volume":"115"},"uris":["http://www.mendeley.com/documents/?uuid=4ff59e0d-d259-44b0-b968-6bac6d88ec93","http://www.mendeley.com/documents/?uuid=c82bf206-f13c-4786-bd17-136e99e09bad"]}],"mendeley":{"formattedCitation":"(Collyer et al., 2015)","plainTextFormattedCitation":"(Collyer et al., 2015)","previouslyFormattedCitation":"(Collyer et al., 2015)"},"properties":{"noteIndex":0},"schema":"https://github.com/citation-style-language/schema/raw/master/csl-citation.json"}</w:instrText>
      </w:r>
      <w:r w:rsidR="00207665">
        <w:fldChar w:fldCharType="separate"/>
      </w:r>
      <w:r w:rsidR="00207665" w:rsidRPr="00207665">
        <w:rPr>
          <w:noProof/>
        </w:rPr>
        <w:t>(Collyer et al., 2015)</w:t>
      </w:r>
      <w:r w:rsidR="00207665">
        <w:fldChar w:fldCharType="end"/>
      </w:r>
      <w:r w:rsidR="00207665">
        <w:t>.</w:t>
      </w:r>
      <w:r>
        <w:t xml:space="preserve"> The 19 manual and automatic landmark indications as well as the code used to perform this analysis are available </w:t>
      </w:r>
      <w:r>
        <w:rPr>
          <w:rFonts w:cs="Times New Roman"/>
          <w:szCs w:val="24"/>
        </w:rPr>
        <w:t xml:space="preserve">in the following GitHub repository: </w:t>
      </w:r>
      <w:r w:rsidRPr="00745F72">
        <w:rPr>
          <w:rFonts w:cs="Times New Roman"/>
          <w:szCs w:val="24"/>
        </w:rPr>
        <w:t>https://github.com/juliedwhite/</w:t>
      </w:r>
      <w:r w:rsidR="00777B5E">
        <w:rPr>
          <w:rFonts w:cs="Times New Roman"/>
          <w:szCs w:val="24"/>
        </w:rPr>
        <w:t>MeshMonk</w:t>
      </w:r>
      <w:r w:rsidR="00777B5E" w:rsidRPr="00745F72">
        <w:rPr>
          <w:rFonts w:cs="Times New Roman"/>
          <w:szCs w:val="24"/>
        </w:rPr>
        <w:t>Validation</w:t>
      </w:r>
      <w:r w:rsidRPr="00745F72">
        <w:rPr>
          <w:rFonts w:cs="Times New Roman"/>
          <w:szCs w:val="24"/>
        </w:rPr>
        <w:t>/</w:t>
      </w:r>
      <w:r>
        <w:rPr>
          <w:rFonts w:cs="Times New Roman"/>
          <w:szCs w:val="24"/>
        </w:rPr>
        <w:t xml:space="preserve">. </w:t>
      </w:r>
    </w:p>
    <w:p w14:paraId="5AE745B5" w14:textId="14CD9B80" w:rsidR="00207665" w:rsidRDefault="00207665" w:rsidP="00A4246A">
      <w:pPr>
        <w:pStyle w:val="Heading1"/>
        <w:jc w:val="both"/>
      </w:pPr>
      <w:r>
        <w:t>Results</w:t>
      </w:r>
    </w:p>
    <w:p w14:paraId="16D8BEBB" w14:textId="1E638733" w:rsidR="009A5F69" w:rsidRDefault="009A5F69" w:rsidP="00A4246A">
      <w:pPr>
        <w:pStyle w:val="Heading2"/>
        <w:jc w:val="both"/>
      </w:pPr>
      <w:r>
        <w:t>Accuracy</w:t>
      </w:r>
    </w:p>
    <w:p w14:paraId="10D7AAFF" w14:textId="77777777" w:rsidR="009A5F69" w:rsidRDefault="009A5F69" w:rsidP="00D9390C">
      <w:pPr>
        <w:pStyle w:val="Heading3"/>
      </w:pPr>
      <w:r>
        <w:t>Direct comparison of manual and automatic landmark placements</w:t>
      </w:r>
    </w:p>
    <w:p w14:paraId="3CC7BC99" w14:textId="38A772DC" w:rsidR="009A5F69" w:rsidRPr="008D5EBA" w:rsidRDefault="009A5F69" w:rsidP="009A5F69">
      <w:pPr>
        <w:jc w:val="both"/>
      </w:pPr>
      <w:r>
        <w:t>As one measure of validation of the automatic landmark indications, we compared the raw coordinate values of the manual landmark indications with the raw coordinate values of the automatic landmark indications</w:t>
      </w:r>
      <w:r w:rsidR="00372DD1">
        <w:t xml:space="preserve"> while considering the manual landmarks to be the “gold standard”</w:t>
      </w:r>
      <w:r>
        <w:t xml:space="preserve">. Because of the leave-one-out nature of our approach, we can compare the manual and automatic landmark coordinates directly without fear of training bias. To compare landmark indications, we calculated the </w:t>
      </w:r>
      <w:r w:rsidR="00A87127">
        <w:t>root mean squared error</w:t>
      </w:r>
      <w:r>
        <w:t xml:space="preserve"> between the </w:t>
      </w:r>
      <w:r w:rsidRPr="00EE4C75">
        <w:rPr>
          <w:i/>
        </w:rPr>
        <w:t>x</w:t>
      </w:r>
      <w:r>
        <w:t xml:space="preserve">, </w:t>
      </w:r>
      <w:r w:rsidRPr="00EE4C75">
        <w:rPr>
          <w:i/>
        </w:rPr>
        <w:t>y</w:t>
      </w:r>
      <w:r>
        <w:t xml:space="preserve">, and </w:t>
      </w:r>
      <w:r w:rsidRPr="00EE4C75">
        <w:rPr>
          <w:i/>
        </w:rPr>
        <w:t>z</w:t>
      </w:r>
      <w:r>
        <w:t xml:space="preserve"> coordinates for manual and automatic indications (Table 1) and calculated the intraclass correlation coefficient between the </w:t>
      </w:r>
      <w:r w:rsidRPr="00CC58F8">
        <w:rPr>
          <w:i/>
        </w:rPr>
        <w:t>x</w:t>
      </w:r>
      <w:r>
        <w:t xml:space="preserve">, </w:t>
      </w:r>
      <w:r w:rsidRPr="00CC58F8">
        <w:rPr>
          <w:i/>
        </w:rPr>
        <w:t>y</w:t>
      </w:r>
      <w:r>
        <w:t xml:space="preserve">, and </w:t>
      </w:r>
      <w:r w:rsidRPr="00CC58F8">
        <w:rPr>
          <w:i/>
        </w:rPr>
        <w:t>z</w:t>
      </w:r>
      <w:r>
        <w:t xml:space="preserve"> coordinates produced by the two methods. When comparing the average of all six manual landmarking indications (C</w:t>
      </w:r>
      <w:r w:rsidRPr="00AA1A4B">
        <w:rPr>
          <w:vertAlign w:val="subscript"/>
        </w:rPr>
        <w:t>ML</w:t>
      </w:r>
      <w:r>
        <w:t xml:space="preserve">) and the automatic landmarks </w:t>
      </w:r>
      <w:r w:rsidR="00372DD1">
        <w:t xml:space="preserve">trained using </w:t>
      </w:r>
      <w:r>
        <w:t>this average (C</w:t>
      </w:r>
      <w:r w:rsidRPr="00AA1A4B">
        <w:rPr>
          <w:vertAlign w:val="subscript"/>
        </w:rPr>
        <w:t>Auto</w:t>
      </w:r>
      <w:r>
        <w:t xml:space="preserve">), the highest difference after averaging </w:t>
      </w:r>
      <w:r w:rsidR="001A21DA">
        <w:t>standard deviation</w:t>
      </w:r>
      <w:r>
        <w:t xml:space="preserve"> values across all axes, was 0.</w:t>
      </w:r>
      <w:r w:rsidR="00372DD1">
        <w:t>85</w:t>
      </w:r>
      <w:r>
        <w:t xml:space="preserve"> mm for the right side exocanthion landmark (Table 1). Overall, the average </w:t>
      </w:r>
      <w:r w:rsidR="001A21DA">
        <w:t>standard deviation</w:t>
      </w:r>
      <w:r>
        <w:t xml:space="preserve"> </w:t>
      </w:r>
      <w:r w:rsidR="00372DD1">
        <w:t>between C</w:t>
      </w:r>
      <w:r w:rsidR="00372DD1" w:rsidRPr="00D9390C">
        <w:rPr>
          <w:vertAlign w:val="subscript"/>
        </w:rPr>
        <w:t>ML</w:t>
      </w:r>
      <w:r w:rsidR="00372DD1">
        <w:t xml:space="preserve"> and C</w:t>
      </w:r>
      <w:r w:rsidR="00372DD1" w:rsidRPr="00D9390C">
        <w:rPr>
          <w:vertAlign w:val="subscript"/>
        </w:rPr>
        <w:t>Auto</w:t>
      </w:r>
      <w:r w:rsidR="00372DD1">
        <w:t xml:space="preserve"> </w:t>
      </w:r>
      <w:r>
        <w:t>across all landmarks was 0.</w:t>
      </w:r>
      <w:r w:rsidR="00372DD1">
        <w:t>62</w:t>
      </w:r>
      <w:r>
        <w:t xml:space="preserve"> mm. Bland-Altman comparisons showed that the 95% confidence intervals for the landmark indication between methods are within 1.5 mm of a mean </w:t>
      </w:r>
      <w:r>
        <w:lastRenderedPageBreak/>
        <w:t xml:space="preserve">difference of 0 mm (Figure 5). Most individuals fall within these confidence limits, with only a few comparisons from each axis having differences greater than 3 mm. The intraclass correlation coefficients for each axis are around 0.99, representing very high correlation and agreement between manual and automatic landmark indications. </w:t>
      </w:r>
    </w:p>
    <w:p w14:paraId="09E9496E" w14:textId="77777777" w:rsidR="001A21DA" w:rsidRDefault="001A21DA" w:rsidP="00D9390C">
      <w:pPr>
        <w:pStyle w:val="Heading3"/>
      </w:pPr>
      <w:r>
        <w:t>Centroid size comparison</w:t>
      </w:r>
    </w:p>
    <w:p w14:paraId="55B2C046" w14:textId="3E78D765" w:rsidR="001A21DA" w:rsidRPr="00EE55DD" w:rsidRDefault="001A21DA" w:rsidP="001A21DA">
      <w:pPr>
        <w:jc w:val="both"/>
        <w:rPr>
          <w:b/>
        </w:rPr>
      </w:pPr>
      <w:r>
        <w:t>We used estimates of centroid size (CS; the square root of the sum of squared distances from each landmark to the geometric center of each landmark configuration) as a</w:t>
      </w:r>
      <w:r w:rsidR="00976764">
        <w:t>n</w:t>
      </w:r>
      <w:r>
        <w:t xml:space="preserve"> </w:t>
      </w:r>
      <w:r w:rsidR="00976764">
        <w:t>additional</w:t>
      </w:r>
      <w:r>
        <w:t xml:space="preserve"> assessment of the similarity between manual and automatic landmark </w:t>
      </w:r>
      <w:r w:rsidR="00976764">
        <w:t>placements</w:t>
      </w:r>
      <w:r w:rsidR="00652626">
        <w:t>,</w:t>
      </w:r>
      <w:r w:rsidR="00976764">
        <w:t xml:space="preserve"> since centroid sizes feature heavily in geometric morphometric assessments</w:t>
      </w:r>
      <w:r>
        <w:t xml:space="preserve">. The ICC </w:t>
      </w:r>
      <w:r w:rsidR="00652626">
        <w:t>of</w:t>
      </w:r>
      <w:r>
        <w:t xml:space="preserve"> centroid sizes calculated using the manual and automatic landmarks were all high (ICC</w:t>
      </w:r>
      <w:r w:rsidRPr="00F53121">
        <w:rPr>
          <w:vertAlign w:val="subscript"/>
        </w:rPr>
        <w:t>A</w:t>
      </w:r>
      <w:r>
        <w:t xml:space="preserve"> = 0.9589, ICC</w:t>
      </w:r>
      <w:r w:rsidRPr="00A66601">
        <w:rPr>
          <w:vertAlign w:val="subscript"/>
        </w:rPr>
        <w:t>B</w:t>
      </w:r>
      <w:r>
        <w:t xml:space="preserve"> = 0.9486, ICC</w:t>
      </w:r>
      <w:r w:rsidRPr="00A66601">
        <w:rPr>
          <w:vertAlign w:val="subscript"/>
        </w:rPr>
        <w:t>C</w:t>
      </w:r>
      <w:r>
        <w:t xml:space="preserve"> = 0.9591; Figure </w:t>
      </w:r>
      <w:r w:rsidR="00976764">
        <w:t>6</w:t>
      </w:r>
      <w:r>
        <w:t xml:space="preserve">A). ANOVA by individual, observer, and method shows that individual is the only significant </w:t>
      </w:r>
      <w:r w:rsidR="00652626">
        <w:t>factor</w:t>
      </w:r>
      <w:r>
        <w:t xml:space="preserve"> in explaining variance in centroid size (</w:t>
      </w:r>
      <w:r w:rsidRPr="00B35F05">
        <w:rPr>
          <w:i/>
        </w:rPr>
        <w:t>F</w:t>
      </w:r>
      <w:r>
        <w:t xml:space="preserve"> = 130.407, </w:t>
      </w:r>
      <w:r w:rsidRPr="00B35F05">
        <w:rPr>
          <w:i/>
        </w:rPr>
        <w:t>P</w:t>
      </w:r>
      <w:r>
        <w:t xml:space="preserve"> &lt; 2 x 10</w:t>
      </w:r>
      <w:r w:rsidRPr="00B35F05">
        <w:rPr>
          <w:vertAlign w:val="superscript"/>
        </w:rPr>
        <w:t>-16</w:t>
      </w:r>
      <w:r>
        <w:t xml:space="preserve">; Table </w:t>
      </w:r>
      <w:r w:rsidR="00976764">
        <w:t>2</w:t>
      </w:r>
      <w:r>
        <w:t xml:space="preserve">). Bland-Altman comparison showed that the 95% confidence intervals for the centroid size estimates between methods are 2 mm relative to an average centroid size of about 165 mm (Figure </w:t>
      </w:r>
      <w:r w:rsidR="00976764">
        <w:t>6</w:t>
      </w:r>
      <w:r>
        <w:t xml:space="preserve">B). </w:t>
      </w:r>
    </w:p>
    <w:p w14:paraId="44C9AC81" w14:textId="77777777" w:rsidR="001A21DA" w:rsidRDefault="001A21DA" w:rsidP="00D9390C">
      <w:pPr>
        <w:pStyle w:val="Heading3"/>
      </w:pPr>
      <w:r>
        <w:t>Analysis of shape variance</w:t>
      </w:r>
    </w:p>
    <w:p w14:paraId="6B466001" w14:textId="4DE854FB" w:rsidR="009A5F69" w:rsidRPr="009A5F69" w:rsidRDefault="001A21DA" w:rsidP="00D9390C">
      <w:pPr>
        <w:jc w:val="both"/>
      </w:pPr>
      <w:r>
        <w:t xml:space="preserve">A MANOVA on shape, based on the average of each observer’s manual landmark indications and automatic landmark configurations, separately, was performed to determine if the variance explained by individual and observer factors was similar in both methods (Table </w:t>
      </w:r>
      <w:r w:rsidR="00976764">
        <w:t>3</w:t>
      </w:r>
      <w:r>
        <w:t>).  In both methods, individual variation contributed to most of the variation in shape (R</w:t>
      </w:r>
      <w:r>
        <w:rPr>
          <w:vertAlign w:val="superscript"/>
        </w:rPr>
        <w:t>2</w:t>
      </w:r>
      <w:r>
        <w:rPr>
          <w:vertAlign w:val="subscript"/>
        </w:rPr>
        <w:t>ML</w:t>
      </w:r>
      <w:r>
        <w:t xml:space="preserve"> = 94%; R</w:t>
      </w:r>
      <w:r w:rsidRPr="00625855">
        <w:rPr>
          <w:vertAlign w:val="superscript"/>
        </w:rPr>
        <w:t>2</w:t>
      </w:r>
      <w:r>
        <w:rPr>
          <w:vertAlign w:val="subscript"/>
        </w:rPr>
        <w:t>A</w:t>
      </w:r>
      <w:r w:rsidRPr="00625855">
        <w:rPr>
          <w:vertAlign w:val="subscript"/>
        </w:rPr>
        <w:t>uto</w:t>
      </w:r>
      <w:r>
        <w:t xml:space="preserve"> = 97%). Differences in observer accounted for 1.9% of the variation in shape from manual landmarks and 2.6% of the variation in shape from automatic landmarks. In total, 3.9% of the variation present in manual landmark shape configurations was unexplained by our model while only 0.22% of the variation was unexplained when testing the automatic landmark configurations. A MANOVA on GPA-aligned manual and automatic configurations from each observer, with method, individual, observer, and individual x observer as predictors showed that landmarking method did not</w:t>
      </w:r>
      <w:r w:rsidR="00652626">
        <w:t xml:space="preserve"> significantly</w:t>
      </w:r>
      <w:r>
        <w:t xml:space="preserve"> account for variation</w:t>
      </w:r>
      <w:r w:rsidR="00652626">
        <w:t xml:space="preserve"> in landmark placement</w:t>
      </w:r>
      <w:r>
        <w:t xml:space="preserve"> (</w:t>
      </w:r>
      <w:r w:rsidRPr="00EA3A7B">
        <w:rPr>
          <w:i/>
        </w:rPr>
        <w:t>F</w:t>
      </w:r>
      <w:r>
        <w:t xml:space="preserve"> = 0.3463; </w:t>
      </w:r>
      <w:r>
        <w:rPr>
          <w:i/>
        </w:rPr>
        <w:t>P</w:t>
      </w:r>
      <w:r>
        <w:t xml:space="preserve"> = 0.987; Table </w:t>
      </w:r>
      <w:r w:rsidR="00976764">
        <w:t>4</w:t>
      </w:r>
      <w:r>
        <w:t>)</w:t>
      </w:r>
    </w:p>
    <w:p w14:paraId="5DCDC765" w14:textId="20020DE6" w:rsidR="009A5F69" w:rsidRDefault="001A21DA" w:rsidP="00A4246A">
      <w:pPr>
        <w:pStyle w:val="Heading2"/>
        <w:jc w:val="both"/>
      </w:pPr>
      <w:r>
        <w:t>Reliability</w:t>
      </w:r>
    </w:p>
    <w:p w14:paraId="2ED34655" w14:textId="543DB175" w:rsidR="00207665" w:rsidRDefault="00207665" w:rsidP="00D9390C">
      <w:pPr>
        <w:pStyle w:val="Heading3"/>
      </w:pPr>
      <w:r>
        <w:t xml:space="preserve">Intra- and inter-observer error of manual landmarks </w:t>
      </w:r>
    </w:p>
    <w:p w14:paraId="1936C1A7" w14:textId="43F6D58E" w:rsidR="00295B8B" w:rsidRDefault="00207665" w:rsidP="00A4246A">
      <w:pPr>
        <w:jc w:val="both"/>
      </w:pPr>
      <w:r>
        <w:t xml:space="preserve">The quantitative study of morphology using 3D coordinates requires specific attention to measurement error and has a robust presence in the literature. For each observer, we calculated the intra-observer error of the manual landmarks as the standard deviation between the </w:t>
      </w:r>
      <w:r w:rsidRPr="00981D6F">
        <w:rPr>
          <w:i/>
        </w:rPr>
        <w:t>x</w:t>
      </w:r>
      <w:r>
        <w:t xml:space="preserve">, </w:t>
      </w:r>
      <w:r w:rsidRPr="00981D6F">
        <w:rPr>
          <w:i/>
        </w:rPr>
        <w:t>y</w:t>
      </w:r>
      <w:r>
        <w:t xml:space="preserve">, and </w:t>
      </w:r>
      <w:r w:rsidRPr="00981D6F">
        <w:rPr>
          <w:i/>
        </w:rPr>
        <w:t>z</w:t>
      </w:r>
      <w:r>
        <w:t xml:space="preserve"> coordinates of each </w:t>
      </w:r>
      <w:r w:rsidR="00652626">
        <w:t xml:space="preserve">observer’s three </w:t>
      </w:r>
      <w:r>
        <w:t>landmark</w:t>
      </w:r>
      <w:r w:rsidR="00EF64A6">
        <w:t>ing</w:t>
      </w:r>
      <w:r>
        <w:t xml:space="preserve"> iteration</w:t>
      </w:r>
      <w:r w:rsidR="00652626">
        <w:t>s</w:t>
      </w:r>
      <w:r>
        <w:t xml:space="preserve">. </w:t>
      </w:r>
      <w:r w:rsidR="00652626">
        <w:t xml:space="preserve">SI </w:t>
      </w:r>
      <w:r w:rsidR="00FB3E99">
        <w:t xml:space="preserve">Table </w:t>
      </w:r>
      <w:r w:rsidR="00EA6590">
        <w:t>3</w:t>
      </w:r>
      <w:r w:rsidR="00FB3E99">
        <w:t xml:space="preserve"> reports </w:t>
      </w:r>
      <w:r w:rsidR="00365186">
        <w:t xml:space="preserve">intra-observer standard deviations </w:t>
      </w:r>
      <w:r w:rsidR="00FB3E99">
        <w:t>for</w:t>
      </w:r>
      <w:r w:rsidR="0085317B">
        <w:t xml:space="preserve"> the manual landmark indications along</w:t>
      </w:r>
      <w:r w:rsidR="00FB3E99">
        <w:t xml:space="preserve"> each axis, averaged </w:t>
      </w:r>
      <w:r w:rsidR="00295B8B">
        <w:t xml:space="preserve">only </w:t>
      </w:r>
      <w:r w:rsidR="00FB3E99">
        <w:t>across images.</w:t>
      </w:r>
      <w:r>
        <w:t xml:space="preserve"> The average standard deviation of observer A across all landmarks was 0.5</w:t>
      </w:r>
      <w:r w:rsidR="00365186">
        <w:t>8</w:t>
      </w:r>
      <w:r>
        <w:t xml:space="preserve"> mm while the average standard deviation of observer </w:t>
      </w:r>
      <w:r w:rsidR="003F26BD">
        <w:t>B</w:t>
      </w:r>
      <w:r>
        <w:t xml:space="preserve"> across all landmarks was 0.4</w:t>
      </w:r>
      <w:r w:rsidR="00365186">
        <w:t>4</w:t>
      </w:r>
      <w:r>
        <w:t xml:space="preserve"> mm. The average inter-observer error, measured as the </w:t>
      </w:r>
      <w:r w:rsidR="001A21DA">
        <w:t xml:space="preserve">standard deviation </w:t>
      </w:r>
      <w:r>
        <w:t xml:space="preserve">between the </w:t>
      </w:r>
      <w:r w:rsidR="00295B8B">
        <w:t xml:space="preserve">average </w:t>
      </w:r>
      <w:r w:rsidRPr="00970F8F">
        <w:rPr>
          <w:i/>
        </w:rPr>
        <w:t>x</w:t>
      </w:r>
      <w:r>
        <w:t xml:space="preserve">, </w:t>
      </w:r>
      <w:r w:rsidRPr="00970F8F">
        <w:rPr>
          <w:i/>
        </w:rPr>
        <w:t>y</w:t>
      </w:r>
      <w:r>
        <w:t xml:space="preserve">, and </w:t>
      </w:r>
      <w:r w:rsidRPr="00970F8F">
        <w:rPr>
          <w:i/>
        </w:rPr>
        <w:t>z</w:t>
      </w:r>
      <w:r>
        <w:t xml:space="preserve"> coordinates of each observer’s </w:t>
      </w:r>
      <w:r w:rsidR="00FB3E99">
        <w:t>landmark</w:t>
      </w:r>
      <w:r w:rsidR="00EF64A6">
        <w:t>ing</w:t>
      </w:r>
      <w:r w:rsidR="00FB3E99">
        <w:t xml:space="preserve"> </w:t>
      </w:r>
      <w:r w:rsidR="00295B8B">
        <w:t>iterations</w:t>
      </w:r>
      <w:r>
        <w:t xml:space="preserve"> was 0.</w:t>
      </w:r>
      <w:r w:rsidR="001A21DA">
        <w:t>40</w:t>
      </w:r>
      <w:r w:rsidR="00365186">
        <w:t xml:space="preserve"> </w:t>
      </w:r>
      <w:r>
        <w:t xml:space="preserve">mm. This range of deviation is considered highly precise and is similar to previously reported measures of landmark error </w:t>
      </w:r>
      <w:r>
        <w:fldChar w:fldCharType="begin" w:fldLock="1"/>
      </w:r>
      <w:r w:rsidR="0064153F">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Anthropology","id":"ITEM-2","issue":"1","issued":{"date-parts":[["2007"]]},"page":"24-35","title":"The problem of assessing landmark error in geometric morphometrics: Theory, methods, and modifications","type":"article-journal","volume":"134"},"uris":["http://www.mendeley.com/documents/?uuid=ccc4a0d0-c8fe-4de4-a648-26f966c774ec"]}],"mendeley":{"formattedCitation":"(Aldridge et al., 2005; von Cramon-Taubadel et al., 2007)","plainTextFormattedCitation":"(Aldridge et al., 2005; von Cramon-Taubadel et al., 2007)","previouslyFormattedCitation":"(Aldridge et al., 2005; von Cramon-Taubadel et al., 2007)"},"properties":{"noteIndex":0},"schema":"https://github.com/citation-style-language/schema/raw/master/csl-citation.json"}</w:instrText>
      </w:r>
      <w:r>
        <w:fldChar w:fldCharType="separate"/>
      </w:r>
      <w:r w:rsidR="00B02C22" w:rsidRPr="00B02C22">
        <w:rPr>
          <w:noProof/>
        </w:rPr>
        <w:t>(Aldridge et al., 2005; von Cramon-Taubadel et al., 2007)</w:t>
      </w:r>
      <w:r>
        <w:fldChar w:fldCharType="end"/>
      </w:r>
      <w:r>
        <w:t xml:space="preserve">. </w:t>
      </w:r>
    </w:p>
    <w:p w14:paraId="498EA24D" w14:textId="12D0825F" w:rsidR="005B2A82" w:rsidRPr="005B2A82" w:rsidRDefault="00FB3E99" w:rsidP="00A4246A">
      <w:pPr>
        <w:jc w:val="both"/>
      </w:pPr>
      <w:r>
        <w:lastRenderedPageBreak/>
        <w:t xml:space="preserve">The analysis of measurement and observer error for the manual landmarks alone, assessed using </w:t>
      </w:r>
      <w:r w:rsidR="002476B4">
        <w:t xml:space="preserve">a </w:t>
      </w:r>
      <w:r>
        <w:t>MANOVA for shape, with individual</w:t>
      </w:r>
      <w:r w:rsidR="002476B4">
        <w:t xml:space="preserve">, observer, observer x individual, and </w:t>
      </w:r>
      <w:r w:rsidR="00057983">
        <w:t xml:space="preserve">nested </w:t>
      </w:r>
      <w:r>
        <w:t xml:space="preserve">observer x </w:t>
      </w:r>
      <w:r w:rsidR="00EF64A6">
        <w:t xml:space="preserve">landmarking </w:t>
      </w:r>
      <w:r>
        <w:t>iteration as factors showed that non-individual factors contributed signi</w:t>
      </w:r>
      <w:r w:rsidR="002476B4">
        <w:t>ficantly to variation in shape (</w:t>
      </w:r>
      <w:r w:rsidR="00365186">
        <w:t>S</w:t>
      </w:r>
      <w:r w:rsidR="00EA6590">
        <w:t>I</w:t>
      </w:r>
      <w:r w:rsidR="00365186">
        <w:t xml:space="preserve"> </w:t>
      </w:r>
      <w:r w:rsidR="002476B4">
        <w:t xml:space="preserve">Table </w:t>
      </w:r>
      <w:r w:rsidR="00EA6590">
        <w:t>4</w:t>
      </w:r>
      <w:r w:rsidR="002476B4">
        <w:t xml:space="preserve">). Individual variation contributed to most of the variation in shape (85%), as expected. </w:t>
      </w:r>
      <w:r w:rsidR="00057983">
        <w:t>Simple measurement error accounted for 3.5% of the total variation in shape. Additional to this, d</w:t>
      </w:r>
      <w:r w:rsidR="002476B4">
        <w:t>ifferences in observer accounted for 1.8</w:t>
      </w:r>
      <w:r w:rsidR="00057983">
        <w:t>% of shape</w:t>
      </w:r>
      <w:r w:rsidR="002476B4">
        <w:t xml:space="preserve"> variation, and </w:t>
      </w:r>
      <w:r w:rsidR="00EF64A6">
        <w:t xml:space="preserve">deviation across </w:t>
      </w:r>
      <w:r w:rsidR="002476B4">
        <w:t>landmark</w:t>
      </w:r>
      <w:r w:rsidR="00EF64A6">
        <w:t>ing</w:t>
      </w:r>
      <w:r w:rsidR="002476B4">
        <w:t xml:space="preserve"> iteration</w:t>
      </w:r>
      <w:r w:rsidR="00EF64A6">
        <w:t>s</w:t>
      </w:r>
      <w:r w:rsidR="002476B4">
        <w:t xml:space="preserve"> contributed an additional 1.5% of the total variation in shape. </w:t>
      </w:r>
      <w:r w:rsidR="00057983">
        <w:t xml:space="preserve">In total, non-individual effects contributed to 15% of the total shape variation, with 8.3% of this variation unexplained by </w:t>
      </w:r>
      <w:r w:rsidR="00652626">
        <w:t xml:space="preserve">the </w:t>
      </w:r>
      <w:r w:rsidR="00057983">
        <w:t xml:space="preserve">model. </w:t>
      </w:r>
    </w:p>
    <w:p w14:paraId="1ECA52B4" w14:textId="46879246" w:rsidR="00DE450E" w:rsidRDefault="00DE450E" w:rsidP="00D9390C">
      <w:pPr>
        <w:pStyle w:val="Heading3"/>
      </w:pPr>
      <w:r>
        <w:t>Comparison of inter-observer errors</w:t>
      </w:r>
    </w:p>
    <w:p w14:paraId="470E4722" w14:textId="5EDCA0B6" w:rsidR="00DE450E" w:rsidRDefault="00DE450E" w:rsidP="00A4246A">
      <w:pPr>
        <w:jc w:val="both"/>
      </w:pPr>
      <w:r>
        <w:t xml:space="preserve">By treating the automatic landmark indications as if they were performed by a third observer, we calculated “inter-observer” errors to </w:t>
      </w:r>
      <w:r w:rsidR="00353F53">
        <w:t>compare the variation of automatic and manual landmarking</w:t>
      </w:r>
      <w:r>
        <w:t>. In this assessment, we compared inter-observer errors calculated using only the manual landmarks (A</w:t>
      </w:r>
      <w:r w:rsidRPr="00DE450E">
        <w:rPr>
          <w:vertAlign w:val="subscript"/>
        </w:rPr>
        <w:t>ML</w:t>
      </w:r>
      <w:r>
        <w:t xml:space="preserve"> vs. </w:t>
      </w:r>
      <w:r w:rsidR="00A66601">
        <w:t>B</w:t>
      </w:r>
      <w:r w:rsidRPr="00DE450E">
        <w:rPr>
          <w:vertAlign w:val="subscript"/>
        </w:rPr>
        <w:t>ML</w:t>
      </w:r>
      <w:r>
        <w:t>) with error estimates calculated by replacing one of the observer’s manual landmark indications with the automatic indications trained using that observer’s average.</w:t>
      </w:r>
      <w:r w:rsidR="00D60AF4">
        <w:t xml:space="preserve"> </w:t>
      </w:r>
      <w:r>
        <w:t xml:space="preserve">This resulted in two extra </w:t>
      </w:r>
      <w:r w:rsidR="003366A1">
        <w:t>estimations</w:t>
      </w:r>
      <w:r>
        <w:t xml:space="preserve"> of inter-observer error (A</w:t>
      </w:r>
      <w:r w:rsidRPr="003366A1">
        <w:rPr>
          <w:vertAlign w:val="subscript"/>
        </w:rPr>
        <w:t>ML</w:t>
      </w:r>
      <w:r>
        <w:t xml:space="preserve"> vs. </w:t>
      </w:r>
      <w:r w:rsidR="00A66601">
        <w:t>B</w:t>
      </w:r>
      <w:r w:rsidRPr="003366A1">
        <w:rPr>
          <w:vertAlign w:val="subscript"/>
        </w:rPr>
        <w:t>Auto</w:t>
      </w:r>
      <w:r>
        <w:t xml:space="preserve"> and A</w:t>
      </w:r>
      <w:r w:rsidRPr="003366A1">
        <w:rPr>
          <w:vertAlign w:val="subscript"/>
        </w:rPr>
        <w:t>Auto</w:t>
      </w:r>
      <w:r>
        <w:t xml:space="preserve"> vs. </w:t>
      </w:r>
      <w:r w:rsidR="00A66601">
        <w:t>B</w:t>
      </w:r>
      <w:r w:rsidRPr="00DE450E">
        <w:rPr>
          <w:vertAlign w:val="subscript"/>
        </w:rPr>
        <w:t>ML</w:t>
      </w:r>
      <w:r w:rsidR="003366A1">
        <w:t xml:space="preserve">), calculated as the </w:t>
      </w:r>
      <w:r w:rsidR="001A21DA">
        <w:t>standard deviation</w:t>
      </w:r>
      <w:r w:rsidR="003366A1">
        <w:t xml:space="preserve"> between </w:t>
      </w:r>
      <w:r w:rsidR="003366A1" w:rsidRPr="003366A1">
        <w:rPr>
          <w:i/>
        </w:rPr>
        <w:t>x</w:t>
      </w:r>
      <w:r w:rsidR="003366A1">
        <w:t xml:space="preserve">, </w:t>
      </w:r>
      <w:r w:rsidR="003366A1" w:rsidRPr="003366A1">
        <w:rPr>
          <w:i/>
        </w:rPr>
        <w:t>y</w:t>
      </w:r>
      <w:r w:rsidR="003366A1">
        <w:t xml:space="preserve">, and </w:t>
      </w:r>
      <w:r w:rsidR="003366A1" w:rsidRPr="003366A1">
        <w:rPr>
          <w:i/>
        </w:rPr>
        <w:t>z</w:t>
      </w:r>
      <w:r w:rsidR="003366A1">
        <w:t xml:space="preserve"> coordinates</w:t>
      </w:r>
      <w:r w:rsidR="00601767">
        <w:t xml:space="preserve"> (Figure </w:t>
      </w:r>
      <w:r w:rsidR="00A77D6B">
        <w:t>7</w:t>
      </w:r>
      <w:r w:rsidR="00601767">
        <w:t>)</w:t>
      </w:r>
      <w:r w:rsidR="00F70970">
        <w:t xml:space="preserve">. </w:t>
      </w:r>
      <w:r w:rsidR="00D60AF4">
        <w:t>The mean manual landmarking inter-observer error was 0.</w:t>
      </w:r>
      <w:r w:rsidR="00902B49">
        <w:t>40</w:t>
      </w:r>
      <w:r w:rsidR="00C23E47">
        <w:t xml:space="preserve"> mm</w:t>
      </w:r>
      <w:r w:rsidR="00D60AF4">
        <w:t xml:space="preserve"> while both manual-automatic comparisons had mean </w:t>
      </w:r>
      <w:r w:rsidR="001A21DA">
        <w:t>standard deviation</w:t>
      </w:r>
      <w:r w:rsidR="00D60AF4">
        <w:t xml:space="preserve"> values of 0.</w:t>
      </w:r>
      <w:r w:rsidR="00A77D6B">
        <w:t>53</w:t>
      </w:r>
      <w:r w:rsidR="00C23E47">
        <w:t xml:space="preserve"> mm</w:t>
      </w:r>
      <w:r w:rsidR="00365186">
        <w:t xml:space="preserve"> (Table </w:t>
      </w:r>
      <w:r w:rsidR="00A77D6B">
        <w:t>5</w:t>
      </w:r>
      <w:r w:rsidR="00365186">
        <w:t>)</w:t>
      </w:r>
      <w:r w:rsidR="00D60AF4">
        <w:t xml:space="preserve">. A paired </w:t>
      </w:r>
      <w:r w:rsidR="00353F53">
        <w:t>t</w:t>
      </w:r>
      <w:r w:rsidR="00D60AF4">
        <w:t xml:space="preserve">-test between the manual landmark error values and each of the manual-automatic comparison showed that the </w:t>
      </w:r>
      <w:r w:rsidR="001A21DA">
        <w:t xml:space="preserve">standard deviation </w:t>
      </w:r>
      <w:r w:rsidR="00D60AF4">
        <w:t xml:space="preserve">values for both manual-automatic comparisons were significantly different than their manual comparison counterparts at the </w:t>
      </w:r>
      <w:r w:rsidR="00A77D6B" w:rsidRPr="00A56B8D">
        <w:t>c</w:t>
      </w:r>
      <w:r w:rsidR="00D60AF4" w:rsidRPr="00A56B8D">
        <w:t xml:space="preserve">helion right, </w:t>
      </w:r>
      <w:r w:rsidR="00A77D6B" w:rsidRPr="00A56B8D">
        <w:t>c</w:t>
      </w:r>
      <w:r w:rsidR="00D60AF4" w:rsidRPr="00D9390C">
        <w:t xml:space="preserve">rista philtri left, </w:t>
      </w:r>
      <w:r w:rsidR="00A77D6B" w:rsidRPr="00D9390C">
        <w:t>e</w:t>
      </w:r>
      <w:r w:rsidR="00D60AF4" w:rsidRPr="00D9390C">
        <w:t xml:space="preserve">ndocanthion right, both exocanthi, </w:t>
      </w:r>
      <w:r w:rsidR="00A77D6B" w:rsidRPr="00D9390C">
        <w:t>g</w:t>
      </w:r>
      <w:r w:rsidR="00D60AF4" w:rsidRPr="00D9390C">
        <w:t>labella, and</w:t>
      </w:r>
      <w:r w:rsidR="00A77D6B" w:rsidRPr="00D9390C">
        <w:t xml:space="preserve"> l</w:t>
      </w:r>
      <w:r w:rsidR="00D60AF4" w:rsidRPr="00D9390C">
        <w:t>abiale superius landmarks.</w:t>
      </w:r>
      <w:r w:rsidR="00D60AF4">
        <w:t xml:space="preserve"> The </w:t>
      </w:r>
      <w:r w:rsidR="001A21DA">
        <w:t xml:space="preserve">standard deviation </w:t>
      </w:r>
      <w:r w:rsidR="00D60AF4">
        <w:t xml:space="preserve">values calculated after replacing the </w:t>
      </w:r>
      <w:r w:rsidR="00C0056F">
        <w:t>B</w:t>
      </w:r>
      <w:r w:rsidR="00D60AF4" w:rsidRPr="00D60AF4">
        <w:rPr>
          <w:vertAlign w:val="subscript"/>
        </w:rPr>
        <w:t>ML</w:t>
      </w:r>
      <w:r w:rsidR="00D60AF4">
        <w:t xml:space="preserve"> landmarks with </w:t>
      </w:r>
      <w:r w:rsidR="00C0056F">
        <w:t>B</w:t>
      </w:r>
      <w:r w:rsidR="00D60AF4" w:rsidRPr="00D60AF4">
        <w:rPr>
          <w:vertAlign w:val="subscript"/>
        </w:rPr>
        <w:t>Auto</w:t>
      </w:r>
      <w:r w:rsidR="00D60AF4">
        <w:t xml:space="preserve"> landmarks were significantly different from the A</w:t>
      </w:r>
      <w:r w:rsidR="00D60AF4" w:rsidRPr="00D60AF4">
        <w:rPr>
          <w:vertAlign w:val="subscript"/>
        </w:rPr>
        <w:t>ML</w:t>
      </w:r>
      <w:r w:rsidR="00D60AF4">
        <w:t xml:space="preserve"> vs. </w:t>
      </w:r>
      <w:r w:rsidR="00C0056F">
        <w:t>B</w:t>
      </w:r>
      <w:r w:rsidR="00D60AF4" w:rsidRPr="00D60AF4">
        <w:rPr>
          <w:vertAlign w:val="subscript"/>
        </w:rPr>
        <w:t>ML</w:t>
      </w:r>
      <w:r w:rsidR="00D60AF4">
        <w:t xml:space="preserve"> comparison at the endocanthion left, labiale inferius, and pronasale landmarks. The </w:t>
      </w:r>
      <w:r w:rsidR="001A21DA">
        <w:t xml:space="preserve">standard deviation </w:t>
      </w:r>
      <w:r w:rsidR="00D60AF4">
        <w:t xml:space="preserve">values for alar curvature left, chelion left, and subalare left landmarks were significantly different when comparing </w:t>
      </w:r>
      <w:r w:rsidR="001A21DA">
        <w:t xml:space="preserve">standard deviation </w:t>
      </w:r>
      <w:r w:rsidR="00D60AF4">
        <w:t>values for A</w:t>
      </w:r>
      <w:r w:rsidR="00D60AF4" w:rsidRPr="00D60AF4">
        <w:rPr>
          <w:vertAlign w:val="subscript"/>
        </w:rPr>
        <w:t>Auto</w:t>
      </w:r>
      <w:r w:rsidR="00D60AF4">
        <w:t xml:space="preserve"> to </w:t>
      </w:r>
      <w:r w:rsidR="00C0056F">
        <w:t>B</w:t>
      </w:r>
      <w:r w:rsidR="00D60AF4" w:rsidRPr="00D60AF4">
        <w:rPr>
          <w:vertAlign w:val="subscript"/>
        </w:rPr>
        <w:t>ML</w:t>
      </w:r>
      <w:r w:rsidR="00D60AF4">
        <w:t xml:space="preserve"> with those of the manual indications. </w:t>
      </w:r>
      <w:r w:rsidR="00601767">
        <w:t xml:space="preserve">Overall, ten of the nineteen landmarks showed significant differences when comparing the manual landmark inter-observer error with </w:t>
      </w:r>
      <w:r w:rsidR="001A21DA">
        <w:t xml:space="preserve">standard deviation </w:t>
      </w:r>
      <w:r w:rsidR="00601767">
        <w:t>values of A</w:t>
      </w:r>
      <w:r w:rsidR="00601767" w:rsidRPr="00601767">
        <w:rPr>
          <w:vertAlign w:val="subscript"/>
        </w:rPr>
        <w:t>ML</w:t>
      </w:r>
      <w:r w:rsidR="00601767">
        <w:t xml:space="preserve"> vs. </w:t>
      </w:r>
      <w:r w:rsidR="00C0056F">
        <w:t>B</w:t>
      </w:r>
      <w:r w:rsidR="00601767" w:rsidRPr="00601767">
        <w:rPr>
          <w:vertAlign w:val="subscript"/>
        </w:rPr>
        <w:t>Auto</w:t>
      </w:r>
      <w:r w:rsidR="00601767">
        <w:t>. Eleven of the nineteen landmarks showed significant differences when comparing manual landmark inter-observer error to the A</w:t>
      </w:r>
      <w:r w:rsidR="00601767" w:rsidRPr="00601767">
        <w:rPr>
          <w:vertAlign w:val="subscript"/>
        </w:rPr>
        <w:t>Auto</w:t>
      </w:r>
      <w:r w:rsidR="00601767">
        <w:t xml:space="preserve"> vs. </w:t>
      </w:r>
      <w:r w:rsidR="00C0056F">
        <w:t>B</w:t>
      </w:r>
      <w:r w:rsidR="00601767" w:rsidRPr="00601767">
        <w:rPr>
          <w:vertAlign w:val="subscript"/>
        </w:rPr>
        <w:t>ML</w:t>
      </w:r>
      <w:r w:rsidR="00601767">
        <w:t xml:space="preserve"> </w:t>
      </w:r>
      <w:r w:rsidR="001A21DA">
        <w:t xml:space="preserve">standard deviation </w:t>
      </w:r>
      <w:r w:rsidR="00601767">
        <w:t xml:space="preserve">values. </w:t>
      </w:r>
      <w:r w:rsidR="00D4047B">
        <w:t xml:space="preserve">The landmark indications that were significantly different between the two methods tended to be those where facial texture </w:t>
      </w:r>
      <w:r w:rsidR="00650773">
        <w:t xml:space="preserve">likely assisted in the placement of the manual landmarks (e.g. localizing the crista philtra by looking at the differences in color between the lips and the skin). This result indicates that automatic sparse landmarking using MeshMonk will likely produce </w:t>
      </w:r>
      <w:r w:rsidR="00652626">
        <w:t>more robust</w:t>
      </w:r>
      <w:r w:rsidR="00650773">
        <w:t xml:space="preserve"> results when given input data that has a strong anatomical orientation (e.g. the nasion and pogonion). Even given these differences in variance, the manual-automatic comparisons did not produce errors that were completely outside the range of inter-observer errors, a sign of the </w:t>
      </w:r>
      <w:r w:rsidR="00A17A97">
        <w:t>reliability</w:t>
      </w:r>
      <w:r w:rsidR="00650773">
        <w:t xml:space="preserve"> of the MeshMonk registration. </w:t>
      </w:r>
    </w:p>
    <w:p w14:paraId="75501908" w14:textId="74545390" w:rsidR="002C450A" w:rsidRDefault="00601767" w:rsidP="00A4246A">
      <w:pPr>
        <w:jc w:val="both"/>
      </w:pPr>
      <w:r>
        <w:t xml:space="preserve">As an illustration of the low errors between automatic landmark indications trained using different </w:t>
      </w:r>
      <w:r w:rsidR="002C450A">
        <w:t xml:space="preserve">observers, </w:t>
      </w:r>
      <w:r>
        <w:t xml:space="preserve">we calculated the </w:t>
      </w:r>
      <w:r w:rsidR="001A21DA">
        <w:t xml:space="preserve">standard deviation </w:t>
      </w:r>
      <w:r>
        <w:t xml:space="preserve">between automatic landmark </w:t>
      </w:r>
      <w:r w:rsidR="00EF64A6">
        <w:t xml:space="preserve">indications </w:t>
      </w:r>
      <w:r>
        <w:t xml:space="preserve">trained using the average of observer </w:t>
      </w:r>
      <w:r w:rsidR="00A66601">
        <w:t>A</w:t>
      </w:r>
      <w:r>
        <w:t xml:space="preserve">’s three landmark </w:t>
      </w:r>
      <w:r w:rsidR="00EF64A6">
        <w:t xml:space="preserve">indications </w:t>
      </w:r>
      <w:r>
        <w:t xml:space="preserve">and the average of observer </w:t>
      </w:r>
      <w:r w:rsidR="00A66601">
        <w:t>B</w:t>
      </w:r>
      <w:r>
        <w:t xml:space="preserve">’s three landmark </w:t>
      </w:r>
      <w:r w:rsidR="00EF64A6">
        <w:t xml:space="preserve">indications </w:t>
      </w:r>
      <w:r>
        <w:t>(</w:t>
      </w:r>
      <w:r w:rsidR="002C450A">
        <w:t>A</w:t>
      </w:r>
      <w:r w:rsidR="002C450A" w:rsidRPr="00601767">
        <w:rPr>
          <w:vertAlign w:val="subscript"/>
        </w:rPr>
        <w:t>Auto</w:t>
      </w:r>
      <w:r w:rsidR="00365186">
        <w:t xml:space="preserve"> vs.</w:t>
      </w:r>
      <w:r w:rsidR="002C450A">
        <w:t xml:space="preserve"> </w:t>
      </w:r>
      <w:r w:rsidR="00A66601">
        <w:t>B</w:t>
      </w:r>
      <w:r w:rsidR="002C450A" w:rsidRPr="00601767">
        <w:rPr>
          <w:vertAlign w:val="subscript"/>
        </w:rPr>
        <w:t>Auto</w:t>
      </w:r>
      <w:r w:rsidR="002C450A">
        <w:t xml:space="preserve">; Table </w:t>
      </w:r>
      <w:r w:rsidR="00A77D6B">
        <w:t>6</w:t>
      </w:r>
      <w:r w:rsidR="00C23E47">
        <w:t xml:space="preserve">, Figure </w:t>
      </w:r>
      <w:r w:rsidR="00A77D6B">
        <w:t>7</w:t>
      </w:r>
      <w:r>
        <w:t xml:space="preserve">). </w:t>
      </w:r>
      <w:r w:rsidR="002C450A">
        <w:t xml:space="preserve">The </w:t>
      </w:r>
      <w:r w:rsidR="00C23E47">
        <w:t xml:space="preserve">variance of the </w:t>
      </w:r>
      <w:r w:rsidR="002C450A">
        <w:t xml:space="preserve">average </w:t>
      </w:r>
      <w:r w:rsidR="001A21DA">
        <w:t xml:space="preserve">standard deviation </w:t>
      </w:r>
      <w:r w:rsidR="00C23E47">
        <w:t xml:space="preserve">values were significantly different for all landmarks except labiale superius, where we could not reject the null hypothesis that the variances of the two </w:t>
      </w:r>
      <w:r w:rsidR="001A21DA">
        <w:t xml:space="preserve">standard deviation </w:t>
      </w:r>
      <w:r w:rsidR="00C23E47">
        <w:t xml:space="preserve">distributions </w:t>
      </w:r>
      <w:r w:rsidR="00C23E47">
        <w:lastRenderedPageBreak/>
        <w:t>were equal</w:t>
      </w:r>
      <w:r w:rsidR="006B5B2E">
        <w:t xml:space="preserve"> (</w:t>
      </w:r>
      <w:r w:rsidR="006B5B2E" w:rsidRPr="006B5B2E">
        <w:rPr>
          <w:i/>
        </w:rPr>
        <w:t>F</w:t>
      </w:r>
      <w:r w:rsidR="00C554C9">
        <w:t xml:space="preserve"> =</w:t>
      </w:r>
      <w:r w:rsidR="006B5B2E">
        <w:t xml:space="preserve"> 2.4213, </w:t>
      </w:r>
      <w:r w:rsidR="00A66601">
        <w:rPr>
          <w:i/>
        </w:rPr>
        <w:t xml:space="preserve">P = </w:t>
      </w:r>
      <w:r w:rsidR="006B5B2E">
        <w:t>0.1236)</w:t>
      </w:r>
      <w:r w:rsidR="00C23E47">
        <w:t xml:space="preserve">. Figure </w:t>
      </w:r>
      <w:r w:rsidR="00A77D6B">
        <w:t>7</w:t>
      </w:r>
      <w:r w:rsidR="00C23E47">
        <w:t xml:space="preserve"> shows that the variance between automatic landmarking indications</w:t>
      </w:r>
      <w:r w:rsidR="001A44FD">
        <w:t xml:space="preserve"> (A</w:t>
      </w:r>
      <w:r w:rsidR="001A44FD" w:rsidRPr="003700CC">
        <w:rPr>
          <w:vertAlign w:val="subscript"/>
        </w:rPr>
        <w:t>Auto</w:t>
      </w:r>
      <w:r w:rsidR="001A44FD">
        <w:t xml:space="preserve"> vs. B</w:t>
      </w:r>
      <w:r w:rsidR="001A44FD" w:rsidRPr="003700CC">
        <w:rPr>
          <w:vertAlign w:val="subscript"/>
        </w:rPr>
        <w:t>Auto</w:t>
      </w:r>
      <w:r w:rsidR="001A44FD">
        <w:t>)</w:t>
      </w:r>
      <w:r w:rsidR="00C23E47">
        <w:t xml:space="preserve"> is easily identified as being smaller than the manual landmark inter-observer error</w:t>
      </w:r>
      <w:r w:rsidR="001A44FD">
        <w:t xml:space="preserve"> (A</w:t>
      </w:r>
      <w:r w:rsidR="001A44FD" w:rsidRPr="003700CC">
        <w:rPr>
          <w:vertAlign w:val="subscript"/>
        </w:rPr>
        <w:t>ML</w:t>
      </w:r>
      <w:r w:rsidR="001A44FD">
        <w:t xml:space="preserve"> vs. B</w:t>
      </w:r>
      <w:r w:rsidR="001A44FD" w:rsidRPr="003700CC">
        <w:rPr>
          <w:vertAlign w:val="subscript"/>
        </w:rPr>
        <w:t>ML</w:t>
      </w:r>
      <w:r w:rsidR="001A44FD">
        <w:t>)</w:t>
      </w:r>
      <w:r w:rsidR="00C23E47">
        <w:t xml:space="preserve">. </w:t>
      </w:r>
    </w:p>
    <w:p w14:paraId="17D5F5BC" w14:textId="13486748" w:rsidR="00D4047B" w:rsidRDefault="00D25C57" w:rsidP="00D4047B">
      <w:pPr>
        <w:numPr>
          <w:ilvl w:val="0"/>
          <w:numId w:val="17"/>
        </w:numPr>
        <w:tabs>
          <w:tab w:val="clear" w:pos="567"/>
        </w:tabs>
        <w:jc w:val="both"/>
        <w:rPr>
          <w:b/>
          <w:bCs/>
          <w:szCs w:val="24"/>
          <w:lang w:val="en-GB"/>
        </w:rPr>
      </w:pPr>
      <w:r>
        <w:rPr>
          <w:b/>
          <w:bCs/>
          <w:szCs w:val="24"/>
          <w:lang w:val="en-GB"/>
        </w:rPr>
        <w:t>Discussion</w:t>
      </w:r>
    </w:p>
    <w:p w14:paraId="5BAEFA3D" w14:textId="3F585AD1" w:rsidR="007D6C16" w:rsidRDefault="007D6C16" w:rsidP="00D9390C">
      <w:pPr>
        <w:jc w:val="both"/>
        <w:rPr>
          <w:b/>
          <w:bCs/>
          <w:szCs w:val="24"/>
          <w:lang w:val="en-GB"/>
        </w:rPr>
      </w:pPr>
      <w:r>
        <w:rPr>
          <w:rFonts w:cs="Times New Roman"/>
          <w:szCs w:val="24"/>
        </w:rPr>
        <w:t xml:space="preserve">Through studies utilizing manually placed sparse landmarks, we have begun to understand the biological basis and evolution of complex phenotypes, both normative and clinical. However, there is still much to be learned. One avenue for improvement is to expand and speed up the production and analysis of data using methods derived from engineering and computer vision, which allow for the description of shapes as “big data” structures instead of sparse sets of landmarks or linear distances, thus matching our ability to describe phenotypes with our ability to describe genomes. To this end, we introduce the MeshMonk registration framework, giving researchers the opportunity to quickly and reliably establish a homologous set of positions across the entire sample. We have validated this framework using a sparse set of landmarks, though the registration framework produces thousands of landmarks (7,160 for the face) to finely characterize the structure. </w:t>
      </w:r>
    </w:p>
    <w:p w14:paraId="443E3427" w14:textId="714970B7" w:rsidR="00437D51" w:rsidRDefault="00A17A97" w:rsidP="00D4047B">
      <w:pPr>
        <w:jc w:val="both"/>
        <w:rPr>
          <w:bCs/>
          <w:szCs w:val="24"/>
          <w:lang w:val="en-GB"/>
        </w:rPr>
      </w:pPr>
      <w:r>
        <w:rPr>
          <w:bCs/>
          <w:szCs w:val="24"/>
          <w:lang w:val="en-GB"/>
        </w:rPr>
        <w:t xml:space="preserve">With respect to the overarching theme of this journal issue, MeshMonk represents a step forward in our ability to describe complex structures, like the human face, for clinical and non-clinical purposes. </w:t>
      </w:r>
      <w:r w:rsidR="00437D51">
        <w:rPr>
          <w:bCs/>
          <w:szCs w:val="24"/>
          <w:lang w:val="en-GB"/>
        </w:rPr>
        <w:t xml:space="preserve">Consider Figure </w:t>
      </w:r>
      <w:r w:rsidR="00652626">
        <w:rPr>
          <w:bCs/>
          <w:szCs w:val="24"/>
          <w:lang w:val="en-GB"/>
        </w:rPr>
        <w:t>8</w:t>
      </w:r>
      <w:r w:rsidR="00437D51">
        <w:rPr>
          <w:bCs/>
          <w:szCs w:val="24"/>
          <w:lang w:val="en-GB"/>
        </w:rPr>
        <w:t xml:space="preserve">, showing the starting template for facial image registration (left) as well as three example faces (right). Each point on the images represents a quasi-landmark datapoint that is homologous and can be compared across faces. </w:t>
      </w:r>
      <w:r>
        <w:rPr>
          <w:bCs/>
          <w:szCs w:val="24"/>
          <w:lang w:val="en-GB"/>
        </w:rPr>
        <w:t xml:space="preserve">Researchers are no longer limited to a few homologous points, chosen because they can be reliably indicated over hundreds of hours of work. Instead, </w:t>
      </w:r>
      <w:r w:rsidR="00752962">
        <w:rPr>
          <w:bCs/>
          <w:szCs w:val="24"/>
          <w:lang w:val="en-GB"/>
        </w:rPr>
        <w:t>minute</w:t>
      </w:r>
      <w:r>
        <w:rPr>
          <w:bCs/>
          <w:szCs w:val="24"/>
          <w:lang w:val="en-GB"/>
        </w:rPr>
        <w:t xml:space="preserve"> details of the face can be identified and compared across thousands of images in a few hours, and additional images can be incorporated just as easily, regardless of the camera system with which they were captured, allowing for the incorporation of images from different sources and databases (e.g. Facebase.org). </w:t>
      </w:r>
    </w:p>
    <w:p w14:paraId="042E8C80" w14:textId="452D13B1" w:rsidR="00F2624A" w:rsidRDefault="006F27EC" w:rsidP="00A4246A">
      <w:pPr>
        <w:jc w:val="both"/>
        <w:rPr>
          <w:bCs/>
          <w:szCs w:val="24"/>
          <w:lang w:val="en-GB"/>
        </w:rPr>
      </w:pPr>
      <w:r>
        <w:rPr>
          <w:bCs/>
          <w:szCs w:val="24"/>
          <w:lang w:val="en-GB"/>
        </w:rPr>
        <w:t xml:space="preserve">Because of the relative newness of dense correspondence </w:t>
      </w:r>
      <w:r w:rsidR="005350CF">
        <w:rPr>
          <w:bCs/>
          <w:szCs w:val="24"/>
          <w:lang w:val="en-GB"/>
        </w:rPr>
        <w:t>phenotyping</w:t>
      </w:r>
      <w:r>
        <w:rPr>
          <w:bCs/>
          <w:szCs w:val="24"/>
          <w:lang w:val="en-GB"/>
        </w:rPr>
        <w:t xml:space="preserve">, few studies have focused on the accuracy and reliability of the </w:t>
      </w:r>
      <w:r w:rsidR="00F14BE0">
        <w:rPr>
          <w:bCs/>
          <w:szCs w:val="24"/>
          <w:lang w:val="en-GB"/>
        </w:rPr>
        <w:t xml:space="preserve">resulting registrations. </w:t>
      </w:r>
      <w:r w:rsidR="00B573C7">
        <w:rPr>
          <w:bCs/>
          <w:szCs w:val="24"/>
          <w:lang w:val="en-GB"/>
        </w:rPr>
        <w:t xml:space="preserve">Previous studies using versions of the MeshMonk framework have shown that the error associated with the registration of the </w:t>
      </w:r>
      <w:r w:rsidR="005350CF">
        <w:rPr>
          <w:bCs/>
          <w:szCs w:val="24"/>
          <w:lang w:val="en-GB"/>
        </w:rPr>
        <w:t>template</w:t>
      </w:r>
      <w:r w:rsidR="00B573C7">
        <w:rPr>
          <w:bCs/>
          <w:szCs w:val="24"/>
          <w:lang w:val="en-GB"/>
        </w:rPr>
        <w:t xml:space="preserve"> onto facial images is 0.2 mm </w:t>
      </w:r>
      <w:r w:rsidR="00B573C7">
        <w:rPr>
          <w:bCs/>
          <w:szCs w:val="24"/>
          <w:lang w:val="en-GB"/>
        </w:rPr>
        <w:fldChar w:fldCharType="begin" w:fldLock="1"/>
      </w:r>
      <w:r w:rsidR="000A0F0C">
        <w:rPr>
          <w:bCs/>
          <w:szCs w:val="24"/>
          <w:lang w:val="en-GB"/>
        </w:rPr>
        <w:instrText>ADDIN CSL_CITATION {"citationItems":[{"id":"ITEM-1","itemData":{"DOI":"10.1111/j.1469-7580.2012.01528.x","ISSN":"1469-7580","PMID":"22702244","abstract":"Accurate measurement of facial sexual dimorphism is useful to understanding facial anatomy and specifically how faces influence, and have been influenced by, sexual selection. An important facial aspect is the display of bilateral symmetry, invoking the need to investigate aspects of symmetry and asymmetry separately when examining facial shape. Previous studies typically employed landmarks that provided only a sparse facial representation, where different landmark choices could lead to contrasting outcomes. Furthermore, sexual dimorphism is only tested as a difference of sample means, which is statistically the same as a difference in population location only. Within the framework of geometric morphometrics, we partition facial shape, represented in a spatially dense way, into patterns of symmetry and asymmetry, following a two-factor anova design. Subsequently, we investigate sexual dimorphism in symmetry and asymmetry patterns separately, and on multiple aspects, by examining (i) population location differences as well as differences in population variance-covariance; (ii) scale; and (iii) orientation. One important challenge in this approach is the proportionally high number of variables to observations necessitating the implementation of permutational and computationally feasible statistics. In a sample of gender-matched young adults (18-25 years) with self-reported European ancestry, we found greater variation in male faces than in women for all measurements. Statistically significant sexual dimorphism was found for the aspect of location in both symmetry and asymmetry (directional asymmetry), for the aspect of scale only in asymmetry (magnitude of fluctuating asymmetry) and, in contrast, for the aspect of orientation only in symmetry. Interesting interplays with hypotheses in evolutionary and developmental biology were observed, such as the selective nature of the force underpinning sexual dimorphism and the genetic independence of the structural patterns of fluctuating asymmetry. Additionally, insights into growth patterns of the soft tissue envelope of the face and underlying skull structure can also be obtained from the results.","author":[{"dropping-particle":"","family":"Claes","given":"Peter","non-dropping-particle":"","parse-names":false,"suffix":""},{"dropping-particle":"","family":"Walters","given":"Mark","non-dropping-particle":"","parse-names":false,"suffix":""},{"dropping-particle":"","family":"Shriver","given":"Mark","non-dropping-particle":"","parse-names":false,"suffix":""},{"dropping-particle":"","family":"Puts","given":"David","non-dropping-particle":"","parse-names":false,"suffix":""},{"dropping-particle":"","family":"Gibson","given":"Greg","non-dropping-particle":"","parse-names":false,"suffix":""},{"dropping-particle":"","family":"Clement","given":"John Gerald","non-dropping-particle":"","parse-names":false,"suffix":""},{"dropping-particle":"","family":"Baynam","given":"Gareth","non-dropping-particle":"","parse-names":false,"suffix":""},{"dropping-particle":"","family":"Verbeke","given":"Geert","non-dropping-particle":"","parse-names":false,"suffix":""},{"dropping-particle":"","family":"Vandermeulen","given":"Dirk","non-dropping-particle":"","parse-names":false,"suffix":""},{"dropping-particle":"","family":"Suetens","given":"Paul","non-dropping-particle":"","parse-names":false,"suffix":""}],"container-title":"Journal of Anatomy","id":"ITEM-1","issue":"2","issued":{"date-parts":[["2012","8"]]},"page":"97-114","title":"Sexual dimorphism in multiple aspects of 3D facial symmetry and asymmetry defined by spatially dense geometric morphometrics.","type":"article-journal","volume":"221"},"uris":["http://www.mendeley.com/documents/?uuid=347cc341-0fb1-4568-ba20-bd6253b8aca2"]}],"mendeley":{"formattedCitation":"(Claes et al., 2012c)","plainTextFormattedCitation":"(Claes et al., 2012c)","previouslyFormattedCitation":"(Claes et al., 2012c)"},"properties":{"noteIndex":0},"schema":"https://github.com/citation-style-language/schema/raw/master/csl-citation.json"}</w:instrText>
      </w:r>
      <w:r w:rsidR="00B573C7">
        <w:rPr>
          <w:bCs/>
          <w:szCs w:val="24"/>
          <w:lang w:val="en-GB"/>
        </w:rPr>
        <w:fldChar w:fldCharType="separate"/>
      </w:r>
      <w:r w:rsidR="0034220C" w:rsidRPr="0034220C">
        <w:rPr>
          <w:bCs/>
          <w:noProof/>
          <w:szCs w:val="24"/>
          <w:lang w:val="en-GB"/>
        </w:rPr>
        <w:t>(Claes et al., 2012c)</w:t>
      </w:r>
      <w:r w:rsidR="00B573C7">
        <w:rPr>
          <w:bCs/>
          <w:szCs w:val="24"/>
          <w:lang w:val="en-GB"/>
        </w:rPr>
        <w:fldChar w:fldCharType="end"/>
      </w:r>
      <w:r w:rsidR="00B573C7">
        <w:rPr>
          <w:bCs/>
          <w:szCs w:val="24"/>
          <w:lang w:val="en-GB"/>
        </w:rPr>
        <w:t xml:space="preserve"> and parameters of the </w:t>
      </w:r>
      <w:r w:rsidR="008265D5">
        <w:rPr>
          <w:bCs/>
          <w:szCs w:val="24"/>
          <w:lang w:val="en-GB"/>
        </w:rPr>
        <w:t xml:space="preserve">toolbox </w:t>
      </w:r>
      <w:r w:rsidR="00B573C7">
        <w:rPr>
          <w:bCs/>
          <w:szCs w:val="24"/>
          <w:lang w:val="en-GB"/>
        </w:rPr>
        <w:t xml:space="preserve">have been fine-tuned, as discussed </w:t>
      </w:r>
      <w:r w:rsidR="00A77D6B">
        <w:rPr>
          <w:bCs/>
          <w:szCs w:val="24"/>
          <w:lang w:val="en-GB"/>
        </w:rPr>
        <w:t xml:space="preserve">elsewhere </w:t>
      </w:r>
      <w:r w:rsidR="00A77D6B">
        <w:rPr>
          <w:bCs/>
          <w:szCs w:val="24"/>
          <w:lang w:val="en-GB"/>
        </w:rPr>
        <w:fldChar w:fldCharType="begin" w:fldLock="1"/>
      </w:r>
      <w:r w:rsidR="00A77D6B">
        <w:rPr>
          <w:bCs/>
          <w:szCs w:val="24"/>
          <w:lang w:val="en-GB"/>
        </w:rPr>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A77D6B">
        <w:rPr>
          <w:bCs/>
          <w:szCs w:val="24"/>
          <w:lang w:val="en-GB"/>
        </w:rPr>
        <w:fldChar w:fldCharType="separate"/>
      </w:r>
      <w:r w:rsidR="00A77D6B" w:rsidRPr="00B573C7">
        <w:rPr>
          <w:bCs/>
          <w:noProof/>
          <w:szCs w:val="24"/>
          <w:lang w:val="en-GB"/>
        </w:rPr>
        <w:t>(Snyders et al., 2014)</w:t>
      </w:r>
      <w:r w:rsidR="00A77D6B">
        <w:rPr>
          <w:bCs/>
          <w:szCs w:val="24"/>
          <w:lang w:val="en-GB"/>
        </w:rPr>
        <w:fldChar w:fldCharType="end"/>
      </w:r>
      <w:r w:rsidR="00A77D6B">
        <w:rPr>
          <w:bCs/>
          <w:szCs w:val="24"/>
          <w:lang w:val="en-GB"/>
        </w:rPr>
        <w:t xml:space="preserve"> and </w:t>
      </w:r>
      <w:r w:rsidR="00B573C7">
        <w:rPr>
          <w:bCs/>
          <w:szCs w:val="24"/>
          <w:lang w:val="en-GB"/>
        </w:rPr>
        <w:t xml:space="preserve">in the </w:t>
      </w:r>
      <w:r w:rsidR="00897A0E">
        <w:rPr>
          <w:bCs/>
          <w:szCs w:val="24"/>
          <w:lang w:val="en-GB"/>
        </w:rPr>
        <w:t>supplemental methods</w:t>
      </w:r>
      <w:r w:rsidR="00B573C7">
        <w:rPr>
          <w:bCs/>
          <w:szCs w:val="24"/>
          <w:lang w:val="en-GB"/>
        </w:rPr>
        <w:t xml:space="preserve">. To provide some validation regarding the ability of the </w:t>
      </w:r>
      <w:r w:rsidR="005350CF">
        <w:rPr>
          <w:bCs/>
          <w:szCs w:val="24"/>
          <w:lang w:val="en-GB"/>
        </w:rPr>
        <w:t xml:space="preserve">registration process </w:t>
      </w:r>
      <w:r w:rsidR="00B573C7">
        <w:rPr>
          <w:bCs/>
          <w:szCs w:val="24"/>
          <w:lang w:val="en-GB"/>
        </w:rPr>
        <w:t xml:space="preserve">to accurately identify anatomical positions of interest, we used a set of 40 faces with manual landmark indications to “train” positions of interest on the </w:t>
      </w:r>
      <w:r w:rsidR="005350CF">
        <w:rPr>
          <w:bCs/>
          <w:szCs w:val="24"/>
          <w:lang w:val="en-GB"/>
        </w:rPr>
        <w:t>template</w:t>
      </w:r>
      <w:r w:rsidR="00B573C7">
        <w:rPr>
          <w:bCs/>
          <w:szCs w:val="24"/>
          <w:lang w:val="en-GB"/>
        </w:rPr>
        <w:t xml:space="preserve">, then automatically indicate these positions on a face that was not present in the training dataset. In the comparison of manual and automatic landmark indications, the positions of the manual landmarks were </w:t>
      </w:r>
      <w:r w:rsidR="00F14BE0">
        <w:rPr>
          <w:bCs/>
          <w:szCs w:val="24"/>
          <w:lang w:val="en-GB"/>
        </w:rPr>
        <w:t>considered</w:t>
      </w:r>
      <w:r w:rsidR="00B573C7">
        <w:rPr>
          <w:bCs/>
          <w:szCs w:val="24"/>
          <w:lang w:val="en-GB"/>
        </w:rPr>
        <w:t xml:space="preserve"> to be the </w:t>
      </w:r>
      <w:r w:rsidR="00746A86">
        <w:rPr>
          <w:bCs/>
          <w:szCs w:val="24"/>
          <w:lang w:val="en-GB"/>
        </w:rPr>
        <w:t>gold standard</w:t>
      </w:r>
      <w:r w:rsidR="004C3344">
        <w:rPr>
          <w:bCs/>
          <w:szCs w:val="24"/>
          <w:lang w:val="en-GB"/>
        </w:rPr>
        <w:t>, as they have</w:t>
      </w:r>
      <w:r w:rsidR="00B573C7">
        <w:rPr>
          <w:bCs/>
          <w:szCs w:val="24"/>
          <w:lang w:val="en-GB"/>
        </w:rPr>
        <w:t xml:space="preserve"> a</w:t>
      </w:r>
      <w:r w:rsidR="004C3344">
        <w:rPr>
          <w:bCs/>
          <w:szCs w:val="24"/>
          <w:lang w:val="en-GB"/>
        </w:rPr>
        <w:t xml:space="preserve"> </w:t>
      </w:r>
      <w:r w:rsidR="00746A86">
        <w:rPr>
          <w:bCs/>
          <w:szCs w:val="24"/>
          <w:lang w:val="en-GB"/>
        </w:rPr>
        <w:t xml:space="preserve">long </w:t>
      </w:r>
      <w:r w:rsidR="00B573C7">
        <w:rPr>
          <w:bCs/>
          <w:szCs w:val="24"/>
          <w:lang w:val="en-GB"/>
        </w:rPr>
        <w:t xml:space="preserve">history of use </w:t>
      </w:r>
      <w:r w:rsidR="00746A86">
        <w:rPr>
          <w:bCs/>
          <w:szCs w:val="24"/>
          <w:lang w:val="en-GB"/>
        </w:rPr>
        <w:t>and valida</w:t>
      </w:r>
      <w:r w:rsidR="00B573C7">
        <w:rPr>
          <w:bCs/>
          <w:szCs w:val="24"/>
          <w:lang w:val="en-GB"/>
        </w:rPr>
        <w:t>tion</w:t>
      </w:r>
      <w:r w:rsidR="00746A86">
        <w:rPr>
          <w:bCs/>
          <w:szCs w:val="24"/>
          <w:lang w:val="en-GB"/>
        </w:rPr>
        <w:t xml:space="preserve"> in morphological studies</w:t>
      </w:r>
      <w:r w:rsidR="004C3344">
        <w:rPr>
          <w:bCs/>
          <w:szCs w:val="24"/>
          <w:lang w:val="en-GB"/>
        </w:rPr>
        <w:t xml:space="preserve"> </w:t>
      </w:r>
      <w:r w:rsidR="004C3344">
        <w:rPr>
          <w:bCs/>
          <w:szCs w:val="24"/>
          <w:lang w:val="en-GB"/>
        </w:rPr>
        <w:fldChar w:fldCharType="begin" w:fldLock="1"/>
      </w:r>
      <w:r w:rsidR="0035496B">
        <w:rPr>
          <w:bCs/>
          <w:szCs w:val="24"/>
          <w:lang w:val="en-GB"/>
        </w:rPr>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Journal","id":"ITEM-2","issue":"5","issued":{"date-parts":[["2004"]]},"page":"507-518","title":"Digital three-dimensional photogrammetry: Evaluation of anthropometric precision and accuracy using a Genex 3D camera system","type":"article-journal","volume":"41"},"uris":["http://www.mendeley.com/documents/?uuid=6b5fb576-435a-4643-a0e2-e8f0034b66d3"]}],"mendeley":{"formattedCitation":"(Aldridge et al., 2005; Weinberg et al., 2004)","plainTextFormattedCitation":"(Aldridge et al., 2005; Weinberg et al., 2004)","previouslyFormattedCitation":"(Aldridge et al., 2005; Weinberg et al., 2004)"},"properties":{"noteIndex":0},"schema":"https://github.com/citation-style-language/schema/raw/master/csl-citation.json"}</w:instrText>
      </w:r>
      <w:r w:rsidR="004C3344">
        <w:rPr>
          <w:bCs/>
          <w:szCs w:val="24"/>
          <w:lang w:val="en-GB"/>
        </w:rPr>
        <w:fldChar w:fldCharType="separate"/>
      </w:r>
      <w:r w:rsidR="004C3344" w:rsidRPr="004C3344">
        <w:rPr>
          <w:bCs/>
          <w:noProof/>
          <w:szCs w:val="24"/>
          <w:lang w:val="en-GB"/>
        </w:rPr>
        <w:t>(Aldridge et al., 2005; Weinberg et al., 2004)</w:t>
      </w:r>
      <w:r w:rsidR="004C3344">
        <w:rPr>
          <w:bCs/>
          <w:szCs w:val="24"/>
          <w:lang w:val="en-GB"/>
        </w:rPr>
        <w:fldChar w:fldCharType="end"/>
      </w:r>
      <w:r w:rsidR="00746A86">
        <w:rPr>
          <w:bCs/>
          <w:szCs w:val="24"/>
          <w:lang w:val="en-GB"/>
        </w:rPr>
        <w:t>.</w:t>
      </w:r>
      <w:r w:rsidR="00B573C7">
        <w:rPr>
          <w:bCs/>
          <w:szCs w:val="24"/>
          <w:lang w:val="en-GB"/>
        </w:rPr>
        <w:t xml:space="preserve"> </w:t>
      </w:r>
      <w:r w:rsidR="004C3F57">
        <w:rPr>
          <w:bCs/>
          <w:szCs w:val="24"/>
          <w:lang w:val="en-GB"/>
        </w:rPr>
        <w:t xml:space="preserve">By limiting ourselves to a set number of sparse landmarks, we cannot necessarily speak to the accuracy of structures not involved in our validation (i.e. the cheek bones), but we argue that the results for our comparison speak highly of the fidelity with which the MeshMonk registration framework aligns to underlying anatomical structures. </w:t>
      </w:r>
    </w:p>
    <w:p w14:paraId="3A278A77" w14:textId="0662D3CF" w:rsidR="00A85F11" w:rsidRDefault="00551F6C" w:rsidP="00A4246A">
      <w:pPr>
        <w:jc w:val="both"/>
        <w:rPr>
          <w:bCs/>
          <w:szCs w:val="24"/>
          <w:lang w:val="en-GB"/>
        </w:rPr>
      </w:pPr>
      <w:r>
        <w:rPr>
          <w:bCs/>
          <w:szCs w:val="24"/>
          <w:lang w:val="en-GB"/>
        </w:rPr>
        <w:t xml:space="preserve">In the direct comparison of sparse landmarks placed manually and using the MeshMonk </w:t>
      </w:r>
      <w:r w:rsidR="008265D5">
        <w:rPr>
          <w:bCs/>
          <w:szCs w:val="24"/>
          <w:lang w:val="en-GB"/>
        </w:rPr>
        <w:t>toolbox</w:t>
      </w:r>
      <w:r>
        <w:rPr>
          <w:bCs/>
          <w:szCs w:val="24"/>
          <w:lang w:val="en-GB"/>
        </w:rPr>
        <w:t xml:space="preserve">, the average </w:t>
      </w:r>
      <w:r w:rsidR="00772D01">
        <w:rPr>
          <w:bCs/>
          <w:szCs w:val="24"/>
          <w:lang w:val="en-GB"/>
        </w:rPr>
        <w:t xml:space="preserve">difference between the </w:t>
      </w:r>
      <w:r>
        <w:rPr>
          <w:bCs/>
          <w:szCs w:val="24"/>
          <w:lang w:val="en-GB"/>
        </w:rPr>
        <w:t>manual and automatic placements was low</w:t>
      </w:r>
      <w:r w:rsidR="00772D01">
        <w:rPr>
          <w:bCs/>
          <w:szCs w:val="24"/>
          <w:lang w:val="en-GB"/>
        </w:rPr>
        <w:t xml:space="preserve"> (Figure 5), with the </w:t>
      </w:r>
      <w:r w:rsidR="00772D01">
        <w:rPr>
          <w:bCs/>
          <w:szCs w:val="24"/>
          <w:lang w:val="en-GB"/>
        </w:rPr>
        <w:lastRenderedPageBreak/>
        <w:t xml:space="preserve">average </w:t>
      </w:r>
      <w:r w:rsidR="00652626">
        <w:rPr>
          <w:bCs/>
          <w:szCs w:val="24"/>
          <w:lang w:val="en-GB"/>
        </w:rPr>
        <w:t>root mean squared error</w:t>
      </w:r>
      <w:r w:rsidR="00772D01">
        <w:rPr>
          <w:bCs/>
          <w:szCs w:val="24"/>
          <w:lang w:val="en-GB"/>
        </w:rPr>
        <w:t xml:space="preserve"> across all landmarks from 0.</w:t>
      </w:r>
      <w:r w:rsidR="00652626">
        <w:rPr>
          <w:bCs/>
          <w:szCs w:val="24"/>
          <w:lang w:val="en-GB"/>
        </w:rPr>
        <w:t>62</w:t>
      </w:r>
      <w:r w:rsidR="00772D01">
        <w:rPr>
          <w:bCs/>
          <w:szCs w:val="24"/>
          <w:lang w:val="en-GB"/>
        </w:rPr>
        <w:t xml:space="preserve"> to 0.</w:t>
      </w:r>
      <w:r w:rsidR="00652626">
        <w:rPr>
          <w:bCs/>
          <w:szCs w:val="24"/>
          <w:lang w:val="en-GB"/>
        </w:rPr>
        <w:t>6</w:t>
      </w:r>
      <w:r w:rsidR="00772D01">
        <w:rPr>
          <w:bCs/>
          <w:szCs w:val="24"/>
          <w:lang w:val="en-GB"/>
        </w:rPr>
        <w:t>8 mm (</w:t>
      </w:r>
      <w:r w:rsidR="00786F67">
        <w:rPr>
          <w:bCs/>
          <w:szCs w:val="24"/>
          <w:lang w:val="en-GB"/>
        </w:rPr>
        <w:t xml:space="preserve">Table </w:t>
      </w:r>
      <w:r w:rsidR="00897A0E">
        <w:rPr>
          <w:bCs/>
          <w:szCs w:val="24"/>
          <w:lang w:val="en-GB"/>
        </w:rPr>
        <w:t>1</w:t>
      </w:r>
      <w:r>
        <w:rPr>
          <w:bCs/>
          <w:szCs w:val="24"/>
          <w:lang w:val="en-GB"/>
        </w:rPr>
        <w:t xml:space="preserve">), which is well within the range of acceptable error for manual landmarks </w:t>
      </w:r>
      <w:r>
        <w:rPr>
          <w:bCs/>
          <w:szCs w:val="24"/>
          <w:lang w:val="en-GB"/>
        </w:rPr>
        <w:fldChar w:fldCharType="begin" w:fldLock="1"/>
      </w:r>
      <w:r w:rsidR="0064153F">
        <w:rPr>
          <w:bCs/>
          <w:szCs w:val="24"/>
          <w:lang w:val="en-GB"/>
        </w:rPr>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images","type":"article-journal","volume":"138A"},"uris":["http://www.mendeley.com/documents/?uuid=4419db9c-87b4-4507-b5bc-e9f4bf803261"]},{"id":"ITEM-2","itemData":{"DOI":"10.1597/03-066.1","ISBN":"1055-6656","ISSN":"10556656","PMID":"15352857","abstract":"To determine the precision and accuracy of facial anthropometric measurements obtained through digital three-dimensional (3D) photogrammetry. DESIGN: Nineteen standard craniofacial measurements were repeatedly obtained on 20 subjects by two independent observers, using calipers and 3D photos (obtained with a Genex 3D camera system), both with and without facial landmarks labeled. Four different precision estimates were then calculated and compared statistically across techniques. In addition, mean measurements from 3D photos were compared statistically with those from direct anthropometry. RESULTS: In terms of measurement precision, the 3D photos were clearly better than direct anthropometry. In almost all cases, the 3D photo with landmarks labeled had the highest overall precision. In addition, labeling landmarks prior to taking measurements improved precision, regardless of method. Good congruence was observed between means derived from the 3D photos and direct anthropometry. Statistically significant differences were noted for seven measurements; however, the magnitude of these differences was often clinically insignificant (&lt; 2 mm). CONCLUSIONS: Digital 3D photogrammetry with the Genex camera system is sufficiently precise and accurate for the anthropometric needs of most medical and craniofacial research designs.","author":[{"dropping-particle":"","family":"Weinberg","given":"Seth M.","non-dropping-particle":"","parse-names":false,"suffix":""},{"dropping-particle":"","family":"Scott","given":"Nicole M.","non-dropping-particle":"","parse-names":false,"suffix":""},{"dropping-particle":"","family":"Neiswanger","given":"Katherine","non-dropping-particle":"","parse-names":false,"suffix":""},{"dropping-particle":"","family":"Brandon","given":"Carla A.","non-dropping-particle":"","parse-names":false,"suffix":""},{"dropping-particle":"","family":"Marazita","given":"Mary L.","non-dropping-particle":"","parse-names":false,"suffix":""}],"container-title":"Cleft Palate-Craniofacial Journal","id":"ITEM-2","issue":"5","issued":{"date-parts":[["2004"]]},"page":"507-518","title":"Digital three-dimensional photogrammetry: Evaluation of anthropometric precision and accuracy using a Genex 3D camera system","type":"article-journal","volume":"41"},"uris":["http://www.mendeley.com/documents/?uuid=6b5fb576-435a-4643-a0e2-e8f0034b66d3"]},{"id":"ITEM-3","itemData":{"DOI":"10.1002/ajpa","ISBN":"1630640077","ISSN":"00137227","PMID":"14351790","abstract":"Geometric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Anthropology","id":"ITEM-3","issue":"1","issued":{"date-parts":[["2007"]]},"page":"24-35","title":"The problem of assessing landmark error in geometric morphometrics: Theory, methods, and modifications","type":"article-journal","volume":"134"},"uris":["http://www.mendeley.com/documents/?uuid=ccc4a0d0-c8fe-4de4-a648-26f966c774ec"]}],"mendeley":{"formattedCitation":"(Aldridge et al., 2005; von Cramon-Taubadel et al., 2007; Weinberg et al., 2004)","plainTextFormattedCitation":"(Aldridge et al., 2005; von Cramon-Taubadel et al., 2007; Weinberg et al., 2004)","previouslyFormattedCitation":"(Aldridge et al., 2005; von Cramon-Taubadel et al., 2007; Weinberg et al., 2004)"},"properties":{"noteIndex":0},"schema":"https://github.com/citation-style-language/schema/raw/master/csl-citation.json"}</w:instrText>
      </w:r>
      <w:r>
        <w:rPr>
          <w:bCs/>
          <w:szCs w:val="24"/>
          <w:lang w:val="en-GB"/>
        </w:rPr>
        <w:fldChar w:fldCharType="separate"/>
      </w:r>
      <w:r w:rsidR="00602643" w:rsidRPr="00602643">
        <w:rPr>
          <w:bCs/>
          <w:noProof/>
          <w:szCs w:val="24"/>
          <w:lang w:val="en-GB"/>
        </w:rPr>
        <w:t>(Aldridge et al., 2005; von Cramon-Taubadel et al., 2007; Weinberg et al., 2004)</w:t>
      </w:r>
      <w:r>
        <w:rPr>
          <w:bCs/>
          <w:szCs w:val="24"/>
          <w:lang w:val="en-GB"/>
        </w:rPr>
        <w:fldChar w:fldCharType="end"/>
      </w:r>
      <w:r w:rsidR="00602643">
        <w:rPr>
          <w:bCs/>
          <w:szCs w:val="24"/>
          <w:lang w:val="en-GB"/>
        </w:rPr>
        <w:t xml:space="preserve"> and similar </w:t>
      </w:r>
      <w:r w:rsidR="001842AC">
        <w:rPr>
          <w:bCs/>
          <w:szCs w:val="24"/>
          <w:lang w:val="en-GB"/>
        </w:rPr>
        <w:t xml:space="preserve">or below </w:t>
      </w:r>
      <w:r w:rsidR="00394C88">
        <w:rPr>
          <w:bCs/>
          <w:szCs w:val="24"/>
          <w:lang w:val="en-GB"/>
        </w:rPr>
        <w:t xml:space="preserve">errors reported in other comparisons of manual and automatic landmarking methods </w:t>
      </w:r>
      <w:r w:rsidR="00394C88">
        <w:rPr>
          <w:bCs/>
          <w:szCs w:val="24"/>
          <w:lang w:val="en-GB"/>
        </w:rPr>
        <w:fldChar w:fldCharType="begin" w:fldLock="1"/>
      </w:r>
      <w:r w:rsidR="0035496B">
        <w:rPr>
          <w:bCs/>
          <w:szCs w:val="24"/>
          <w:lang w:val="en-GB"/>
        </w:rPr>
        <w:instrText>ADDIN CSL_CITATION {"citationItems":[{"id":"ITEM-1","itemData":{"DOI":"10.1111/joa.12576","ISSN":"00218782","abstract":"Automated phenotyping is essential for the creation of large, highly standardized datasets from anatomical imaging data. Such datasets can support large-scale studies of complex traits or clinical studies related to precision medicine or clinical trials. We have developed a method that generates three-dimensional landmark data that meet the requirements of standard geometric morphometric analyses. The method is robust and can be implemented without high-performance computing resources. We validated the method using both direct comparison to manual landmarking on the same individuals and also analyses of the variation patterns and outlier patterns in a large dataset of automated and manual landmark data. Direct comparison of manual and automated landmarks reveals that automated landmark data are less variable, but more highly integrated and reproducible. Automated data produce covariation structure that closely resembles that of manual landmarks. We further find that while our method does produce some landmarking errors, they tend to be readily detectable and can be fixed by adjusting parameters used in the registration and control-point steps. Data generated using the method described here have been successfully used to study the genomic architecture of facial shape in two different genome-wide association studies of facial shape. Key words: automated landmarking; automated phenotyping; face; facial imaging; human; morphometrics; phenomics; phenotyping; three-dimensional landmarks.","author":[{"dropping-particle":"","family":"Li","given":"Mao","non-dropping-particle":"","parse-names":false,"suffix":""},{"dropping-particle":"","family":"Cole","given":"Joanne B.","non-dropping-particle":"","parse-names":false,"suffix":""},{"dropping-particle":"","family":"Manyama","given":"Mange","non-dropping-particle":"","parse-names":false,"suffix":""},{"dropping-particle":"","family":"Larson","given":"Jacinda R.","non-dropping-particle":"","parse-names":false,"suffix":""},{"dropping-particle":"","family":"Liberton","given":"Denise K.","non-dropping-particle":"","parse-names":false,"suffix":""},{"dropping-particle":"","family":"Riccardi","given":"Sheri L.","non-dropping-particle":"","parse-names":false,"suffix":""},{"dropping-particle":"","family":"Ferrara","given":"Tracey M.","non-dropping-particle":"","parse-names":false,"suffix":""},{"dropping-particle":"","family":"Santorico","given":"Stephanie A.","non-dropping-particle":"","parse-names":false,"suffix":""},{"dropping-particle":"","family":"Bannister","given":"Jordan J.","non-dropping-particle":"","parse-names":false,"suffix":""},{"dropping-particle":"","family":"Forkert","given":"Nils D.","non-dropping-particle":"","parse-names":false,"suffix":""},{"dropping-particle":"","family":"Spritz","given":"Richard A.","non-dropping-particle":"","parse-names":false,"suffix":""},{"dropping-particle":"","family":"Mio","given":"Washington","non-dropping-particle":"","parse-names":false,"suffix":""},{"dropping-particle":"","family":"Hallgrimsson","given":"Benedikt","non-dropping-particle":"","parse-names":false,"suffix":""}],"container-title":"Journal of Anatomy","id":"ITEM-1","issue":"4","issued":{"date-parts":[["2017"]]},"page":"1-12","title":"Rapid automated landmarking for morphometric analysis of three-dimensional facial scans","type":"article-journal","volume":"230"},"uris":["http://www.mendeley.com/documents/?uuid=b21158bc-9cf3-3bb9-ac7f-fa34a0fa62d4"]},{"id":"ITEM-2","itemData":{"DOI":"10.1016/j.compmedimag.2009.03.001","ISBN":"1879-0771 (Electronic)","ISSN":"08956111","PMID":"19345065","abstract":"Identification of anatomical landmarks on skeletal tissue reconstructed from CT/MR images is indispensable in patient-specific preoperative planning (tumour referencing, deformity evaluation, resection planning, and implant alignment and anchoring) as well as intra-operative navigation (bone registration and instruments referencing). Interactive localisation of landmarks on patient-specific anatomical models is time-consuming and may lack in repeatability and accuracy. We present a computer graphics-based method for automatic localisation and identification (labelling) of anatomical landmarks on a 3D model of bone reconstructed from CT images of a patient. The model surface is segmented into different landmark regions (peak, ridge, pit and ravine) based on surface curvature. These regions are labelled automatically by an iterative process using a spatial adjacency relationship matrix between the landmarks. The methodology has been implemented in a software program and its results (automatically identified landmarks) are compared with those manually palpated by three experienced orthopaedic surgeons, on three 3D reconstructed bone models. The variability in location of landmarks was found to be in the range of 2.15-5.98 mm by manual method (inter surgeon) and 1.92-4.88 mm by our program. Both methods performed well in identifying sharp features. Overall, the performance of the automated methodology was better or similar to the manual method and its results were reproducible. It is expected to have a variety of applications in surgery planning and intra-operative navigation. © 2009 Elsevier Ltd. All rights reserved.","author":[{"dropping-particle":"","family":"Subburaj","given":"K.","non-dropping-particle":"","parse-names":false,"suffix":""},{"dropping-particle":"","family":"Ravi","given":"B.","non-dropping-particle":"","parse-names":false,"suffix":""},{"dropping-particle":"","family":"Agarwal","given":"Manish","non-dropping-particle":"","parse-names":false,"suffix":""}],"container-title":"Computerized Medical Imaging and Graphics","id":"ITEM-2","issue":"5","issued":{"date-parts":[["2009"]]},"page":"359-368","title":"Automated identification of anatomical landmarks on 3D bone models reconstructed from CT scan images","type":"article-journal","volume":"33"},"uris":["http://www.mendeley.com/documents/?uuid=689c7321-840a-484d-92b6-0bed6941925c"]},{"id":"ITEM-3","itemData":{"DOI":"10.1109/TIP.2015.2496183","ISBN":"1941-0042 (Electronic) 1057-7149 (Linking)","ISSN":"10577149","PMID":"26540684","abstract":"In this paper, we present a novel approach to automatic 3D facial landmarking using 2D Gabor wavelets. Our algorithm considers the face to be a surface and uses map projections to derive 2D features from raw data. Extracted features include texture, relief map, and transformations thereof. We extend an established 2D landmarking method for simultaneous evaluation of these data. The method is validated by performing landmarking experiments on two data sets using 21 landmarks and compared with an active shape model implementation. On average, landmarking error for our method was 1.9 mm, whereas the active shape model resulted in an average landmarking error of 2.3 mm. A second study investigating facial shape heritability in related individuals concludes that automatic landmarking is on par with manual landmarking for some landmarks. Our algorithm can be trained in 30 min to automatically landmark 3D facial data sets of any size, and allows for fast and robust landmarking of 3D faces.","author":[{"dropping-particle":"","family":"Jong","given":"Markus A.","non-dropping-particle":"De","parse-names":false,"suffix":""},{"dropping-particle":"","family":"Wollstein","given":"Andreas","non-dropping-particle":"","parse-names":false,"suffix":""},{"dropping-particle":"","family":"Ruff","given":"Clifford","non-dropping-particle":"","parse-names":false,"suffix":""},{"dropping-particle":"","family":"Dunaway","given":"David","non-dropping-particle":"","parse-names":false,"suffix":""},{"dropping-particle":"","family":"Hysi","given":"Pirro","non-dropping-particle":"","parse-names":false,"suffix":""},{"dropping-particle":"","family":"Spector","given":"Tim","non-dropping-particle":"","parse-names":false,"suffix":""},{"dropping-particle":"","family":"Liu","given":"Fan","non-dropping-particle":"","parse-names":false,"suffix":""},{"dropping-particle":"","family":"Niessen","given":"Wiro","non-dropping-particle":"","parse-names":false,"suffix":""},{"dropping-particle":"","family":"Koudstaal","given":"Maarten J.","non-dropping-particle":"","parse-names":false,"suffix":""},{"dropping-particle":"","family":"Kayser","given":"Manfred","non-dropping-particle":"","parse-names":false,"suffix":""},{"dropping-particle":"","family":"Wolvius","given":"Eppo B.","non-dropping-particle":"","parse-names":false,"suffix":""},{"dropping-particle":"","family":"Böhringer","given":"Stefan","non-dropping-particle":"","parse-names":false,"suffix":""}],"container-title":"IEEE Transactions on Image Processing","id":"ITEM-3","issue":"2","issued":{"date-parts":[["2016"]]},"page":"580-588","title":"An automatic 3D facial landmarking algorithm using 2D gabor wavelets","type":"article-journal","volume":"25"},"uris":["http://www.mendeley.com/documents/?uuid=f84397dc-4d15-4ca0-a669-673eb8099241"]},{"id":"ITEM-4","itemData":{"DOI":"10.1038/s41598-017-18294-x","ISSN":"20452322","abstract":"Landmarking of 3D facial surface scans is an important analysis step in medical and biological applications, such as genome-wide association studies (GWAS). Manual landmarking is often employed with considerable cost and rater dependent variability. Landmarking automatically with minimal training is therefore desirable. We apply statistical ensemble methods to improve automated landmarking of 3D facial surface scans. Base landmarking algorithms using features derived from 3D surface scans are combined using either bagging or stacking. A focus is on low training complexity of maximal 40 training samples with template based landmarking algorithms that have proved successful in such applications. Additionally, we use correlations between landmark coordinates by introducing a search strategy guided by principal components (PCs) of training landmarks. We found that bagging has no useful impact, while stacking strongly improves accuracy to an average error of 1.7 mm across all 21 landmarks in this study, a 22% improvement as compared to a previous, comparable algorithm. Heritability estimates in twin pairs also show improvements when using facial distances from landmarks. Ensemble methods allow improvement of automatic, accurate landmarking of 3D facial images with minimal training which is advantageous in large cohort studies for GWAS and when landmarking needs change or data quality varies.","author":[{"dropping-particle":"","family":"Jong","given":"Markus A.","non-dropping-particle":"De","parse-names":false,"suffix":""},{"dropping-particle":"","family":"Hysi","given":"Pirro","non-droppi</w:instrText>
      </w:r>
      <w:r w:rsidR="0035496B" w:rsidRPr="00777B5E">
        <w:rPr>
          <w:bCs/>
          <w:szCs w:val="24"/>
          <w:lang w:val="fr-BE"/>
        </w:rPr>
        <w:instrText>ng-particle":"","parse-names":false,"suffix":""},{"dropping-particle":"","family":"Spector","given":"Tim","non-dropping-particle":"","parse-names":false,"suffix":""},{"dropping-particle":"","family":"Niessen","given":"Wiro","non-dropping-particle":"","parse-names":false,"suffix":""},{"dropping-particle":"","family":"Koudstaal","given":"Maarten J.","non-dropping-particle":"","parse-names":false,"suffix":""},{"dropping-particle":"","family":"Wolvius","given":"Eppo B.","non-dropping-particle":"","parse-names":false,"suffix":""},{"dropping-particle":"","family":"Kayser","given":"Manfred","non-dropping-particle":"","parse-names":false,"suffix":""},{"dropping-particle":"","family":"Böhringer","given":"Stefan","non-dropping-particle":"","parse-names":false,"suffix":""}],"container-title":"Scientific Reports","id":"ITEM-4","issue":"1","issued":{"date-parts":[["2018"]]},"page":"1-11","title":"Ensemble landmarking of 3D facial surface scans","type":"article-journal","volume":"8"},"uris":["http://www.mendeley.com/documents/?uuid=f564809a-ff56-4f7b-b696-099449c6e47b"]}],"mendeley":{"formattedCitation":"(De Jong et al., 2016, 2018; Li et al., 2017; Subburaj et al., 2009)","plainTextFormattedCitation":"(De Jong et al., 2016, 2018; Li et al., 2017; Subburaj et al., 2009)","previouslyFormattedCitation":"(De Jong et al., 2016, 2018; Li et al., 2017; Subburaj et al., 2009)"},"properties":{"noteIndex":0},"schema":"https://github.com/citation-style-language/schema/raw/master/csl-citation.json"}</w:instrText>
      </w:r>
      <w:r w:rsidR="00394C88">
        <w:rPr>
          <w:bCs/>
          <w:szCs w:val="24"/>
          <w:lang w:val="en-GB"/>
        </w:rPr>
        <w:fldChar w:fldCharType="separate"/>
      </w:r>
      <w:r w:rsidR="00293D7D" w:rsidRPr="00777B5E">
        <w:rPr>
          <w:bCs/>
          <w:noProof/>
          <w:szCs w:val="24"/>
          <w:lang w:val="fr-BE"/>
        </w:rPr>
        <w:t>(De Jong et al., 2016, 2018; Li et al., 2017; Subburaj et al., 2009)</w:t>
      </w:r>
      <w:r w:rsidR="00394C88">
        <w:rPr>
          <w:bCs/>
          <w:szCs w:val="24"/>
          <w:lang w:val="en-GB"/>
        </w:rPr>
        <w:fldChar w:fldCharType="end"/>
      </w:r>
      <w:r w:rsidR="00394C88" w:rsidRPr="00777B5E">
        <w:rPr>
          <w:bCs/>
          <w:szCs w:val="24"/>
          <w:lang w:val="fr-BE"/>
        </w:rPr>
        <w:t xml:space="preserve">. </w:t>
      </w:r>
      <w:r w:rsidR="00394C88">
        <w:rPr>
          <w:bCs/>
          <w:szCs w:val="24"/>
          <w:lang w:val="en-GB"/>
        </w:rPr>
        <w:t>When assessing landmarking method</w:t>
      </w:r>
      <w:r w:rsidR="00F14BE0">
        <w:rPr>
          <w:bCs/>
          <w:szCs w:val="24"/>
          <w:lang w:val="en-GB"/>
        </w:rPr>
        <w:t>s</w:t>
      </w:r>
      <w:r w:rsidR="00394C88">
        <w:rPr>
          <w:bCs/>
          <w:szCs w:val="24"/>
          <w:lang w:val="en-GB"/>
        </w:rPr>
        <w:t xml:space="preserve"> separately, the variance in landmark configuration attributable to individual and observer factors is similar, with considerably less </w:t>
      </w:r>
      <w:r w:rsidR="0091427C">
        <w:rPr>
          <w:bCs/>
          <w:szCs w:val="24"/>
          <w:lang w:val="en-GB"/>
        </w:rPr>
        <w:t>variation</w:t>
      </w:r>
      <w:r w:rsidR="00394C88">
        <w:rPr>
          <w:bCs/>
          <w:szCs w:val="24"/>
          <w:lang w:val="en-GB"/>
        </w:rPr>
        <w:t xml:space="preserve"> left unexplained by a MANOVA model using automatic landmark configuration as the response (Table </w:t>
      </w:r>
      <w:r w:rsidR="00A77D6B">
        <w:rPr>
          <w:bCs/>
          <w:szCs w:val="24"/>
          <w:lang w:val="en-GB"/>
        </w:rPr>
        <w:t>3</w:t>
      </w:r>
      <w:r w:rsidR="00394C88">
        <w:rPr>
          <w:bCs/>
          <w:szCs w:val="24"/>
          <w:lang w:val="en-GB"/>
        </w:rPr>
        <w:t>). When assessing manual and automatic landmark configurations in a single MANOVA, the landmarking method is a nonsignificant factor, indicating that variation in scans is not attributable to variation in landmarking method</w:t>
      </w:r>
      <w:r w:rsidR="00A85F11">
        <w:rPr>
          <w:bCs/>
          <w:szCs w:val="24"/>
          <w:lang w:val="en-GB"/>
        </w:rPr>
        <w:t xml:space="preserve"> (Table </w:t>
      </w:r>
      <w:r w:rsidR="00A77D6B">
        <w:rPr>
          <w:bCs/>
          <w:szCs w:val="24"/>
          <w:lang w:val="en-GB"/>
        </w:rPr>
        <w:t>4</w:t>
      </w:r>
      <w:r w:rsidR="00A85F11">
        <w:rPr>
          <w:bCs/>
          <w:szCs w:val="24"/>
          <w:lang w:val="en-GB"/>
        </w:rPr>
        <w:t xml:space="preserve">). This result was also reproduced when comparing centroid sizes </w:t>
      </w:r>
      <w:r w:rsidR="00786F67">
        <w:rPr>
          <w:bCs/>
          <w:szCs w:val="24"/>
          <w:lang w:val="en-GB"/>
        </w:rPr>
        <w:t xml:space="preserve">and variance-covariance matrices </w:t>
      </w:r>
      <w:r w:rsidR="00A85F11">
        <w:rPr>
          <w:bCs/>
          <w:szCs w:val="24"/>
          <w:lang w:val="en-GB"/>
        </w:rPr>
        <w:t xml:space="preserve">calculated using manual and automatically placed landmarks (Table </w:t>
      </w:r>
      <w:r w:rsidR="00A77D6B">
        <w:rPr>
          <w:bCs/>
          <w:szCs w:val="24"/>
          <w:lang w:val="en-GB"/>
        </w:rPr>
        <w:t>2</w:t>
      </w:r>
      <w:r w:rsidR="00A85F11">
        <w:rPr>
          <w:bCs/>
          <w:szCs w:val="24"/>
          <w:lang w:val="en-GB"/>
        </w:rPr>
        <w:t>)</w:t>
      </w:r>
      <w:r w:rsidR="00394C88">
        <w:rPr>
          <w:bCs/>
          <w:szCs w:val="24"/>
          <w:lang w:val="en-GB"/>
        </w:rPr>
        <w:t xml:space="preserve">, speaking highly to the </w:t>
      </w:r>
      <w:r w:rsidR="00642894">
        <w:rPr>
          <w:bCs/>
          <w:szCs w:val="24"/>
          <w:lang w:val="en-GB"/>
        </w:rPr>
        <w:t>high correspondence between landmark</w:t>
      </w:r>
      <w:r w:rsidR="00076953">
        <w:rPr>
          <w:bCs/>
          <w:szCs w:val="24"/>
          <w:lang w:val="en-GB"/>
        </w:rPr>
        <w:t xml:space="preserve"> indications placed </w:t>
      </w:r>
      <w:r w:rsidR="00642894">
        <w:rPr>
          <w:bCs/>
          <w:szCs w:val="24"/>
          <w:lang w:val="en-GB"/>
        </w:rPr>
        <w:t xml:space="preserve">by human observers and those </w:t>
      </w:r>
      <w:r w:rsidR="00076953">
        <w:rPr>
          <w:bCs/>
          <w:szCs w:val="24"/>
          <w:lang w:val="en-GB"/>
        </w:rPr>
        <w:t>indicated</w:t>
      </w:r>
      <w:r w:rsidR="00642894">
        <w:rPr>
          <w:bCs/>
          <w:szCs w:val="24"/>
          <w:lang w:val="en-GB"/>
        </w:rPr>
        <w:t xml:space="preserve"> by the MeshMonk </w:t>
      </w:r>
      <w:r w:rsidR="008265D5">
        <w:rPr>
          <w:bCs/>
          <w:szCs w:val="24"/>
          <w:lang w:val="en-GB"/>
        </w:rPr>
        <w:t>toolbox</w:t>
      </w:r>
      <w:r w:rsidR="00642894">
        <w:rPr>
          <w:bCs/>
          <w:szCs w:val="24"/>
          <w:lang w:val="en-GB"/>
        </w:rPr>
        <w:t xml:space="preserve">. </w:t>
      </w:r>
    </w:p>
    <w:p w14:paraId="323402FB" w14:textId="02F9548D" w:rsidR="004D1D0B" w:rsidRDefault="001C3CB9" w:rsidP="00A4246A">
      <w:pPr>
        <w:jc w:val="both"/>
        <w:rPr>
          <w:bCs/>
          <w:szCs w:val="24"/>
          <w:lang w:val="en-GB"/>
        </w:rPr>
      </w:pPr>
      <w:r>
        <w:rPr>
          <w:bCs/>
          <w:szCs w:val="24"/>
          <w:lang w:val="en-GB"/>
        </w:rPr>
        <w:t xml:space="preserve">The validation results together suggest that the MeshMonk </w:t>
      </w:r>
      <w:r w:rsidR="008265D5">
        <w:rPr>
          <w:bCs/>
          <w:szCs w:val="24"/>
          <w:lang w:val="en-GB"/>
        </w:rPr>
        <w:t xml:space="preserve">toolbox </w:t>
      </w:r>
      <w:r>
        <w:rPr>
          <w:bCs/>
          <w:szCs w:val="24"/>
          <w:lang w:val="en-GB"/>
        </w:rPr>
        <w:t xml:space="preserve">is able to reliably reproduce information given by manual landmarking. Though the larger contribution of the MeshMonk </w:t>
      </w:r>
      <w:r w:rsidR="008265D5">
        <w:rPr>
          <w:bCs/>
          <w:szCs w:val="24"/>
          <w:lang w:val="en-GB"/>
        </w:rPr>
        <w:t xml:space="preserve">toolbox </w:t>
      </w:r>
      <w:r>
        <w:rPr>
          <w:bCs/>
          <w:szCs w:val="24"/>
          <w:lang w:val="en-GB"/>
        </w:rPr>
        <w:t>is the ability to quickly and densely characterize</w:t>
      </w:r>
      <w:r w:rsidR="00076953">
        <w:rPr>
          <w:bCs/>
          <w:szCs w:val="24"/>
          <w:lang w:val="en-GB"/>
        </w:rPr>
        <w:t xml:space="preserve"> entire</w:t>
      </w:r>
      <w:r>
        <w:rPr>
          <w:bCs/>
          <w:szCs w:val="24"/>
          <w:lang w:val="en-GB"/>
        </w:rPr>
        <w:t xml:space="preserve"> 3D </w:t>
      </w:r>
      <w:r w:rsidR="00076953">
        <w:rPr>
          <w:bCs/>
          <w:szCs w:val="24"/>
          <w:lang w:val="en-GB"/>
        </w:rPr>
        <w:t>surfaces</w:t>
      </w:r>
      <w:r>
        <w:rPr>
          <w:bCs/>
          <w:szCs w:val="24"/>
          <w:lang w:val="en-GB"/>
        </w:rPr>
        <w:t>, our illustration</w:t>
      </w:r>
      <w:r w:rsidR="00F14BE0">
        <w:rPr>
          <w:bCs/>
          <w:szCs w:val="24"/>
          <w:lang w:val="en-GB"/>
        </w:rPr>
        <w:t xml:space="preserve"> </w:t>
      </w:r>
      <w:r>
        <w:rPr>
          <w:bCs/>
          <w:szCs w:val="24"/>
          <w:lang w:val="en-GB"/>
        </w:rPr>
        <w:t xml:space="preserve">using a small number of manually placed landmarks as a training set could be useful for studies seeking specifically to </w:t>
      </w:r>
      <w:r w:rsidR="00076953">
        <w:rPr>
          <w:bCs/>
          <w:szCs w:val="24"/>
          <w:lang w:val="en-GB"/>
        </w:rPr>
        <w:t>study</w:t>
      </w:r>
      <w:r>
        <w:rPr>
          <w:bCs/>
          <w:szCs w:val="24"/>
          <w:lang w:val="en-GB"/>
        </w:rPr>
        <w:t xml:space="preserve"> a sparse set of landmarks, perhaps to </w:t>
      </w:r>
      <w:r w:rsidR="00076953">
        <w:rPr>
          <w:bCs/>
          <w:szCs w:val="24"/>
          <w:lang w:val="en-GB"/>
        </w:rPr>
        <w:t xml:space="preserve">add more images to </w:t>
      </w:r>
      <w:r>
        <w:rPr>
          <w:bCs/>
          <w:szCs w:val="24"/>
          <w:lang w:val="en-GB"/>
        </w:rPr>
        <w:t xml:space="preserve">a dataset that is already manually landmarked or to add additional </w:t>
      </w:r>
      <w:r w:rsidR="00076953">
        <w:rPr>
          <w:bCs/>
          <w:szCs w:val="24"/>
          <w:lang w:val="en-GB"/>
        </w:rPr>
        <w:t>landmar</w:t>
      </w:r>
      <w:r w:rsidR="00F14BE0">
        <w:rPr>
          <w:bCs/>
          <w:szCs w:val="24"/>
          <w:lang w:val="en-GB"/>
        </w:rPr>
        <w:t>ks to an analysis</w:t>
      </w:r>
      <w:r>
        <w:rPr>
          <w:bCs/>
          <w:szCs w:val="24"/>
          <w:lang w:val="en-GB"/>
        </w:rPr>
        <w:t xml:space="preserve">. </w:t>
      </w:r>
      <w:r w:rsidR="004D1D0B">
        <w:rPr>
          <w:bCs/>
          <w:szCs w:val="24"/>
          <w:lang w:val="en-GB"/>
        </w:rPr>
        <w:t xml:space="preserve">Utilization of the MeshMonk </w:t>
      </w:r>
      <w:r w:rsidR="008265D5">
        <w:rPr>
          <w:bCs/>
          <w:szCs w:val="24"/>
          <w:lang w:val="en-GB"/>
        </w:rPr>
        <w:t xml:space="preserve">toolbox </w:t>
      </w:r>
      <w:r w:rsidR="004D1D0B">
        <w:rPr>
          <w:bCs/>
          <w:szCs w:val="24"/>
          <w:lang w:val="en-GB"/>
        </w:rPr>
        <w:t>also gives the opportunity to minimize variation due to different observers. Take, for example, dataset</w:t>
      </w:r>
      <w:r w:rsidR="00076953">
        <w:rPr>
          <w:bCs/>
          <w:szCs w:val="24"/>
          <w:lang w:val="en-GB"/>
        </w:rPr>
        <w:t>s</w:t>
      </w:r>
      <w:r w:rsidR="004D1D0B">
        <w:rPr>
          <w:bCs/>
          <w:szCs w:val="24"/>
          <w:lang w:val="en-GB"/>
        </w:rPr>
        <w:t xml:space="preserve"> with manual landmarks indicated by two different observers. During the course of analysis, the inter-observer error of these observers would have to be calculated and taken into account when interpreting results. From our own study, the inter-observer error of the manual landmarks placed by two different observers was 0.</w:t>
      </w:r>
      <w:r w:rsidR="00A77D6B">
        <w:rPr>
          <w:bCs/>
          <w:szCs w:val="24"/>
          <w:lang w:val="en-GB"/>
        </w:rPr>
        <w:t>40</w:t>
      </w:r>
      <w:r w:rsidR="004D1D0B">
        <w:rPr>
          <w:bCs/>
          <w:szCs w:val="24"/>
          <w:lang w:val="en-GB"/>
        </w:rPr>
        <w:t xml:space="preserve"> mm</w:t>
      </w:r>
      <w:r w:rsidR="00A85F11">
        <w:rPr>
          <w:bCs/>
          <w:szCs w:val="24"/>
          <w:lang w:val="en-GB"/>
        </w:rPr>
        <w:t xml:space="preserve"> (</w:t>
      </w:r>
      <w:r w:rsidR="00897A0E">
        <w:rPr>
          <w:bCs/>
          <w:szCs w:val="24"/>
          <w:lang w:val="en-GB"/>
        </w:rPr>
        <w:t>SI Table 3</w:t>
      </w:r>
      <w:r w:rsidR="00A85F11">
        <w:rPr>
          <w:bCs/>
          <w:szCs w:val="24"/>
          <w:lang w:val="en-GB"/>
        </w:rPr>
        <w:t>)</w:t>
      </w:r>
      <w:r w:rsidR="004D1D0B">
        <w:rPr>
          <w:bCs/>
          <w:szCs w:val="24"/>
          <w:lang w:val="en-GB"/>
        </w:rPr>
        <w:t xml:space="preserve">. With the </w:t>
      </w:r>
      <w:r w:rsidR="00F14BE0">
        <w:rPr>
          <w:bCs/>
          <w:szCs w:val="24"/>
          <w:lang w:val="en-GB"/>
        </w:rPr>
        <w:t xml:space="preserve">automatic landmarking </w:t>
      </w:r>
      <w:r w:rsidR="004D1D0B">
        <w:rPr>
          <w:bCs/>
          <w:szCs w:val="24"/>
          <w:lang w:val="en-GB"/>
        </w:rPr>
        <w:t xml:space="preserve">framework implemented during this study, we can minimize both intra-observer variance </w:t>
      </w:r>
      <w:r w:rsidR="00F14BE0">
        <w:rPr>
          <w:bCs/>
          <w:szCs w:val="24"/>
          <w:lang w:val="en-GB"/>
        </w:rPr>
        <w:t xml:space="preserve">for a single scan </w:t>
      </w:r>
      <w:r w:rsidR="004D1D0B">
        <w:rPr>
          <w:bCs/>
          <w:szCs w:val="24"/>
          <w:lang w:val="en-GB"/>
        </w:rPr>
        <w:t xml:space="preserve">(by averaging together all indications for </w:t>
      </w:r>
      <w:r w:rsidR="00F14BE0">
        <w:rPr>
          <w:bCs/>
          <w:szCs w:val="24"/>
          <w:lang w:val="en-GB"/>
        </w:rPr>
        <w:t>that</w:t>
      </w:r>
      <w:r w:rsidR="004D1D0B">
        <w:rPr>
          <w:bCs/>
          <w:szCs w:val="24"/>
          <w:lang w:val="en-GB"/>
        </w:rPr>
        <w:t xml:space="preserve"> scan by a single observer) and intra-observer variance across </w:t>
      </w:r>
      <w:r w:rsidR="00F14BE0">
        <w:rPr>
          <w:bCs/>
          <w:szCs w:val="24"/>
          <w:lang w:val="en-GB"/>
        </w:rPr>
        <w:t>scans</w:t>
      </w:r>
      <w:r w:rsidR="004D1D0B">
        <w:rPr>
          <w:bCs/>
          <w:szCs w:val="24"/>
          <w:lang w:val="en-GB"/>
        </w:rPr>
        <w:t xml:space="preserve"> by placing all indications from the training dataset on the template mesh and averaging the entire training set before carrying along these averages during the registration process to place them in an automatic fashion on the target image. This process finely tunes the position of the landmark, such that even if the </w:t>
      </w:r>
      <w:r w:rsidR="00076953">
        <w:rPr>
          <w:bCs/>
          <w:szCs w:val="24"/>
          <w:lang w:val="en-GB"/>
        </w:rPr>
        <w:t xml:space="preserve">training sets were </w:t>
      </w:r>
      <w:r w:rsidR="00F14BE0">
        <w:rPr>
          <w:bCs/>
          <w:szCs w:val="24"/>
          <w:lang w:val="en-GB"/>
        </w:rPr>
        <w:t>indicated</w:t>
      </w:r>
      <w:r w:rsidR="00076953">
        <w:rPr>
          <w:bCs/>
          <w:szCs w:val="24"/>
          <w:lang w:val="en-GB"/>
        </w:rPr>
        <w:t xml:space="preserve"> by two different observers, the variation in landmark </w:t>
      </w:r>
      <w:r w:rsidR="00F14BE0">
        <w:rPr>
          <w:bCs/>
          <w:szCs w:val="24"/>
          <w:lang w:val="en-GB"/>
        </w:rPr>
        <w:t>indication</w:t>
      </w:r>
      <w:r w:rsidR="00076953">
        <w:rPr>
          <w:bCs/>
          <w:szCs w:val="24"/>
          <w:lang w:val="en-GB"/>
        </w:rPr>
        <w:t xml:space="preserve"> is much smaller than the variation in manual landmark </w:t>
      </w:r>
      <w:r w:rsidR="00F14BE0">
        <w:rPr>
          <w:bCs/>
          <w:szCs w:val="24"/>
          <w:lang w:val="en-GB"/>
        </w:rPr>
        <w:t>indication</w:t>
      </w:r>
      <w:r w:rsidR="00076953">
        <w:rPr>
          <w:bCs/>
          <w:szCs w:val="24"/>
          <w:lang w:val="en-GB"/>
        </w:rPr>
        <w:t>, averaging 0.</w:t>
      </w:r>
      <w:r w:rsidR="00A77D6B">
        <w:rPr>
          <w:bCs/>
          <w:szCs w:val="24"/>
          <w:lang w:val="en-GB"/>
        </w:rPr>
        <w:t>2711</w:t>
      </w:r>
      <w:r w:rsidR="00076953">
        <w:rPr>
          <w:bCs/>
          <w:szCs w:val="24"/>
          <w:lang w:val="en-GB"/>
        </w:rPr>
        <w:t xml:space="preserve"> mm in our study (Table </w:t>
      </w:r>
      <w:r w:rsidR="00A77D6B">
        <w:rPr>
          <w:bCs/>
          <w:szCs w:val="24"/>
          <w:lang w:val="en-GB"/>
        </w:rPr>
        <w:t>6</w:t>
      </w:r>
      <w:r w:rsidR="00076953">
        <w:rPr>
          <w:bCs/>
          <w:szCs w:val="24"/>
          <w:lang w:val="en-GB"/>
        </w:rPr>
        <w:t xml:space="preserve">; Figure </w:t>
      </w:r>
      <w:r w:rsidR="00A77D6B">
        <w:rPr>
          <w:bCs/>
          <w:szCs w:val="24"/>
          <w:lang w:val="en-GB"/>
        </w:rPr>
        <w:t>7</w:t>
      </w:r>
      <w:r w:rsidR="00076953">
        <w:rPr>
          <w:bCs/>
          <w:szCs w:val="24"/>
          <w:lang w:val="en-GB"/>
        </w:rPr>
        <w:t xml:space="preserve">). </w:t>
      </w:r>
    </w:p>
    <w:p w14:paraId="61029FBA" w14:textId="3F9262F7" w:rsidR="00760D2B" w:rsidRDefault="00786F67" w:rsidP="00A4246A">
      <w:pPr>
        <w:jc w:val="both"/>
        <w:rPr>
          <w:bCs/>
          <w:szCs w:val="24"/>
          <w:lang w:val="en-GB"/>
        </w:rPr>
      </w:pPr>
      <w:r>
        <w:rPr>
          <w:bCs/>
          <w:szCs w:val="24"/>
          <w:lang w:val="en-GB"/>
        </w:rPr>
        <w:t xml:space="preserve">A visual hallmark of the ability of spatially dense surface registration to reliably represent anatomical structures is found in the crispness of “average </w:t>
      </w:r>
      <w:r w:rsidR="00EE6DFF">
        <w:rPr>
          <w:bCs/>
          <w:szCs w:val="24"/>
          <w:lang w:val="en-GB"/>
        </w:rPr>
        <w:t>shapes</w:t>
      </w:r>
      <w:r>
        <w:rPr>
          <w:bCs/>
          <w:szCs w:val="24"/>
          <w:lang w:val="en-GB"/>
        </w:rPr>
        <w:t xml:space="preserve">,” constructed by averaging together all registered surfaces in a study sample. Because the MeshMonk registration aligns closely with the underlying anatomical structure, averages across the study samples continue to cleanly resemble the structure and detail is not lost in the averaging process. </w:t>
      </w:r>
      <w:r w:rsidR="003E62FA">
        <w:rPr>
          <w:bCs/>
          <w:szCs w:val="24"/>
          <w:lang w:val="en-GB"/>
        </w:rPr>
        <w:t xml:space="preserve">As depicted in Figure </w:t>
      </w:r>
      <w:r w:rsidR="00A06454">
        <w:rPr>
          <w:bCs/>
          <w:szCs w:val="24"/>
          <w:lang w:val="en-GB"/>
        </w:rPr>
        <w:t>9</w:t>
      </w:r>
      <w:r w:rsidR="003E62FA">
        <w:rPr>
          <w:bCs/>
          <w:szCs w:val="24"/>
          <w:lang w:val="en-GB"/>
        </w:rPr>
        <w:t>, c</w:t>
      </w:r>
      <w:r>
        <w:rPr>
          <w:bCs/>
          <w:szCs w:val="24"/>
          <w:lang w:val="en-GB"/>
        </w:rPr>
        <w:t xml:space="preserve">onsider the sample average </w:t>
      </w:r>
      <w:r w:rsidR="00E21835">
        <w:rPr>
          <w:bCs/>
          <w:szCs w:val="24"/>
          <w:lang w:val="en-GB"/>
        </w:rPr>
        <w:t xml:space="preserve">of </w:t>
      </w:r>
      <w:r w:rsidR="006818CC">
        <w:rPr>
          <w:bCs/>
          <w:szCs w:val="24"/>
          <w:lang w:val="en-GB"/>
        </w:rPr>
        <w:t xml:space="preserve">the 41 faces </w:t>
      </w:r>
      <w:r w:rsidR="004F4D56">
        <w:rPr>
          <w:bCs/>
          <w:szCs w:val="24"/>
          <w:lang w:val="en-GB"/>
        </w:rPr>
        <w:t>in this work</w:t>
      </w:r>
      <w:r w:rsidR="006818CC">
        <w:rPr>
          <w:bCs/>
          <w:szCs w:val="24"/>
          <w:lang w:val="en-GB"/>
        </w:rPr>
        <w:t xml:space="preserve"> </w:t>
      </w:r>
      <w:r w:rsidR="003E62FA">
        <w:rPr>
          <w:bCs/>
          <w:szCs w:val="24"/>
          <w:lang w:val="en-GB"/>
        </w:rPr>
        <w:t>and</w:t>
      </w:r>
      <w:r w:rsidR="00582090">
        <w:rPr>
          <w:bCs/>
          <w:szCs w:val="24"/>
          <w:lang w:val="en-GB"/>
        </w:rPr>
        <w:t xml:space="preserve"> </w:t>
      </w:r>
      <w:r>
        <w:rPr>
          <w:bCs/>
          <w:szCs w:val="24"/>
          <w:lang w:val="en-GB"/>
        </w:rPr>
        <w:t>100 mandible scans</w:t>
      </w:r>
      <w:r w:rsidR="006818CC">
        <w:rPr>
          <w:bCs/>
          <w:szCs w:val="24"/>
          <w:lang w:val="en-GB"/>
        </w:rPr>
        <w:t xml:space="preserve">. The sample averages on the left were </w:t>
      </w:r>
      <w:r>
        <w:rPr>
          <w:bCs/>
          <w:szCs w:val="24"/>
          <w:lang w:val="en-GB"/>
        </w:rPr>
        <w:t xml:space="preserve">registered using only </w:t>
      </w:r>
      <w:r w:rsidR="001A44FD">
        <w:rPr>
          <w:bCs/>
          <w:szCs w:val="24"/>
          <w:lang w:val="en-GB"/>
        </w:rPr>
        <w:t>rigid registration</w:t>
      </w:r>
      <w:r w:rsidR="006818CC">
        <w:rPr>
          <w:bCs/>
          <w:szCs w:val="24"/>
          <w:lang w:val="en-GB"/>
        </w:rPr>
        <w:t xml:space="preserve">, then the </w:t>
      </w:r>
      <w:r w:rsidR="004F4D56">
        <w:rPr>
          <w:bCs/>
          <w:szCs w:val="24"/>
          <w:lang w:val="en-GB"/>
        </w:rPr>
        <w:t>template</w:t>
      </w:r>
      <w:r w:rsidR="006818CC">
        <w:rPr>
          <w:bCs/>
          <w:szCs w:val="24"/>
          <w:lang w:val="en-GB"/>
        </w:rPr>
        <w:t xml:space="preserve"> </w:t>
      </w:r>
      <w:r w:rsidR="005350CF">
        <w:rPr>
          <w:bCs/>
          <w:szCs w:val="24"/>
          <w:lang w:val="en-GB"/>
        </w:rPr>
        <w:t>points</w:t>
      </w:r>
      <w:r w:rsidR="006818CC">
        <w:rPr>
          <w:bCs/>
          <w:szCs w:val="24"/>
          <w:lang w:val="en-GB"/>
        </w:rPr>
        <w:t xml:space="preserve"> were simply mapped exactly to their closest points on the </w:t>
      </w:r>
      <w:r w:rsidR="004F4D56">
        <w:rPr>
          <w:bCs/>
          <w:szCs w:val="24"/>
          <w:lang w:val="en-GB"/>
        </w:rPr>
        <w:t>target, giving a recognizable but rough matching of template and target</w:t>
      </w:r>
      <w:r w:rsidR="006818CC">
        <w:rPr>
          <w:bCs/>
          <w:szCs w:val="24"/>
          <w:lang w:val="en-GB"/>
        </w:rPr>
        <w:t>. The sample averages on the right were registered using rigid plus non-rigid registration, gradually warping the template to closely fit the surface of the target</w:t>
      </w:r>
      <w:r>
        <w:rPr>
          <w:bCs/>
          <w:szCs w:val="24"/>
          <w:lang w:val="en-GB"/>
        </w:rPr>
        <w:t xml:space="preserve">. In the </w:t>
      </w:r>
      <w:r w:rsidR="001A44FD">
        <w:rPr>
          <w:bCs/>
          <w:szCs w:val="24"/>
          <w:lang w:val="en-GB"/>
        </w:rPr>
        <w:t>rigid</w:t>
      </w:r>
      <w:r>
        <w:rPr>
          <w:bCs/>
          <w:szCs w:val="24"/>
          <w:lang w:val="en-GB"/>
        </w:rPr>
        <w:t xml:space="preserve">-only average, fine details of the </w:t>
      </w:r>
      <w:r w:rsidR="00C601A6">
        <w:rPr>
          <w:bCs/>
          <w:szCs w:val="24"/>
          <w:lang w:val="en-GB"/>
        </w:rPr>
        <w:t xml:space="preserve">are overly smoothed compared to the level of detail present in the </w:t>
      </w:r>
      <w:r w:rsidR="001A44FD">
        <w:rPr>
          <w:bCs/>
          <w:szCs w:val="24"/>
          <w:lang w:val="en-GB"/>
        </w:rPr>
        <w:t xml:space="preserve">rigid </w:t>
      </w:r>
      <w:r w:rsidR="00C601A6">
        <w:rPr>
          <w:bCs/>
          <w:szCs w:val="24"/>
          <w:lang w:val="en-GB"/>
        </w:rPr>
        <w:t xml:space="preserve">plus non-rigid registration averages. </w:t>
      </w:r>
      <w:r w:rsidR="006E5B5A">
        <w:rPr>
          <w:bCs/>
          <w:szCs w:val="24"/>
          <w:lang w:val="en-GB"/>
        </w:rPr>
        <w:t>F</w:t>
      </w:r>
      <w:r w:rsidR="00C601A6">
        <w:rPr>
          <w:bCs/>
          <w:szCs w:val="24"/>
          <w:lang w:val="en-GB"/>
        </w:rPr>
        <w:t>or example,</w:t>
      </w:r>
      <w:r w:rsidR="00A06E07">
        <w:rPr>
          <w:bCs/>
          <w:szCs w:val="24"/>
          <w:lang w:val="en-GB"/>
        </w:rPr>
        <w:t xml:space="preserve"> </w:t>
      </w:r>
      <w:r w:rsidR="00C10123">
        <w:rPr>
          <w:bCs/>
          <w:szCs w:val="24"/>
          <w:lang w:val="en-GB"/>
        </w:rPr>
        <w:t>it is obvious to the naked eye</w:t>
      </w:r>
      <w:r w:rsidR="00A06E07">
        <w:rPr>
          <w:bCs/>
          <w:szCs w:val="24"/>
          <w:lang w:val="en-GB"/>
        </w:rPr>
        <w:t xml:space="preserve"> that the sharpness of the eyes, nose, </w:t>
      </w:r>
      <w:r w:rsidR="00A06E07" w:rsidRPr="00A06E07">
        <w:rPr>
          <w:bCs/>
          <w:szCs w:val="24"/>
          <w:lang w:val="en-GB"/>
        </w:rPr>
        <w:t>philtrum</w:t>
      </w:r>
      <w:r w:rsidR="00A06E07">
        <w:rPr>
          <w:bCs/>
          <w:szCs w:val="24"/>
          <w:lang w:val="en-GB"/>
        </w:rPr>
        <w:t xml:space="preserve"> and mouth for the fac</w:t>
      </w:r>
      <w:r w:rsidR="001A44FD">
        <w:rPr>
          <w:bCs/>
          <w:szCs w:val="24"/>
          <w:lang w:val="en-GB"/>
        </w:rPr>
        <w:t>ial</w:t>
      </w:r>
      <w:r w:rsidR="00A06E07">
        <w:rPr>
          <w:bCs/>
          <w:szCs w:val="24"/>
          <w:lang w:val="en-GB"/>
        </w:rPr>
        <w:t xml:space="preserve"> average, and the </w:t>
      </w:r>
      <w:r>
        <w:rPr>
          <w:bCs/>
          <w:szCs w:val="24"/>
          <w:lang w:val="en-GB"/>
        </w:rPr>
        <w:t xml:space="preserve">alveolar crest, </w:t>
      </w:r>
      <w:r>
        <w:rPr>
          <w:bCs/>
          <w:szCs w:val="24"/>
          <w:lang w:val="en-GB"/>
        </w:rPr>
        <w:lastRenderedPageBreak/>
        <w:t>mental foramen, and coronoid and condylar processes</w:t>
      </w:r>
      <w:r w:rsidR="00A06E07">
        <w:rPr>
          <w:bCs/>
          <w:szCs w:val="24"/>
          <w:lang w:val="en-GB"/>
        </w:rPr>
        <w:t xml:space="preserve"> for the mandible, are clearly better represented with the </w:t>
      </w:r>
      <w:r w:rsidR="001A44FD">
        <w:rPr>
          <w:bCs/>
          <w:szCs w:val="24"/>
          <w:lang w:val="en-GB"/>
        </w:rPr>
        <w:t xml:space="preserve">rigid </w:t>
      </w:r>
      <w:r w:rsidR="00A06E07">
        <w:rPr>
          <w:bCs/>
          <w:szCs w:val="24"/>
          <w:lang w:val="en-GB"/>
        </w:rPr>
        <w:t xml:space="preserve">plus non-rigid registration. </w:t>
      </w:r>
      <w:r>
        <w:rPr>
          <w:bCs/>
          <w:szCs w:val="24"/>
          <w:lang w:val="en-GB"/>
        </w:rPr>
        <w:t>Thus, non-expert readers can easily evaluate the quality of dense-correspondence morphometrics research by looking at the average surface shapes used</w:t>
      </w:r>
      <w:r w:rsidR="00894FB2">
        <w:rPr>
          <w:bCs/>
          <w:szCs w:val="24"/>
          <w:lang w:val="en-GB"/>
        </w:rPr>
        <w:t>, which are typically used in manuscript figures</w:t>
      </w:r>
      <w:r>
        <w:rPr>
          <w:bCs/>
          <w:szCs w:val="24"/>
          <w:lang w:val="en-GB"/>
        </w:rPr>
        <w:t xml:space="preserve">, with the understanding that high quality </w:t>
      </w:r>
      <w:r w:rsidR="005350CF">
        <w:rPr>
          <w:bCs/>
          <w:szCs w:val="24"/>
          <w:lang w:val="en-GB"/>
        </w:rPr>
        <w:t xml:space="preserve">registration </w:t>
      </w:r>
      <w:r>
        <w:rPr>
          <w:bCs/>
          <w:szCs w:val="24"/>
          <w:lang w:val="en-GB"/>
        </w:rPr>
        <w:t>leads to sharp average scans where anatomical positions of interest are clearly defined.</w:t>
      </w:r>
    </w:p>
    <w:p w14:paraId="6E494838" w14:textId="25DBBF49" w:rsidR="007D6C16" w:rsidRDefault="00437D51" w:rsidP="00A4246A">
      <w:pPr>
        <w:jc w:val="both"/>
        <w:rPr>
          <w:bCs/>
          <w:szCs w:val="24"/>
          <w:lang w:val="en-GB"/>
        </w:rPr>
      </w:pPr>
      <w:r>
        <w:rPr>
          <w:bCs/>
          <w:szCs w:val="24"/>
          <w:lang w:val="en-GB"/>
        </w:rPr>
        <w:t xml:space="preserve">Within </w:t>
      </w:r>
      <w:r w:rsidR="00A06454">
        <w:rPr>
          <w:bCs/>
          <w:szCs w:val="24"/>
          <w:lang w:val="en-GB"/>
        </w:rPr>
        <w:t>a</w:t>
      </w:r>
      <w:r>
        <w:rPr>
          <w:bCs/>
          <w:szCs w:val="24"/>
          <w:lang w:val="en-GB"/>
        </w:rPr>
        <w:t xml:space="preserve"> dense-correspondence framework</w:t>
      </w:r>
      <w:r w:rsidR="00A06454">
        <w:rPr>
          <w:bCs/>
          <w:szCs w:val="24"/>
          <w:lang w:val="en-GB"/>
        </w:rPr>
        <w:t xml:space="preserve"> like that supplied by MeshMonk</w:t>
      </w:r>
      <w:r>
        <w:rPr>
          <w:bCs/>
          <w:szCs w:val="24"/>
          <w:lang w:val="en-GB"/>
        </w:rPr>
        <w:t xml:space="preserve">, researchers can develop algorithms to recognize fine structures indicative of a specific dysmorphology, aiding clinicians in diagnoses which are typically reliant upon the experience of the examiner </w:t>
      </w:r>
      <w:r>
        <w:rPr>
          <w:bCs/>
          <w:szCs w:val="24"/>
          <w:lang w:val="en-GB"/>
        </w:rPr>
        <w:fldChar w:fldCharType="begin" w:fldLock="1"/>
      </w:r>
      <w:r>
        <w:rPr>
          <w:bCs/>
          <w:szCs w:val="24"/>
          <w:lang w:val="en-GB"/>
        </w:rPr>
        <w:instrText>ADDIN CSL_CITATION {"citationItems":[{"id":"ITEM-1","itemData":{"DOI":"10.1002/ajmg.a.37850","ISSN":"15524833","abstract":"A group of patients who had cancer as a child were previously found to have distinct patterns of morphological abnormalities. In this study, we investigated the added value of 3D shape analysis to characterize their facial morphology. Primarily, we showed in an objective and quantitative manner that the overall facial dys-morphism of the individuals who had had a childhood cancer was significantly greater than that of the controls. We also demon-strated how the same approach can be used to detect a similar disparity for a more localized malar region comprising custom-ized disconnected patches defined on both sides of the face. In addition, by comparing original face surfaces to their mirrored forms, we confirmed that the patient group had significantly greater facial asymmetry than the controls. Each of these results made use of surface shape differences not detectable by simple linear or angular characteristics as might be used in analyses based on measures captured manually or derived from landmarks annotating 2D photographic images. We conclude that 3D mor-phometric analysis of a relatively small heterogeneous patient group can further delineate face shape differences from typically developing individuals that are too subtle or geometrically com-plex to identify or quantify objectively with conventional clinical and anthropometric approaches.","author":[{"dropping-particle":"","family":"Hopman","given":"Saskia M.J.","non-dropping-particle":"","parse-names":false,"suffix":""},{"dropping-particle":"","family":"Merks","given":"Johannes H.M.","non-dropping-particle":"","parse-names":false,"suffix":""},{"dropping-particle":"","family":"Suttie","given":"Michael","non-dropping-particle":"","parse-names":false,"suffix":""},{"dropping-particle":"","family":"Hennekam","given":"Raoul C.M.","non-dropping-particle":"","parse-names":false,"suffix":""},{"dropping-particle":"","family":"Hammond","given":"Peter","non-dropping-particle":"","parse-names":false,"suffix":""}],"container-title":"American Journal of Medical Genetics, Part A","id":"ITEM-1","issue":"11","issued":{"date-parts":[["2016"]]},"page":"2905-2915","title":"3D morphometry aids facial analysis of individuals with a childhood cancer","type":"article-journal","volume":"170"},"uris":["http://www.mendeley.com/documents/?uuid=07fe3763-f7d1-47e4-b009-7c0b9453aa97"]},{"id":"ITEM-2","itemData":{"DOI":"10.1016/j.jcms.2016.08.020","ISBN":"6176438578","ISSN":"18784119","PMID":"27720275","abstract":"Background Midface hypoplasia as exemplified by Treacher Collins Syndrome (TCS) can impair appearance and function. Reconstruction involves multiple invasive surgeries with variable long-term outcomes. This study aims to describe normal and dysmorphic midface postnatal development through combined modelling of skeletal and soft tissues and to develop a surgical evaluation tool. Materials and methods Midface skeletal and soft tissue surfaces were extracted from computed tomography scans of 52 control and 14 TCS children, then analysed using dense surface modelling. The model was used to describe midface growth, morphology, and asymmetry, then evaluate postoperative outcomes. Results Parameters responsible for the greatest variation in midface size and shape showed differences between TCS and controls with close alignment between skeletal and soft tissue models. TCS children exhibited midface dysmorphology and hypoplasia when compared with controls. Asymmetry was also significantly higher in TCS midfaces. Combined modelling was used to evaluate the impact of surgery in one TCS individual who showed normalisation immediately after surgery but reversion towards TCS dysmorphology after 1 year. Conclusion This is the first quantitative analysis of postnatal midface development using combined modelling of skeletal and soft tissues. We also provide an approach for evaluation of surgical outcomes, laying the foundations for future development of a preoperative planning tool.","author":[{"dropping-particle":"","family":"Ibrahim","given":"Amel","non-dropping-particle":"","parse-names":false,"suffix":""},{"dropping-particle":"","family":"Suttie","given":"Michael","non-dropping-particle":"","parse-names":false,"suffix":""},{"dropping-particle":"","family":"Bulstrode","given":"Neil W.","non-dropping-particle":"","parse-names":false,"suffix":""},{"dropping-particle":"","family":"Britto","given":"Jonathan A.","non-dropping-particle":"","parse-names":false,"suffix":""},{"dropping-particle":"","family":"Dunaway","given":"David","non-dropping-particle":"","parse-names":false,"suffix":""},{"dropping-particle":"","family":"Hammond","given":"Peter","non-dropping-particle":"","parse-names":false,"suffix":""},{"dropping-particle":"","family":"Ferretti","given":"Patrizia","non-dropping-particle":"","parse-names":false,"suffix":""}],"container-title":"Journal of Craniomaxillofacial Surgery","id":"ITEM-2","issue":"11","issued":{"date-parts":[["2016"]]},"page":"1777-1785","title":"Combined soft and skeletal tissue modelling of normal and dysmorphic midface postnatal development","type":"article-journal","volume":"44"},"uris":["http://www.mendeley.com/documents/?uuid=c5305771-1b0d-48a6-9919-b5b66900f1f3"]},{"id":"ITEM-3","itemData":{"DOI":"10.1111/acer.13429","ISSN":"15300277","PMID":"27935037","abstract":"Introduction: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ttie","given":"Michael","non-dropping-particle":"","parse-names":false,"suffix":""},{"dropping-particle":"","family":"Wetherill","given":"Leah","non-dropping-particle":"","parse-names":false,"suffix":""},{"dropping-particle":"","family":"Jacobson","given":"Sandra W.","non-dropping-particle":"","parse-names":false,"suffix":""},{"dropping-particle":"","family":"Jacobson","given":"Joseph L.","non-dropping-particle":"","parse-names":false,"suffix":""},{"dropping-particle":"","family":"Hoyme","given":"H. Eugene","non-dropping-particle":"","parse-names":false,"suffix":""},{"dropping-particle":"","family":"Sowell","given":"Elizabeth R.","non-dropping-particle":"","parse-names":false,"suffix":""},{"dropping-particle":"","family":"Coles","given":"Claire","non-dropping-particle":"","parse-names":false,"suffix":""},{"dropping-particle":"","family":"Wozniak","given":"Jeffrey R.","non-dropping-particle":"","parse-names":false,"suffix":""},{"dropping-particle":"","family":"Riley","given":"Edward P.","non-dropping-particle":"","parse-names":false,"suffix":""},{"dropping-particle":"","family":"Jones","given":"Kenneth L.","non-dropping-particle":"","parse-names":false,"suffix":""},{"dropping-particle":"","family":"Foroud","given":"Tatiana","non-dropping-particle":"","parse-names":false,"suffix":""},{"dropping-particle":"","family":"Hammond","given":"Peter","non-dropping-particle":"","parse-names":false,"suffix":""},{"dropping-particle":"","family":"Consortium","given":"CIFASD","non-dropping-particle":"","parse-names":false,"suffix":""}],"container-title":"Alcoholism: Clinical and Experimental Research","id":"ITEM-3","issue":"8","issued":{"date-parts":[["2017"]]},"page":"1471-1483","title":"Facial curvature detects and explicates ethnic differences in effects of prenatal alcohol exposure","type":"article-journal","volume":"41"},"uris":["http://www.mendeley.com/documents/?uuid=2868e8e7-fd90-460d-a74d-950c46eb3693"]},{"id":"ITEM-4","itemData":{"DOI":"10.1542/peds.2012-1371","author":[{"dropping-particle":"","family":"Suttie","given":"Michael","non-dropping-particle":"","parse-names":false,"suffix":""},{"dropping-particle":"","family":"Foroud","given":"Tatiana","non-dropping-particle":"","parse-names":false,"suffix":""},{"dropping-particle":"","family":"Wetherill","given":"Leah","non-dropping-particle":"","parse-names":false,"suffix":""},{"dropping-particle":"","family":"Jacobson","given":"Joseph","non-dropping-particle":"","parse-names":false,"suffix":""},{"dropping-particle":"","family":"Molteno","given":"Christopher","non-dropping-particle":"","parse-names":false,"suffix":""},{"dropping-particle":"","family":"Meintjes","given":"Ernesta","non-dropping-particle":"","parse-names":false,"suffix":""},{"dropping-particle":"","family":"Hoyme","given":"Eugene","non-dropping-particle":"","parse-names":false,"suffix":""},{"dropping-particle":"","family":"Khaole","given":"Nathaniel","non-dropping-particle":"","parse-names":false,"suffix":""},{"dropping-particle":"","family":"Robinson","given":"Luther","non-dropping-particle":"","parse-names":false,"suffix":""},{"dropping-particle":"","family":"Riley","given":"Edward","non-dropping-particle":"","parse-names":false,"suffix":""},{"dropping-particle":"","family":"Jacobson","given":"Sandra","non-dropping-particle":"","parse-names":false,"suffix":""},{"dropping-particle":"","family":"Hammond","given":"Peter","non-dropping-particle":"","parse-names":false,"suffix":""}],"container-title":"Pediatrics","id":"ITEM-4","issue":"3","issued":{"date-parts":[["2013"]]},"page":"e779-e788","title":"Facial Dysmorphism Across the Fetal Alcohol Spectrum","type":"article-journal","volume":"131"},"uris":["http://www.mendeley.com/documents/?uuid=a39ec091-8d3c-43e3-8f63-2f5ee810345e"]},{"id":"ITEM-5","itemData":{"DOI":"10.1016/j.alcohol.2009.10.016","ISBN":"1873-6823 (Electronic)\\r0741-8329 (Linking)","ISSN":"07418329","PMID":"20060678","abstract":"Directional asymmetry, the systematic differences between the left and right body sides, is widespread in human populations. Changes in directional asymmetry are associated with various disorders that affect craniofacial development. Because facial dysmorphology is a key criterion for diagnosing fetal alcohol syndrome (FAS), the question arises whether in utero alcohol exposure alters directional asymmetry in the face. Data on the relative position of 17 morphologic landmarks were obtained from facial scans of children who were classified as either FAS or control. Shape data obtained from the landmarks were analyzed with the methods of geometric morphometrics. Our analyses showed significant directional asymmetry of facial shape, consisting primarily of a shift of midline landmarks to the right and a displacement of the landmarks around the eyes to the left. The asymmetry of FAS and control groups differed significantly and average directional asymmetry was increased in those individuals exposed to alcohol in utero. These results suggest that the developmental consequences of fetal alcohol exposure affect a wide range of craniofacial features in addition to those generally recognized and used for diagnosis of FAS. ?? 2010 Elsevier Inc.","author":[{"dropping-particle":"","family":"Klingenberg","given":"C. P.","non-dropping-particle":"","parse-names":false,"suffix":""},{"dropping-particle":"","family":"Wetherill","given":"L.","non-dropping-particle":"","parse-names":false,"suffix":""},{"dropping-particle":"","family":"Rogers","given":"J.","non-dropping-particle":"","parse-names":false,"suffix":""},{"dropping-particle":"","family":"Moore","given":"E.","non-dropping-particle":"","parse-names":false,"suffix":""},{"dropping-particle":"","family":"Ward","given":"R.","non-dropping-particle":"","parse-names":false,"suffix":""},{"dropping-particle":"","family":"Autti-Rämö","given":"I.","non-dropping-particle":"","parse-names":false,"suffix":""},{"dropping-particle":"","family":"Fagerlund","given":"Å","non-dropping-particle":"","parse-names":false,"suffix":""},{"dropping-particle":"","family":"Jacobson","given":"S. W.","non-dropping-particle":"","parse-names":false,"suffix":""},{"dropping-particle":"","family":"Robinson","given":"L. K.","non-dropping-particle":"","parse-names":false,"suffix":""},{"dropping-particle":"","fami</w:instrText>
      </w:r>
      <w:r w:rsidRPr="00777B5E">
        <w:rPr>
          <w:bCs/>
          <w:szCs w:val="24"/>
          <w:lang w:val="fr-BE"/>
        </w:rPr>
        <w:instrText>ly":"Hoyme","given":"H. E.","non-dropping-particle":"","parse-names":false,"suffix":""},{"dropping-particle":"","family":"Mattson","given":"S. N.","non-dropping-particle":"","parse-names":false,"suffix":""},{"dropping-particle":"","family":"Li","given":"T. K.","non-dropping-particle":"","parse-names":false,"suffix":""},{"dropping-particle":"","family":"Riley","given":"E. P.","non-dropping-particle":"","parse-names":false,"suffix":""},{"dropping-particle":"","family":"Foroud","given":"T.","non-dropping-particle":"","parse-names":false,"suffix":""},{"dropping-particle":"","family":"Consortium","given":"CIFASD","non-dropping-particle":"","parse-names":false,"suffix":""}],"container-title":"Alcohol","id":"ITEM-5","issue":"7-8","issued":{"date-parts":[["2010"]]},"page":"649-657","title":"Prenatal alcohol exposure alters the patterns of facial asymmetry","type":"article-journal","volume":"44"},"uris":["http://www.mendeley.com/documents/?uuid=d33669dd-f5d1-42b3-961c-a1e7d9feff76"]}],"mendeley":{"formattedCitation":"(Hopman et al., 2016; Ibrahim et al., 2016; Klingenberg et al., 2010; Suttie et al., 2013, 2017)","plainTextFormattedCitation":"(Hopman et al., 2016; Ibrahim et al., 2016; Klingenberg et al., 2010; Suttie et al., 2013, 2017)","previouslyFormattedCitation":"(Hopman et al., 2016; Ibrahim et al., 2016; Klingenberg et al., 2010; Suttie et al., 2013, 2017)"},"properties":{"noteIndex":0},"schema":"https://github.com/citation-style-language/schema/raw/master/csl-citation.json"}</w:instrText>
      </w:r>
      <w:r>
        <w:rPr>
          <w:bCs/>
          <w:szCs w:val="24"/>
          <w:lang w:val="en-GB"/>
        </w:rPr>
        <w:fldChar w:fldCharType="separate"/>
      </w:r>
      <w:r w:rsidRPr="00425E10">
        <w:rPr>
          <w:bCs/>
          <w:noProof/>
          <w:szCs w:val="24"/>
          <w:lang w:val="fr-BE"/>
        </w:rPr>
        <w:t>(Hopman et al., 2016; Ibrahim et al., 2016; Klingenberg et al., 2010; Suttie et al., 2013, 2017)</w:t>
      </w:r>
      <w:r>
        <w:rPr>
          <w:bCs/>
          <w:szCs w:val="24"/>
          <w:lang w:val="en-GB"/>
        </w:rPr>
        <w:fldChar w:fldCharType="end"/>
      </w:r>
      <w:r w:rsidRPr="00777B5E">
        <w:rPr>
          <w:bCs/>
          <w:szCs w:val="24"/>
          <w:lang w:val="fr-BE"/>
        </w:rPr>
        <w:t xml:space="preserve">. </w:t>
      </w:r>
      <w:r>
        <w:rPr>
          <w:bCs/>
          <w:szCs w:val="24"/>
          <w:lang w:val="en-GB"/>
        </w:rPr>
        <w:t xml:space="preserve">Our own recent work is an example of the potential of the MeshMonk toolbox to contribute to our understanding of the underlying genetic contributions to normal-range 3D facial variation </w:t>
      </w:r>
      <w:r>
        <w:rPr>
          <w:bCs/>
          <w:szCs w:val="24"/>
          <w:lang w:val="en-GB"/>
        </w:rPr>
        <w:fldChar w:fldCharType="begin" w:fldLock="1"/>
      </w:r>
      <w:r>
        <w:rPr>
          <w:bCs/>
          <w:szCs w:val="24"/>
          <w:lang w:val="en-GB"/>
        </w:rPr>
        <w:instrText>ADDIN CSL_CITATION {"citationItems":[{"id":"ITEM-1","itemData":{"DOI":"10.1038/s41588-018-0057-4","ISSN":"1061-4036","author":[{"dropping-particle":"","family":"Claes","given":"Peter","non-dropping-particle":"","parse-names":false,"suffix":""},{"dropping-particle":"","family":"Roosenboom","given":"Jasmien","non-dropping-particle":"","parse-names":false,"suffix":""},{"dropping-particle":"","family":"White","given":"Julie D.","non-dropping-particle":"","parse-names":false,"suffix":""},{"dropping-particle":"","family":"Swigut","given":"Tomek","non-dropping-particle":"","parse-names":false,"suffix":""},{"dropping-particle":"","family":"Sero","given":"Dzemila","non-dropping-particle":"","parse-names":false,"suffix":""},{"dropping-particle":"","family":"Li","given":"Jiarui","non-dropping-particle":"","parse-names":false,"suffix":""},{"dropping-particle":"","family":"Lee","given":"Myoung Keun","non-dropping-particle":"","parse-names":false,"suffix":""},{"dropping-particle":"","family":"Zaidi","given":"Arslan","non-dropping-particle":"","parse-names":false,"suffix":""},{"dropping-particle":"","family":"Mattern","given":"Brooke C.","non-dropping-particle":"","parse-names":false,"suffix":""},{"dropping-particle":"","family":"Liebowitz","given":"Corey","non-dropping-particle":"","parse-names":false,"suffix":""},{"dropping-particle":"","family":"Pearson","given":"Laurel","non-dropping-particle":"","parse-names":false,"suffix":""},{"dropping-particle":"","family":"González","given":"Tomás","non-dropping-particle":"","parse-names":false,"suffix":""},{"dropping-particle":"","family":"Leslie","given":"Elizabeth J.","non-dropping-particle":"","parse-names":false,"suffix":""},{"dropping-particle":"","family":"Carlson","given":"Jenna C.","non-dropping-particle":"","parse-names":false,"suffix":""},{"dropping-particle":"","family":"Orlova","given":"Ekaterina","non-dropping-particle":"","parse-names":false,"suffix":""},{"dropping-particle":"","family":"Suetens","given":"Paul","non-dropping-particle":"","parse-names":false,"suffix":""},{"dropping-particle":"","family":"Vandermeulen","given":"Dirk","non-dropping-particle":"","parse-names":false,"suffix":""},{"dropping-particle":"","family":"Feingold","given":"Eleanor","non-dropping-particle":"","parse-names":false,"suffix":""},{"dropping-particle":"","family":"Marazita","given":"Mary L.","non-dropping-particle":"","parse-names":false,"suffix":""},{"dropping-particle":"","family":"Shaffer","given":"John R.","non-dropping-particle":"","parse-names":false,"suffix":""},{"dropping-particle":"","family":"Wysocka","given":"Joanna","non-dropping-particle":"","parse-names":false,"suffix":""},{"dropping-particle":"","family":"Shriver","given":"Mark D.","non-dropping-particle":"","parse-names":false,"suffix":""},{"dropping-particle":"","family":"Weinberg","given":"Seth M.","non-dropping-particle":"","parse-names":false,"suffix":""}],"container-title":"Nature Genetics","id":"ITEM-1","issued":{"date-parts":[["2018"]]},"page":"414-423","title":"Genome-wide mapping of global-to-local genetic effects on human facial shape","type":"article-journal","volume":"50"},"uris":["http://www.mendeley.com/documents/?uuid=b8bd7ecb-9559-4f8e-a551-50976763bea0"]}],"mendeley":{"formattedCitation":"(Claes et al., 2018)","plainTextFormattedCitation":"(Claes et al., 2018)","previouslyFormattedCitation":"(Claes et al., 2018)"},"properties":{"noteIndex":0},"schema":"https://github.com/citation-style-language/schema/raw/master/csl-citation.json"}</w:instrText>
      </w:r>
      <w:r>
        <w:rPr>
          <w:bCs/>
          <w:szCs w:val="24"/>
          <w:lang w:val="en-GB"/>
        </w:rPr>
        <w:fldChar w:fldCharType="separate"/>
      </w:r>
      <w:r w:rsidRPr="00772C2F">
        <w:rPr>
          <w:bCs/>
          <w:noProof/>
          <w:szCs w:val="24"/>
          <w:lang w:val="en-GB"/>
        </w:rPr>
        <w:t>(Claes et al., 2018)</w:t>
      </w:r>
      <w:r>
        <w:rPr>
          <w:bCs/>
          <w:szCs w:val="24"/>
          <w:lang w:val="en-GB"/>
        </w:rPr>
        <w:fldChar w:fldCharType="end"/>
      </w:r>
      <w:r>
        <w:rPr>
          <w:bCs/>
          <w:szCs w:val="24"/>
          <w:lang w:val="en-GB"/>
        </w:rPr>
        <w:t xml:space="preserve">. With the increase in resolution offered by MeshMonk, we were able to utilize two different datasets and identify more loci than had previously been reported in a single GWAS of facial variation, even those with a larger sample size </w:t>
      </w:r>
      <w:r>
        <w:rPr>
          <w:bCs/>
          <w:szCs w:val="24"/>
          <w:lang w:val="en-GB"/>
        </w:rPr>
        <w:fldChar w:fldCharType="begin" w:fldLock="1"/>
      </w:r>
      <w:r>
        <w:rPr>
          <w:bCs/>
          <w:szCs w:val="24"/>
          <w:lang w:val="en-GB"/>
        </w:rPr>
        <w:instrText>ADDIN CSL_CITATION {"citationItems":[{"id":"ITEM-1","itemData":{"DOI":"10.1016/j.ajhg.2011.12.021","ISBN":"1537-6605 (Electronic)\r0002-9297 (Linking)","ISSN":"00029297","PMID":"22341974","abstract":"Craniofacial morphology is highly heritable, but little is known about which genetic variants influence normal facial variation in the general population. We aimed to identify genetic variants associated with normal facial variation in a population-based cohort of 15-year-olds from the Avon Longitudinal Study of Parents and Children. 3D high-resolution images were obtained with two laser scanners, these were merged and aligned, and 22 landmarks were identified and their x, y, and z coordinates used to generate 54 3D distances reflecting facial features. 14 principal components (PCs) were also generated from the landmark locations. We carried out genome-wide association analyses of these distances and PCs in 2,185 adolescents and attempted to replicate any significant associations in a further 1,622 participants. In the discovery analysis no associations were observed with the PCs, but we identified four associations with the distances, and one of these, the association between rs7559271 in PAX3 and the nasion to midendocanthion distance (n-men), was replicated (p = 4 × 10 -7). In a combined analysis, each G allele of rs7559271 was associated with an increase in n-men distance of 0.39 mm (p = 4 × 10 -16), explaining 1.3% of the variance. Independent associations were observed in both the z (nasion prominence) and y (nasion height) dimensions (p = 9 × 10 -9 and p = 9 × 10 -10, respectively), suggesting that the locus primarily influences growth in the yz plane. Rare variants in PAX3 are known to cause Waardenburg syndrome, which involves deafness, pigmentary abnormalities, and facial characteristics including a broad nasal bridge. Our findings show that common variants within this gene also influence normal craniofacial development. © 2012 The American Society of Human Genetics.","author":[{"dropping-particle":"","family":"Paternoster","given":"Lavinia","non-dropping-particle":"","parse-names":false,"suffix":""},{"dropping-particle":"","family":"Zhurov","given":"Alexei I.","non-dropping-particle":"","parse-names":false,"suffix":""},{"dropping-particle":"","family":"Toma","given":"Arshed M.","non-dropping-particle":"","parse-names":false,"suffix":""},{"dropping-particle":"","family":"Kemp","given":"John P.","non-dropping-particle":"","parse-names":false,"suffix":""},{"dropping-particle":"","family":"Pourcain","given":"Beate","non-dropping-particle":"St.","parse-names":false,"suffix":""},{"dropping-particle":"","family":"Timpson","given":"Nicholas J.","non-dropping-particle":"","parse-names":false,"suffix":""},{"dropping-particle":"","family":"McMahon","given":"George","non-dropping-particle":"","parse-names":false,"suffix":""},{"dropping-particle":"","family":"McArdle","given":"Wendy","non-dropping-particle":"","parse-names":false,"suffix":""},{"dropping-particle":"","family":"Ring","given":"Susan M.","non-dropping-particle":"","parse-names":false,"suffix":""},{"dropping-particle":"","family":"Smith","given":"George Davey","non-dropping-particle":"","parse-names":false,"suffix":""},{"dropping-particle":"","family":"Richmond","given":"Stephen","non-dropping-particle":"","parse-names":false,"suffix":""},{"dropping-particle":"","family":"Evans","given":"David M.","non-dropping-particle":"","parse-names":false,"suffix":""}],"container-title":"American Journal of Human Genetics","id":"ITEM-1","issue":"3","issued":{"date-parts":[["2012"]]},"page":"478-485","publisher":"The American Society of Human Genetics","title":"Genome-wide association study of three-dimensional facial morphology identifies a variant in PAX3 associated with nasion position","type":"article-journal","volume":"90"},"uris":["http://www.mendeley.com/documents/?uuid=e8777db3-9af1-45be-9f87-1116d9f5c21f"]},{"id":"ITEM-2","itemData":{"DOI":"10.1371/journal.pgen.1002932","ISBN":"2200820186","ISSN":"15537390","PMID":"23028347","abstract":"Inter-individual variation in facial shape is one of the most noticeable phenotypes in humans, and it is clearly under genetic regulation; however, almost nothing is known about the genetic basis of normal human facial morphology. We therefore conducted a genome-wide association study for facial shape phenotypes in multiple discovery and replication cohorts, considering almost ten thousand individuals of European descent from several countries. Phenotyping of facial shape features was based on landmark data obtained from three-dimensional head magnetic resonance images (MRIs) and two-dimensional portrait images. We identified five independent genetic loci associated with different facial phenotypes, suggesting the involvement of five candidate genes--PRDM16, PAX3, TP63, C5orf50, and COL17A1--in the determination of the human face. Three of them have been implicated previously in vertebrate craniofacial development and disease, and the remaining two genes potentially represent novel players in the molecular networks governing facial development. Our finding at PAX3 influencing the position of the nasion replicates a recent GWAS of facial features. In addition to the reported GWA findings, we established links between common DNA variants previously associated with NSCL/P at 2p21, 8q24, 13q31, and 17q22 and normal facial-shape variations based on a candidate gene approach. Overall our study implies that DNA variants in genes essential for craniofacial development contribute with relatively small effect size to the spectrum of normal variation in human facial morphology. This observation has important consequences for future studies aiming to identify more genes involved in the human facial morphology, as well as for potential applications of DNA prediction of facial shape such as in future forensic applications.","author":[{"dropping-particle":"","family":"Liu","given":"Fan","non-dropping-particle":"","parse-names":false,"suffix":""},{"dropping-particle":"","family":"Lijn","given":"Fedde","non-dropping-particle":"van der","parse-names":false,"suffix":""},{"dropping-particle":"","family":"Schurmann","given":"Claudia","non-dropping-particle":"","parse-names":false,"suffix":""},{"dropping-particle":"","family":"Zhu","given":"Gu","non-dropping-particle":"","parse-names":false,"suffix":""},{"dropping-particle":"","family":"Chakravarty","given":"M. Mallar","non-dropping-particle":"","parse-names":false,"suffix":""},{"dropping-particle":"","family":"Hysi","given":"Pirro G.","non-dropping-particle":"","parse-names":false,"suffix":""},{"dropping-particle":"","family":"Wollstein","given":"Andreas","non-dropping-particle":"","parse-names":false,"suffix":""},{"dropping-particle":"","family":"Lao","given":"Oscar","non-dropping-particle":"","parse-names":false,"suffix":""},{"dropping-particle":"","family":"Bruijne","given":"Marleen","non-dropping-particle":"de","parse-names":false,"suffix":""},{"dropping-particle":"","family":"Ikram","given":"M. Arfan","non-dropping-particle":"","parse-names":false,"suffix":""},{"dropping-particle":"","family":"Lugt","given":"Aad","non-dropping-particle":"van der","parse-names":false,"suffix":""},{"dropping-particle":"","family":"Rivadeneira","given":"Fernando","non-dropping-particle":"","parse-names":false,"suffix":""},{"dropping-particle":"","family":"Uitterlinden","given":"André G","non-dropping-particle":"","parse-names":false,"suffix":""},{"dropping-particle":"","family":"Hofman","given":"Albert","non-dropping-particle":"","parse-names":false,"suffix":""},{"dropping-particle":"","family":"Niessen","given":"Wiro J.","non-dropping-particle":"","parse-names":false,"suffix":""},{"dropping-particle":"","family":"Homuth","given":"Georg","non-dropping-particle":"","parse-names":false,"suffix":""},{"dropping-particle":"","family":"Zubicaray","given":"Greig","non-dropping-particle":"de","parse-names":false,"suffix":""},{"dropping-particle":"","family":"McMahon","given":"Katie L.","non-dropping-particle":"","parse-names":false,"suffix":""},{"dropping-particle":"","family":"Thompson","given":"Paul M.","non-dropping-particle":"","parse-names":false,"suffix":""},{"dropping-particle":"","family":"Daboul","given":"Amro","non-dropping-particle":"","parse-names":false,"suffix":""},{"dropping-particle":"","family":"Puls","given":"Ralf","non-dropping-particle":"","parse-names":false,"suffix":""},{"dropping-particle":"","family":"Hegenscheid","given":"Katrin","non-dropping-particle":"","parse-names":false,"suffix":""},{"dropping-particle":"","family":"Bevan","given":"Liisa","non-dropping-particle":"","parse-names":false,"suffix":""},{"dropping-particle":"","family":"Pausova","given":"Zdenka","non-dropping-particle":"","parse-names":false,"suffix":""},{"dropping-particle":"","family":"Medland","given":"Sarah E.","non-dropping-particle":"","parse-names":false,"suffix":""},{"dropping-particle":"","family":"Montgomery","given":"Grant W.","non-dropping-particle":"","parse-names":false,"suffix":""},{"dropping-particle":"","family":"Wright","given":"Margaret J.","non-dropping-particle":"","parse-names":false,"suffix":""},{"dropping-particle":"","family":"Wicking","given":"Carol","non-dropping-particle":"","parse-names":false,"suffix":""},{"dropping-particle":"","family":"Boehringer","given":"Stefan","non-dropping-particle":"","parse-names":false,"suffix":""},{"dropping-particle":"","family":"Spector","given":"Timothy D.","non-dropping-particle":"","parse-names":false,"suffix":""},{"dropping-particle":"","family":"Paus","given":"Tomas","non-dropping-particle":"","parse-names":false,"suffix":""},{"dropping-particle":"","family":"Martin","given":"Nicholas G.","non-dropping-particle":"","parse-names":false,"suffix":""},{"dropping-particle":"","family":"Biffar","given":"Reiner","non-dropping-particle":"","parse-names":false,"suffix":""},{"dropping-particle":"","family":"Kayser","given":"Manfred","non-dropping-particle":"","parse-names":false,"suffix":""}],"container-title":"PLoS Genetics","id":"ITEM-2","issue":"9","issued":{"date-parts":[["2012"]]},"page":"e1002932","title":"A Genome-Wide Association Study Identifies Five Loci Influencing Facial Morphology in Europeans","type":"article-journal","volume":"8"},"uris":["http://www.mendeley.com/documents/?uuid=6513acb8-b119-4042-a072-4105a8994a81"]},{"id":"ITEM-3","itemData":{"DOI":"10.1371/journal.pgen.1006149","ISBN":"2682012000","ISSN":"15537404","PMID":"27560520","abstract":"Numerous lines of evidence point to a genetic basis for facial morphology in humans, yet little is known about how specific genetic variants relate to the phenotypic expression of many common facial features. We conducted genome-wide association meta-analyses of 20 quantitative facial measurements derived from the 3D surface images of 3118 healthy individuals of European ancestry belonging to two US cohorts. Analyses were performed on just under one million genotyped SNPs (Illumina OmniExpress+Exome v1.2 array) imputed to the 1000 Genomes reference panel (Phase 3). We observed genome-wide significant associations (p &lt; 5 x 10-8) for cranial base width at 14q21.1 and 20q12, intercanthal width at 1p13.3 and Xq13.2, nasal width at 20p11.22, nasal ala length at 14q11.2, and upper facial depth at 11q22.1. Several genes in the associated regions are known to play roles in craniofacial development or in syndromes affecting the face: MAFB, PAX9, MIPOL1, ALX3, HDAC8, and PAX1. We also tested genotype-phenotype associations reported in two previous genome-wide studies and found evidence of replication for nasal ala length and SNPs in CACNA2D3 and PRDM16. These results provide further evidence that common variants in regions harboring genes of known craniofacial function contribute to normal variation in human facial features. Improved understanding of the genes associated with facial morphology in healthy individuals can provide insights into the pathways and mechanisms controlling normal and abnormal facial morphogenesis.","author":[{"dropping-particle":"","family":"Shaffer","given":"John R.","non-dropping-particle":"","parse-names":false,"suffix":""},{"dropping-particle":"","family":"Orlova","given":"Ekaterina","non-dropping-particle":"","parse-names":false,"suffix":""},{"dropping-particle":"","family":"Lee","given":"Myoung Keun","non-dropping-particle":"","parse-names":false,"suffix":""},{"dropping-particle":"","family":"Leslie","given":"Elizabeth J.","non-dropping-particle":"","parse-names":false,"suffix":""},{"dropping-particle":"","family":"Raffensperger","given":"Zachary D.","non-dropping-particle":"","parse-names":false,"suffix":""},{"dropping-particle":"","family":"Heike","given":"Carrie L.","non-dropping-particle":"","parse-names":false,"suffix":""},{"dropping-particle":"","family":"Cunningham","given":"Michael L.","non-dropping-particle":"","parse-names":false,"suffix":""},{"dropping-particle":"","family":"Hecht","given":"Jacqueline T.","non-dropping-particle":"","parse-names":false,"suffix":""},{"dropping-particle":"","family":"Kau","given":"Chung How","non-dropping-particle":"","parse-names":false,"suffix":""},{"dropping-particle":"","family":"Nidey","given":"Nichole L.","non-dropping-particle":"","parse-names":false,"suffix":""},{"dropping-particle":"","family":"Moreno","given":"Lina M.","non-dropping-particle":"","parse-names":false,"suffix":""},{"dropping-particle":"","family":"Wehby","given":"George L.","non-dropping-particle":"","parse-names":false,"suffix":""},{"dropping-particle":"","family":"Murray","given":"Jeffrey C.","non-dropping-particle":"","parse-names":false,"suffix":""},{"dropping-particle":"","family":"Laurie","given":"Cecelia A.","non-dropping-particle":"","parse-names":false,"suffix":""},{"dropping-particle":"","family":"Laurie","given":"Cathy C.","non-dropping-particle":"","parse-names":false,"suffix":""},{"dropping-particle":"","family":"Cole","given":"Joanne","non-dropping-particle":"","parse-names":false,"suffix":""},{"dropping-particle":"","family":"Ferrara","given":"Tracey","non-dropping-particle":"","parse-names":false,"suffix":""},{"dropping-particle":"","family":"Santorico","given":"Stephanie","non-dropping-particle":"","parse-names":false,"suffix":""},{"dropping-particle":"","family":"Klein","given":"Ophir","non-dropping-particle":"","parse-names":false,"suffix":""},{"dropping-particle":"","family":"Mio","given":"Washington","non-dropping-particle":"","parse-names":false,"suffix":""},{"dropping-particle":"","family":"Feingold","given":"Eleanor","non-dropping-particle":"","parse-names":false,"suffix":""},{"dropping-particle":"","family":"Hallgrimsson","given":"Benedikt","non-dropping-particle":"","parse-names":false,"suffix":""},{"dropping-particle":"","family":"Spritz","given":"Richard A.","non-dropping-particle":"","parse-names":false,"suffix":""},{"dropping-particle":"","family":"Marazita","given":"Mary L.","non-dropping-particle":"","parse-names":false,"suffix":""},{"dropping-particle":"","family":"Weinberg","given":"Seth M.","non-dropping-particle":"","parse-names":false,"suffix":""}],"container-title":"PLoS Genetics","id":"ITEM-3","issue":"8","issued":{"date-parts":[["2016"]]},"page":"1-21","title":"Genome-Wide Association Study Reveals Multiple Loci Influencing Normal Human Facial Morphology","type":"article-journal","volume":"12"},"uris":["http://www.mendeley.com/documents/?uuid=a74b97e8-3673-4d47-9805-f508d0827b23"]}],"mendeley":{"formattedCitation":"(Liu et al., 2012; Paternoster et al., 2012; Shaffer et al., 2016)","plainTextFormattedCitation":"(Liu et al., 2012; Paternoster et al., 2012; Shaffer et al., 2016)","previouslyFormattedCitation":"(Liu et al., 2012; Paternoster et al., 2012; Shaffer et al., 2016)"},"properties":{"noteIndex":0},"schema":"https://github.com/citation-style-language/schema/raw/master/csl-citation.json"}</w:instrText>
      </w:r>
      <w:r>
        <w:rPr>
          <w:bCs/>
          <w:szCs w:val="24"/>
          <w:lang w:val="en-GB"/>
        </w:rPr>
        <w:fldChar w:fldCharType="separate"/>
      </w:r>
      <w:r w:rsidRPr="0035496B">
        <w:rPr>
          <w:bCs/>
          <w:noProof/>
          <w:szCs w:val="24"/>
          <w:lang w:val="en-GB"/>
        </w:rPr>
        <w:t>(Liu et al., 2012; Paternoster et al., 2012; Shaffer et al., 2016)</w:t>
      </w:r>
      <w:r>
        <w:rPr>
          <w:bCs/>
          <w:szCs w:val="24"/>
          <w:lang w:val="en-GB"/>
        </w:rPr>
        <w:fldChar w:fldCharType="end"/>
      </w:r>
      <w:r>
        <w:rPr>
          <w:bCs/>
          <w:szCs w:val="24"/>
          <w:lang w:val="en-GB"/>
        </w:rPr>
        <w:t xml:space="preserve">. Other works in this issue also using MeshMonk highlight our ability to finely localize facial variation and genetic effects associated with a common dysmorphology (Indencleef </w:t>
      </w:r>
      <w:r w:rsidRPr="00777B5E">
        <w:rPr>
          <w:bCs/>
          <w:i/>
          <w:szCs w:val="24"/>
          <w:lang w:val="en-GB"/>
        </w:rPr>
        <w:t>et al.,</w:t>
      </w:r>
      <w:r>
        <w:rPr>
          <w:bCs/>
          <w:szCs w:val="24"/>
          <w:lang w:val="en-GB"/>
        </w:rPr>
        <w:t xml:space="preserve"> 2018, this issue) and to push forward our understanding of the heritability of the face in a family-based study (Hoskens </w:t>
      </w:r>
      <w:r w:rsidRPr="00777B5E">
        <w:rPr>
          <w:bCs/>
          <w:i/>
          <w:szCs w:val="24"/>
          <w:lang w:val="en-GB"/>
        </w:rPr>
        <w:t>et al.</w:t>
      </w:r>
      <w:r>
        <w:rPr>
          <w:bCs/>
          <w:szCs w:val="24"/>
          <w:lang w:val="en-GB"/>
        </w:rPr>
        <w:t xml:space="preserve">, 2018, this issue). </w:t>
      </w:r>
    </w:p>
    <w:p w14:paraId="7A46105C" w14:textId="09D938D4" w:rsidR="00A06454" w:rsidRDefault="00A06454" w:rsidP="00D9390C">
      <w:pPr>
        <w:pStyle w:val="Heading1"/>
        <w:rPr>
          <w:lang w:val="en-GB"/>
        </w:rPr>
      </w:pPr>
      <w:r>
        <w:rPr>
          <w:lang w:val="en-GB"/>
        </w:rPr>
        <w:t>Conclusion</w:t>
      </w:r>
    </w:p>
    <w:p w14:paraId="041B3E35" w14:textId="0B9B7B26" w:rsidR="00760D2B" w:rsidRDefault="00760D2B" w:rsidP="00A4246A">
      <w:pPr>
        <w:jc w:val="both"/>
        <w:rPr>
          <w:bCs/>
          <w:szCs w:val="24"/>
          <w:lang w:val="en-GB"/>
        </w:rPr>
      </w:pPr>
      <w:r>
        <w:rPr>
          <w:bCs/>
          <w:szCs w:val="24"/>
          <w:lang w:val="en-GB"/>
        </w:rPr>
        <w:t xml:space="preserve">In this study, we present MeshMonk, an open-source resource for intensive 3D phenotyping on a large scale. Compared to a sparse set of manual landmarks, MeshMonk is able to accurately place the same set of landmarks with an average indication error </w:t>
      </w:r>
      <w:r w:rsidR="00A06454">
        <w:rPr>
          <w:bCs/>
          <w:szCs w:val="24"/>
          <w:lang w:val="en-GB"/>
        </w:rPr>
        <w:t xml:space="preserve">of 0.62 to 0.68 </w:t>
      </w:r>
      <w:r>
        <w:rPr>
          <w:bCs/>
          <w:szCs w:val="24"/>
          <w:lang w:val="en-GB"/>
        </w:rPr>
        <w:t xml:space="preserve">mm. </w:t>
      </w:r>
      <w:r w:rsidR="001F2068">
        <w:rPr>
          <w:bCs/>
          <w:szCs w:val="24"/>
          <w:lang w:val="en-GB"/>
        </w:rPr>
        <w:t xml:space="preserve">Through dense-correspondence registration algorithms, like MeshMonk, we can advance </w:t>
      </w:r>
      <w:r>
        <w:rPr>
          <w:bCs/>
          <w:szCs w:val="24"/>
          <w:lang w:val="en-GB"/>
        </w:rPr>
        <w:t>our ability to integrate genomic and phenomic data to explore variation in complex morphological traits</w:t>
      </w:r>
      <w:r w:rsidR="001F2068">
        <w:rPr>
          <w:bCs/>
          <w:szCs w:val="24"/>
          <w:lang w:val="en-GB"/>
        </w:rPr>
        <w:t xml:space="preserve"> and answer evolutionary and clinical questions about normal-range variation, growth and development, dysmorphology, and taxonomic classification. </w:t>
      </w:r>
    </w:p>
    <w:p w14:paraId="689CDEFC" w14:textId="77777777" w:rsidR="00CB43D5" w:rsidRDefault="00CB43D5" w:rsidP="00A4246A">
      <w:pPr>
        <w:pStyle w:val="Heading1"/>
        <w:jc w:val="both"/>
      </w:pPr>
      <w:r>
        <w:t>Conflict of Interest</w:t>
      </w:r>
    </w:p>
    <w:p w14:paraId="65234961" w14:textId="178855DC" w:rsidR="00CB43D5" w:rsidRPr="00D43DCB" w:rsidRDefault="002A4645" w:rsidP="00A4246A">
      <w:pPr>
        <w:jc w:val="both"/>
      </w:pPr>
      <w:r>
        <w:rPr>
          <w:rFonts w:eastAsia="Times New Roman" w:cs="Times New Roman"/>
          <w:szCs w:val="24"/>
          <w:lang w:val="en-GB" w:eastAsia="en-GB"/>
        </w:rPr>
        <w:t xml:space="preserve">Author J. </w:t>
      </w:r>
      <w:proofErr w:type="spellStart"/>
      <w:r>
        <w:rPr>
          <w:rFonts w:eastAsia="Times New Roman" w:cs="Times New Roman"/>
          <w:szCs w:val="24"/>
          <w:lang w:val="en-GB" w:eastAsia="en-GB"/>
        </w:rPr>
        <w:t>Snyders</w:t>
      </w:r>
      <w:proofErr w:type="spellEnd"/>
      <w:r>
        <w:rPr>
          <w:rFonts w:eastAsia="Times New Roman" w:cs="Times New Roman"/>
          <w:szCs w:val="24"/>
          <w:lang w:val="en-GB" w:eastAsia="en-GB"/>
        </w:rPr>
        <w:t xml:space="preserve"> is employed by</w:t>
      </w:r>
      <w:r w:rsidR="00814484">
        <w:rPr>
          <w:rFonts w:eastAsia="Times New Roman" w:cs="Times New Roman"/>
          <w:szCs w:val="24"/>
          <w:lang w:val="en-GB" w:eastAsia="en-GB"/>
        </w:rPr>
        <w:t xml:space="preserve"> the Belgian non-profit company</w:t>
      </w:r>
      <w:r>
        <w:rPr>
          <w:rFonts w:eastAsia="Times New Roman" w:cs="Times New Roman"/>
          <w:szCs w:val="24"/>
          <w:lang w:val="en-GB" w:eastAsia="en-GB"/>
        </w:rPr>
        <w:t xml:space="preserve"> </w:t>
      </w:r>
      <w:proofErr w:type="spellStart"/>
      <w:r>
        <w:rPr>
          <w:rFonts w:eastAsia="Times New Roman" w:cs="Times New Roman"/>
          <w:szCs w:val="24"/>
          <w:lang w:val="en-GB" w:eastAsia="en-GB"/>
        </w:rPr>
        <w:t>WebMonks</w:t>
      </w:r>
      <w:proofErr w:type="spellEnd"/>
      <w:r>
        <w:rPr>
          <w:rFonts w:eastAsia="Times New Roman" w:cs="Times New Roman"/>
          <w:szCs w:val="24"/>
          <w:lang w:val="en-GB" w:eastAsia="en-GB"/>
        </w:rPr>
        <w:t>. All other</w:t>
      </w:r>
      <w:r w:rsidR="00CB43D5" w:rsidRPr="00D43DCB">
        <w:rPr>
          <w:rFonts w:eastAsia="Times New Roman" w:cs="Times New Roman"/>
          <w:szCs w:val="24"/>
          <w:lang w:val="en-GB" w:eastAsia="en-GB"/>
        </w:rPr>
        <w:t xml:space="preserve"> authors declare that the research was conducted in the absence of any commercial or financial relationships that could be construed as a potential conflict of interest.</w:t>
      </w:r>
    </w:p>
    <w:p w14:paraId="15C2F44B" w14:textId="77777777" w:rsidR="00045678" w:rsidRDefault="00045678" w:rsidP="00A4246A">
      <w:pPr>
        <w:pStyle w:val="Heading1"/>
        <w:jc w:val="both"/>
      </w:pPr>
      <w:r>
        <w:t>Author Contributions</w:t>
      </w:r>
    </w:p>
    <w:p w14:paraId="7322A3DB" w14:textId="0EE5566C" w:rsidR="00D43DCB" w:rsidRDefault="00D43DCB" w:rsidP="00A4246A">
      <w:pPr>
        <w:jc w:val="both"/>
      </w:pPr>
      <w:r>
        <w:t xml:space="preserve">JW performed </w:t>
      </w:r>
      <w:r w:rsidR="00CA1470">
        <w:t xml:space="preserve">all </w:t>
      </w:r>
      <w:r w:rsidR="00552458">
        <w:t xml:space="preserve">landmark based </w:t>
      </w:r>
      <w:r>
        <w:t xml:space="preserve">analyses and landmarked the 3D scans used for validation with AZ. </w:t>
      </w:r>
      <w:r w:rsidR="00552458">
        <w:t>PC and AO performed the parameter tuning on the facial data</w:t>
      </w:r>
      <w:r w:rsidR="0035770B">
        <w:t xml:space="preserve"> and provided the automatic landmark indications</w:t>
      </w:r>
      <w:r w:rsidR="00552458">
        <w:t xml:space="preserve">. </w:t>
      </w:r>
      <w:r>
        <w:t>JW</w:t>
      </w:r>
      <w:r w:rsidR="00910E25">
        <w:t>,</w:t>
      </w:r>
      <w:r>
        <w:t xml:space="preserve"> AO</w:t>
      </w:r>
      <w:r w:rsidR="00910E25">
        <w:t>, and HM</w:t>
      </w:r>
      <w:r>
        <w:t xml:space="preserve"> wrote the first draft of the manuscript under supervision of PC.</w:t>
      </w:r>
      <w:r w:rsidR="00CA1470">
        <w:t xml:space="preserve"> HM, YF, and TP provided input and images using mandible scans.</w:t>
      </w:r>
      <w:r>
        <w:t xml:space="preserve"> PC </w:t>
      </w:r>
      <w:r w:rsidR="00900478">
        <w:t xml:space="preserve">and JW </w:t>
      </w:r>
      <w:r>
        <w:t>conceptualized the design</w:t>
      </w:r>
      <w:bookmarkStart w:id="5" w:name="_GoBack"/>
      <w:bookmarkEnd w:id="5"/>
      <w:r>
        <w:t xml:space="preserve"> of the study. OE, SV, and MS provided input throughout the analyses and writing process. JS developed the MeshMonk code. </w:t>
      </w:r>
    </w:p>
    <w:p w14:paraId="12F4F4C2" w14:textId="310ED37F" w:rsidR="00AC3EA3" w:rsidRDefault="00AC3EA3" w:rsidP="00A4246A">
      <w:pPr>
        <w:pStyle w:val="Heading1"/>
        <w:jc w:val="both"/>
      </w:pPr>
      <w:r w:rsidRPr="00376CC5">
        <w:t>Funding</w:t>
      </w:r>
    </w:p>
    <w:p w14:paraId="20D48A07" w14:textId="368C42AA" w:rsidR="00552458" w:rsidRPr="00552458" w:rsidRDefault="00D524F2" w:rsidP="00777B5E">
      <w:r w:rsidRPr="00384807">
        <w:rPr>
          <w:shd w:val="clear" w:color="auto" w:fill="FFFFFF"/>
        </w:rPr>
        <w:lastRenderedPageBreak/>
        <w:t>Th</w:t>
      </w:r>
      <w:r w:rsidR="00D9390C">
        <w:rPr>
          <w:shd w:val="clear" w:color="auto" w:fill="FFFFFF"/>
        </w:rPr>
        <w:t>e sample collection and personnel involved in this work</w:t>
      </w:r>
      <w:r w:rsidR="00A06454">
        <w:rPr>
          <w:shd w:val="clear" w:color="auto" w:fill="FFFFFF"/>
        </w:rPr>
        <w:t xml:space="preserve"> </w:t>
      </w:r>
      <w:r>
        <w:rPr>
          <w:shd w:val="clear" w:color="auto" w:fill="FFFFFF"/>
        </w:rPr>
        <w:t xml:space="preserve">was </w:t>
      </w:r>
      <w:r w:rsidR="00D9390C">
        <w:rPr>
          <w:shd w:val="clear" w:color="auto" w:fill="FFFFFF"/>
        </w:rPr>
        <w:t>supported</w:t>
      </w:r>
      <w:r w:rsidR="00A06454">
        <w:rPr>
          <w:shd w:val="clear" w:color="auto" w:fill="FFFFFF"/>
        </w:rPr>
        <w:t xml:space="preserve"> by </w:t>
      </w:r>
      <w:r w:rsidR="00D9390C">
        <w:rPr>
          <w:shd w:val="clear" w:color="auto" w:fill="FFFFFF"/>
        </w:rPr>
        <w:t xml:space="preserve">grants from </w:t>
      </w:r>
      <w:r w:rsidR="00A06454">
        <w:rPr>
          <w:shd w:val="clear" w:color="auto" w:fill="FFFFFF"/>
        </w:rPr>
        <w:t>the U</w:t>
      </w:r>
      <w:r w:rsidR="00D9390C">
        <w:rPr>
          <w:shd w:val="clear" w:color="auto" w:fill="FFFFFF"/>
        </w:rPr>
        <w:t>S</w:t>
      </w:r>
      <w:r w:rsidR="00A06454">
        <w:rPr>
          <w:shd w:val="clear" w:color="auto" w:fill="FFFFFF"/>
        </w:rPr>
        <w:t xml:space="preserve"> National Institute of Justice</w:t>
      </w:r>
      <w:r w:rsidR="00D9390C">
        <w:rPr>
          <w:shd w:val="clear" w:color="auto" w:fill="FFFFFF"/>
        </w:rPr>
        <w:t xml:space="preserve"> (2008-DN-BX-K125)</w:t>
      </w:r>
      <w:r w:rsidR="00A06454">
        <w:rPr>
          <w:shd w:val="clear" w:color="auto" w:fill="FFFFFF"/>
        </w:rPr>
        <w:t>, the U</w:t>
      </w:r>
      <w:r w:rsidR="00D9390C">
        <w:rPr>
          <w:shd w:val="clear" w:color="auto" w:fill="FFFFFF"/>
        </w:rPr>
        <w:t>S</w:t>
      </w:r>
      <w:r w:rsidR="00A06454">
        <w:rPr>
          <w:shd w:val="clear" w:color="auto" w:fill="FFFFFF"/>
        </w:rPr>
        <w:t xml:space="preserve"> Department of Defense, the University of Illinois Interdisciplinary Innovation Initiative Research Grant</w:t>
      </w:r>
      <w:r w:rsidR="00D9390C">
        <w:rPr>
          <w:shd w:val="clear" w:color="auto" w:fill="FFFFFF"/>
        </w:rPr>
        <w:t>, the Science Foundation of Ireland Walton Fellowship (04.W4/B643)</w:t>
      </w:r>
      <w:r w:rsidR="00A06454">
        <w:rPr>
          <w:shd w:val="clear" w:color="auto" w:fill="FFFFFF"/>
        </w:rPr>
        <w:t>,</w:t>
      </w:r>
      <w:r w:rsidR="00D9390C">
        <w:rPr>
          <w:shd w:val="clear" w:color="auto" w:fill="FFFFFF"/>
        </w:rPr>
        <w:t xml:space="preserve"> the Penn State Center for Human Evolution and Development,</w:t>
      </w:r>
      <w:r>
        <w:rPr>
          <w:shd w:val="clear" w:color="auto" w:fill="FFFFFF"/>
        </w:rPr>
        <w:t xml:space="preserve"> </w:t>
      </w:r>
      <w:r w:rsidR="00A06454">
        <w:rPr>
          <w:shd w:val="clear" w:color="auto" w:fill="FFFFFF"/>
        </w:rPr>
        <w:t xml:space="preserve">the United States </w:t>
      </w:r>
      <w:r w:rsidRPr="00384807">
        <w:rPr>
          <w:shd w:val="clear" w:color="auto" w:fill="FFFFFF"/>
        </w:rPr>
        <w:t>National Institutes</w:t>
      </w:r>
      <w:r>
        <w:rPr>
          <w:shd w:val="clear" w:color="auto" w:fill="FFFFFF"/>
        </w:rPr>
        <w:t xml:space="preserve"> of Health (1-RO1-DE027023),</w:t>
      </w:r>
      <w:r w:rsidRPr="00384807">
        <w:rPr>
          <w:shd w:val="clear" w:color="auto" w:fill="FFFFFF"/>
        </w:rPr>
        <w:t xml:space="preserve"> the Research Fund KU Leuven (BOF-C1, C14/15/081) </w:t>
      </w:r>
      <w:r>
        <w:rPr>
          <w:shd w:val="clear" w:color="auto" w:fill="FFFFFF"/>
        </w:rPr>
        <w:t xml:space="preserve">and the </w:t>
      </w:r>
      <w:r w:rsidRPr="00384807">
        <w:rPr>
          <w:shd w:val="clear" w:color="auto" w:fill="FFFFFF"/>
        </w:rPr>
        <w:t>Research Program of the Fund for Scientific Research - Fla</w:t>
      </w:r>
      <w:r>
        <w:rPr>
          <w:shd w:val="clear" w:color="auto" w:fill="FFFFFF"/>
        </w:rPr>
        <w:t>nders (Belgium) (FWO, G078518N)</w:t>
      </w:r>
      <w:r w:rsidRPr="00384807">
        <w:rPr>
          <w:shd w:val="clear" w:color="auto" w:fill="FFFFFF"/>
        </w:rPr>
        <w:t>.</w:t>
      </w:r>
    </w:p>
    <w:p w14:paraId="5A5E750A" w14:textId="77777777" w:rsidR="006B2D5B" w:rsidRDefault="006B2D5B" w:rsidP="00A4246A">
      <w:pPr>
        <w:pStyle w:val="Heading1"/>
        <w:jc w:val="both"/>
      </w:pPr>
      <w:r w:rsidRPr="00376CC5">
        <w:t>Acknowledgments</w:t>
      </w:r>
    </w:p>
    <w:p w14:paraId="7F1B92B9" w14:textId="28A09BA9" w:rsidR="006E7A91" w:rsidRPr="007F5F2A" w:rsidRDefault="006E7A91" w:rsidP="00A4246A">
      <w:pPr>
        <w:jc w:val="both"/>
      </w:pPr>
      <w:proofErr w:type="spellStart"/>
      <w:r>
        <w:t>MeshMonk</w:t>
      </w:r>
      <w:proofErr w:type="spellEnd"/>
      <w:r>
        <w:t xml:space="preserve"> was developed with WebMonks (</w:t>
      </w:r>
      <w:hyperlink r:id="rId8" w:history="1">
        <w:r w:rsidRPr="00C64431">
          <w:rPr>
            <w:rStyle w:val="Hyperlink"/>
          </w:rPr>
          <w:t>https://webmonks.vision</w:t>
        </w:r>
      </w:hyperlink>
      <w:r>
        <w:t xml:space="preserve">), a Belgian startup that works as a bridge </w:t>
      </w:r>
      <w:r w:rsidR="00414F6E">
        <w:t>to</w:t>
      </w:r>
      <w:r>
        <w:t xml:space="preserve"> highly qualified developers in third-world countries</w:t>
      </w:r>
      <w:r w:rsidR="008C792D">
        <w:t>, and w</w:t>
      </w:r>
      <w:r w:rsidR="00414F6E">
        <w:t xml:space="preserve">e are </w:t>
      </w:r>
      <w:r w:rsidR="008C792D">
        <w:t>very</w:t>
      </w:r>
      <w:r w:rsidR="00414F6E">
        <w:t xml:space="preserve"> grateful for </w:t>
      </w:r>
      <w:r>
        <w:t>their high-quality implementation and support. We also thank the many participants who have volunteered their time</w:t>
      </w:r>
      <w:r w:rsidR="00414F6E">
        <w:t xml:space="preserve"> and all the past and present members of the Shriver and Claes labs</w:t>
      </w:r>
      <w:r>
        <w:t xml:space="preserve">, without </w:t>
      </w:r>
      <w:r w:rsidR="008C792D">
        <w:t>whom</w:t>
      </w:r>
      <w:r>
        <w:t xml:space="preserve"> we would have never been able to develop this </w:t>
      </w:r>
      <w:r w:rsidR="00DE59A8">
        <w:t xml:space="preserve">toolbox </w:t>
      </w:r>
      <w:r>
        <w:t xml:space="preserve">or perform the research that </w:t>
      </w:r>
      <w:r w:rsidR="00414F6E">
        <w:t>it</w:t>
      </w:r>
      <w:r w:rsidR="00DE59A8">
        <w:t xml:space="preserve"> </w:t>
      </w:r>
      <w:r>
        <w:t>has contributed to</w:t>
      </w:r>
      <w:r w:rsidR="00414F6E">
        <w:t>.</w:t>
      </w:r>
    </w:p>
    <w:p w14:paraId="0FF01946" w14:textId="77777777" w:rsidR="00AC3EA3" w:rsidRPr="00376CC5" w:rsidRDefault="00D25C57" w:rsidP="00A4246A">
      <w:pPr>
        <w:pStyle w:val="Heading1"/>
        <w:jc w:val="both"/>
      </w:pPr>
      <w:r>
        <w:t>Ethics statement</w:t>
      </w:r>
    </w:p>
    <w:p w14:paraId="09064B74" w14:textId="7A843E57" w:rsidR="00AC3EA3" w:rsidRDefault="00D43DCB" w:rsidP="00A4246A">
      <w:pPr>
        <w:jc w:val="both"/>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2951D70F" w14:textId="77777777" w:rsidR="00A56B8D" w:rsidRPr="0088513A" w:rsidRDefault="00A56B8D" w:rsidP="00D9390C">
      <w:pPr>
        <w:pStyle w:val="Heading1"/>
      </w:pPr>
      <w:r w:rsidRPr="0088513A">
        <w:t>Data Availability Statement</w:t>
      </w:r>
    </w:p>
    <w:p w14:paraId="3E5897D3" w14:textId="5C4D99C9" w:rsidR="00A56B8D" w:rsidRPr="00376CC5" w:rsidRDefault="00A56B8D" w:rsidP="00D9390C">
      <w:pPr>
        <w:rPr>
          <w:rFonts w:cs="Times New Roman"/>
          <w:szCs w:val="24"/>
        </w:rPr>
      </w:pPr>
      <w:r>
        <w:rPr>
          <w:rFonts w:cs="Times New Roman"/>
          <w:szCs w:val="24"/>
        </w:rPr>
        <w:t>The informed consent with which the data were collected does not allow for dissemination of identifiable data to persons not listed as researchers on the IRB protocol. Thus, the full surface 3D facial images used for validation cannot be made publicly available. In the interest of reproducibility, we have provided the 19 manual and automatic landmarks used for validation as well as the code used to analyze them. These data</w:t>
      </w:r>
      <w:r w:rsidR="009F3499">
        <w:rPr>
          <w:rFonts w:cs="Times New Roman"/>
          <w:szCs w:val="24"/>
        </w:rPr>
        <w:t xml:space="preserve"> </w:t>
      </w:r>
      <w:r>
        <w:rPr>
          <w:rFonts w:cs="Times New Roman"/>
          <w:szCs w:val="24"/>
        </w:rPr>
        <w:t xml:space="preserve">are available in the following GitHub repository: </w:t>
      </w:r>
      <w:r w:rsidRPr="007F5F2A">
        <w:rPr>
          <w:rFonts w:cs="Times New Roman"/>
          <w:szCs w:val="24"/>
        </w:rPr>
        <w:t>https://github.com/juliedwhite/</w:t>
      </w:r>
      <w:r>
        <w:rPr>
          <w:rFonts w:cs="Times New Roman"/>
          <w:szCs w:val="24"/>
        </w:rPr>
        <w:t>MeshMonk</w:t>
      </w:r>
      <w:r w:rsidRPr="007F5F2A">
        <w:rPr>
          <w:rFonts w:cs="Times New Roman"/>
          <w:szCs w:val="24"/>
        </w:rPr>
        <w:t>Validation/</w:t>
      </w:r>
      <w:r>
        <w:rPr>
          <w:rFonts w:cs="Times New Roman"/>
          <w:szCs w:val="24"/>
        </w:rPr>
        <w:t xml:space="preserve">. The MeshMonk code and tutorials are available at </w:t>
      </w:r>
      <w:bookmarkStart w:id="6" w:name="_Hlk517894797"/>
      <w:r w:rsidRPr="007F5F2A">
        <w:rPr>
          <w:rFonts w:cs="Times New Roman"/>
          <w:szCs w:val="24"/>
        </w:rPr>
        <w:t>https://github.com/TheWebMonks/meshmonk</w:t>
      </w:r>
      <w:bookmarkEnd w:id="6"/>
      <w:r>
        <w:rPr>
          <w:rFonts w:cs="Times New Roman"/>
          <w:szCs w:val="24"/>
        </w:rPr>
        <w:t xml:space="preserve">. </w:t>
      </w:r>
    </w:p>
    <w:p w14:paraId="51895D62" w14:textId="5F5F70CB" w:rsidR="00D25C57" w:rsidRDefault="00D25C57" w:rsidP="00A53000">
      <w:pPr>
        <w:pStyle w:val="Heading1"/>
      </w:pPr>
      <w:r>
        <w:t>References</w:t>
      </w:r>
    </w:p>
    <w:p w14:paraId="14E7CA54" w14:textId="617E5632" w:rsidR="000D4275" w:rsidRPr="000D4275" w:rsidRDefault="00A23BB5" w:rsidP="000D427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0D4275" w:rsidRPr="000D4275">
        <w:rPr>
          <w:rFonts w:cs="Times New Roman"/>
          <w:noProof/>
          <w:szCs w:val="24"/>
        </w:rPr>
        <w:t xml:space="preserve">Adams, D. C., and Otárola-Castillo, E. (2013). Geomorph: An r package for the collection and analysis of geometric morphometric shape data. </w:t>
      </w:r>
      <w:r w:rsidR="000D4275" w:rsidRPr="000D4275">
        <w:rPr>
          <w:rFonts w:cs="Times New Roman"/>
          <w:i/>
          <w:iCs/>
          <w:noProof/>
          <w:szCs w:val="24"/>
        </w:rPr>
        <w:t>Methods Ecol. Evol.</w:t>
      </w:r>
      <w:r w:rsidR="000D4275" w:rsidRPr="000D4275">
        <w:rPr>
          <w:rFonts w:cs="Times New Roman"/>
          <w:noProof/>
          <w:szCs w:val="24"/>
        </w:rPr>
        <w:t xml:space="preserve"> 4, 393–399. doi:10.1111/2041-210X.12035.</w:t>
      </w:r>
    </w:p>
    <w:p w14:paraId="1B49BEBA"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Aldridge, K., Boyadjiev, S. A., Capone, G. T., DeLeon, V. B., and Richtsmeier, J. T. (2005). Precision and error of three-dimensional phenotypic measures acquired from 3dMD photogrammetric images. </w:t>
      </w:r>
      <w:r w:rsidRPr="000D4275">
        <w:rPr>
          <w:rFonts w:cs="Times New Roman"/>
          <w:i/>
          <w:iCs/>
          <w:noProof/>
          <w:szCs w:val="24"/>
        </w:rPr>
        <w:t>Am. J. Med. Genet.</w:t>
      </w:r>
      <w:r w:rsidRPr="000D4275">
        <w:rPr>
          <w:rFonts w:cs="Times New Roman"/>
          <w:noProof/>
          <w:szCs w:val="24"/>
        </w:rPr>
        <w:t xml:space="preserve"> 138A, 247–253. doi:10.1002/ajmg.a.30959.</w:t>
      </w:r>
    </w:p>
    <w:p w14:paraId="7726AC1D"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Altman, D. G., and Bland, J. M. (1983). Measurement in Medicine: The Analysis of Method Comparison Studies. </w:t>
      </w:r>
      <w:r w:rsidRPr="000D4275">
        <w:rPr>
          <w:rFonts w:cs="Times New Roman"/>
          <w:i/>
          <w:iCs/>
          <w:noProof/>
          <w:szCs w:val="24"/>
        </w:rPr>
        <w:t>Stat.</w:t>
      </w:r>
      <w:r w:rsidRPr="000D4275">
        <w:rPr>
          <w:rFonts w:cs="Times New Roman"/>
          <w:noProof/>
          <w:szCs w:val="24"/>
        </w:rPr>
        <w:t xml:space="preserve"> 32, 307–317. doi:10.2307/2987937.</w:t>
      </w:r>
    </w:p>
    <w:p w14:paraId="21A5C21F"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lastRenderedPageBreak/>
        <w:t xml:space="preserve">Andresen, P. R., and Nielsen, M. (2001). Non-rigid registration by geometry-constrained diffusion. </w:t>
      </w:r>
      <w:r w:rsidRPr="000D4275">
        <w:rPr>
          <w:rFonts w:cs="Times New Roman"/>
          <w:i/>
          <w:iCs/>
          <w:noProof/>
          <w:szCs w:val="24"/>
        </w:rPr>
        <w:t>Med. Image Anal.</w:t>
      </w:r>
      <w:r w:rsidRPr="000D4275">
        <w:rPr>
          <w:rFonts w:cs="Times New Roman"/>
          <w:noProof/>
          <w:szCs w:val="24"/>
        </w:rPr>
        <w:t xml:space="preserve"> 5, 81–88. doi:10.1016/S1361-8415(00)00036-0.</w:t>
      </w:r>
    </w:p>
    <w:p w14:paraId="6F14D894"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Baynam, G., Walters, M., Claes, P., Kung, S., LeSouef, P., Dawkins, H., et al. (2015). Phenotyping: Targeting genotype’s rich cousin for diagnosis. </w:t>
      </w:r>
      <w:r w:rsidRPr="000D4275">
        <w:rPr>
          <w:rFonts w:cs="Times New Roman"/>
          <w:i/>
          <w:iCs/>
          <w:noProof/>
          <w:szCs w:val="24"/>
        </w:rPr>
        <w:t>J. Paediatr. Child Health</w:t>
      </w:r>
      <w:r w:rsidRPr="000D4275">
        <w:rPr>
          <w:rFonts w:cs="Times New Roman"/>
          <w:noProof/>
          <w:szCs w:val="24"/>
        </w:rPr>
        <w:t xml:space="preserve"> 51, 381–386. doi:10.1111/jpc.12705.</w:t>
      </w:r>
    </w:p>
    <w:p w14:paraId="0DC5A43F"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Besl, P. J., and McKay, N. D. (1992). A method for registration of 3-D shapes. </w:t>
      </w:r>
      <w:r w:rsidRPr="000D4275">
        <w:rPr>
          <w:rFonts w:cs="Times New Roman"/>
          <w:i/>
          <w:iCs/>
          <w:noProof/>
          <w:szCs w:val="24"/>
        </w:rPr>
        <w:t>IEEE Trans. Pattern Anal. Mach. Intell.</w:t>
      </w:r>
      <w:r w:rsidRPr="000D4275">
        <w:rPr>
          <w:rFonts w:cs="Times New Roman"/>
          <w:noProof/>
          <w:szCs w:val="24"/>
        </w:rPr>
        <w:t xml:space="preserve"> 14, 239–256. doi:10.1109/34.121791.</w:t>
      </w:r>
    </w:p>
    <w:p w14:paraId="723ACFBD"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Blanz, V., and Vetter, T. (1999). A morphable model for the synthesis of 3D faces. in </w:t>
      </w:r>
      <w:r w:rsidRPr="000D4275">
        <w:rPr>
          <w:rFonts w:cs="Times New Roman"/>
          <w:i/>
          <w:iCs/>
          <w:noProof/>
          <w:szCs w:val="24"/>
        </w:rPr>
        <w:t>Proceedings of the 26th annual conference on computer graphics and interactive techniques</w:t>
      </w:r>
      <w:r w:rsidRPr="000D4275">
        <w:rPr>
          <w:rFonts w:cs="Times New Roman"/>
          <w:noProof/>
          <w:szCs w:val="24"/>
        </w:rPr>
        <w:t xml:space="preserve"> (New York, NY, USA: ACM Press/Addison-Wesley Publishing Co), 187–194. doi:10.1145/311535.311556.</w:t>
      </w:r>
    </w:p>
    <w:p w14:paraId="5540711B"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Bro-Nielsen, M. (1996). Medical image registration and surgery simulation. doi:0909-3192.</w:t>
      </w:r>
    </w:p>
    <w:p w14:paraId="244004EF"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Chui, H., and Rangarajan, A. (2003). A new point matching algorithm for non-rigid registration. </w:t>
      </w:r>
      <w:r w:rsidRPr="000D4275">
        <w:rPr>
          <w:rFonts w:cs="Times New Roman"/>
          <w:i/>
          <w:iCs/>
          <w:noProof/>
          <w:szCs w:val="24"/>
        </w:rPr>
        <w:t>Comput. Vis. Image Underst.</w:t>
      </w:r>
      <w:r w:rsidRPr="000D4275">
        <w:rPr>
          <w:rFonts w:cs="Times New Roman"/>
          <w:noProof/>
          <w:szCs w:val="24"/>
        </w:rPr>
        <w:t xml:space="preserve"> 89, 114–141. doi:10.1016/S1077-3142(03)00009-2.</w:t>
      </w:r>
    </w:p>
    <w:p w14:paraId="4709FC6C"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Claes, P. (2007). A robust statistical surface registration framework using implicit function representations: application in craniofacial reconstruction. Available at: http://mic.uzleuven.be/download/public/MIC/publications/2967/PHD_ pclaes.pdf.</w:t>
      </w:r>
    </w:p>
    <w:p w14:paraId="65258C88"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Claes, P., Daniels, K., Walters, M., Clement, J. G., Vandermeulen, D., and Suetens, P. (2012a). Dysmorphometrics: the modelling of morphological abnormalities. </w:t>
      </w:r>
      <w:r w:rsidRPr="000D4275">
        <w:rPr>
          <w:rFonts w:cs="Times New Roman"/>
          <w:i/>
          <w:iCs/>
          <w:noProof/>
          <w:szCs w:val="24"/>
        </w:rPr>
        <w:t>Theor. Biol. Med. Model.</w:t>
      </w:r>
      <w:r w:rsidRPr="000D4275">
        <w:rPr>
          <w:rFonts w:cs="Times New Roman"/>
          <w:noProof/>
          <w:szCs w:val="24"/>
        </w:rPr>
        <w:t xml:space="preserve"> 9, 5. doi:10.1186/1742-4682-9-5.</w:t>
      </w:r>
    </w:p>
    <w:p w14:paraId="6C8D1A51"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Claes, P., Hill, H., and Shriver, M. (2014). Towards DNA-based facial composites: preliminary results and validation. </w:t>
      </w:r>
      <w:r w:rsidRPr="000D4275">
        <w:rPr>
          <w:rFonts w:cs="Times New Roman"/>
          <w:i/>
          <w:iCs/>
          <w:noProof/>
          <w:szCs w:val="24"/>
        </w:rPr>
        <w:t>Forensic Sci. Int.</w:t>
      </w:r>
      <w:r w:rsidRPr="000D4275">
        <w:rPr>
          <w:rFonts w:cs="Times New Roman"/>
          <w:noProof/>
          <w:szCs w:val="24"/>
        </w:rPr>
        <w:t xml:space="preserve"> 13, 208–216. doi:10.1016/j.fsigen.2014.08.008.</w:t>
      </w:r>
    </w:p>
    <w:p w14:paraId="7C377841"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Claes, P., Roosenboom, J., White, J. D., Swigut, T., Sero, D., Li, J., et al. (2018). Genome-wide mapping of global-to-local genetic effects on human facial shape. </w:t>
      </w:r>
      <w:r w:rsidRPr="000D4275">
        <w:rPr>
          <w:rFonts w:cs="Times New Roman"/>
          <w:i/>
          <w:iCs/>
          <w:noProof/>
          <w:szCs w:val="24"/>
        </w:rPr>
        <w:t>Nat. Genet.</w:t>
      </w:r>
      <w:r w:rsidRPr="000D4275">
        <w:rPr>
          <w:rFonts w:cs="Times New Roman"/>
          <w:noProof/>
          <w:szCs w:val="24"/>
        </w:rPr>
        <w:t xml:space="preserve"> 50, 414–423. doi:10.1038/s41588-018-0057-4.</w:t>
      </w:r>
    </w:p>
    <w:p w14:paraId="770D45EE"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Claes, P., Walters, M., and Clement, J. (2012b). Improved facial outcome assessment using a 3D anthropometric mask. </w:t>
      </w:r>
      <w:r w:rsidRPr="000D4275">
        <w:rPr>
          <w:rFonts w:cs="Times New Roman"/>
          <w:i/>
          <w:iCs/>
          <w:noProof/>
          <w:szCs w:val="24"/>
        </w:rPr>
        <w:t>Int. J. Oral Maxillofac. Surg.</w:t>
      </w:r>
      <w:r w:rsidRPr="000D4275">
        <w:rPr>
          <w:rFonts w:cs="Times New Roman"/>
          <w:noProof/>
          <w:szCs w:val="24"/>
        </w:rPr>
        <w:t xml:space="preserve"> 41, 324–330. doi:10.1016/j.ijom.2011.10.019.</w:t>
      </w:r>
    </w:p>
    <w:p w14:paraId="5340A017"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Claes, P., Walters, M., Shriver, M., Puts, D., Gibson, G., Clement, J. G., et al. (2012c). Sexual dimorphism in multiple aspects of 3D facial symmetry and asymmetry defined by spatially dense geometric morphometrics. </w:t>
      </w:r>
      <w:r w:rsidRPr="000D4275">
        <w:rPr>
          <w:rFonts w:cs="Times New Roman"/>
          <w:i/>
          <w:iCs/>
          <w:noProof/>
          <w:szCs w:val="24"/>
        </w:rPr>
        <w:t>J. Anat.</w:t>
      </w:r>
      <w:r w:rsidRPr="000D4275">
        <w:rPr>
          <w:rFonts w:cs="Times New Roman"/>
          <w:noProof/>
          <w:szCs w:val="24"/>
        </w:rPr>
        <w:t xml:space="preserve"> 221, 97–114. doi:10.1111/j.1469-7580.2012.01528.x.</w:t>
      </w:r>
    </w:p>
    <w:p w14:paraId="714A6A18"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Collyer, M. L., Sekora, D. J., and Adams, D. C. (2015). A method for analysis of phenotypic change for phenotypes described by high-dimensional data. </w:t>
      </w:r>
      <w:r w:rsidRPr="000D4275">
        <w:rPr>
          <w:rFonts w:cs="Times New Roman"/>
          <w:i/>
          <w:iCs/>
          <w:noProof/>
          <w:szCs w:val="24"/>
        </w:rPr>
        <w:t>Heredity (Edinb).</w:t>
      </w:r>
      <w:r w:rsidRPr="000D4275">
        <w:rPr>
          <w:rFonts w:cs="Times New Roman"/>
          <w:noProof/>
          <w:szCs w:val="24"/>
        </w:rPr>
        <w:t xml:space="preserve"> 115, 357–365. doi:10.1038/hdy.2014.75.</w:t>
      </w:r>
    </w:p>
    <w:p w14:paraId="4ED50F75"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lastRenderedPageBreak/>
        <w:t xml:space="preserve">Corner, B. D., Lele, S., and Richtsmeier, J. T. (1992). Measuring Precision of Three-Dimensional Landmark Data. </w:t>
      </w:r>
      <w:r w:rsidRPr="000D4275">
        <w:rPr>
          <w:rFonts w:cs="Times New Roman"/>
          <w:i/>
          <w:iCs/>
          <w:noProof/>
          <w:szCs w:val="24"/>
        </w:rPr>
        <w:t>J. Quantative Anthropol.</w:t>
      </w:r>
      <w:r w:rsidRPr="000D4275">
        <w:rPr>
          <w:rFonts w:cs="Times New Roman"/>
          <w:noProof/>
          <w:szCs w:val="24"/>
        </w:rPr>
        <w:t xml:space="preserve"> 3, 347–359.</w:t>
      </w:r>
    </w:p>
    <w:p w14:paraId="5EBED557"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Davies, R. H., Twining, C. J., Cootes, T. F., Waterton, J. C., and Taylor, C. J. (2002). A minimum description length approach to statistical shape modeling. </w:t>
      </w:r>
      <w:r w:rsidRPr="000D4275">
        <w:rPr>
          <w:rFonts w:cs="Times New Roman"/>
          <w:i/>
          <w:iCs/>
          <w:noProof/>
          <w:szCs w:val="24"/>
        </w:rPr>
        <w:t>IEEE Trans. Med. Imaging</w:t>
      </w:r>
      <w:r w:rsidRPr="000D4275">
        <w:rPr>
          <w:rFonts w:cs="Times New Roman"/>
          <w:noProof/>
          <w:szCs w:val="24"/>
        </w:rPr>
        <w:t xml:space="preserve"> 21, 525–537. doi:10.1109/TMI.2002.1009388.</w:t>
      </w:r>
    </w:p>
    <w:p w14:paraId="5A0B62A4"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De Jong, M. A., Hysi, P., Spector, T., Niessen, W., Koudstaal, M. J., Wolvius, E. B., et al. (2018). Ensemble landmarking of 3D facial surface scans. </w:t>
      </w:r>
      <w:r w:rsidRPr="000D4275">
        <w:rPr>
          <w:rFonts w:cs="Times New Roman"/>
          <w:i/>
          <w:iCs/>
          <w:noProof/>
          <w:szCs w:val="24"/>
        </w:rPr>
        <w:t>Sci. Rep.</w:t>
      </w:r>
      <w:r w:rsidRPr="000D4275">
        <w:rPr>
          <w:rFonts w:cs="Times New Roman"/>
          <w:noProof/>
          <w:szCs w:val="24"/>
        </w:rPr>
        <w:t xml:space="preserve"> 8, 1–11. doi:10.1038/s41598-017-18294-x.</w:t>
      </w:r>
    </w:p>
    <w:p w14:paraId="01D406F9"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De Jong, M. A., Wollstein, A., Ruff, C., Dunaway, D., Hysi, P., Spector, T., et al. (2016). An automatic 3D facial landmarking algorithm using 2D gabor wavelets. </w:t>
      </w:r>
      <w:r w:rsidRPr="000D4275">
        <w:rPr>
          <w:rFonts w:cs="Times New Roman"/>
          <w:i/>
          <w:iCs/>
          <w:noProof/>
          <w:szCs w:val="24"/>
        </w:rPr>
        <w:t>IEEE Trans. Image Process.</w:t>
      </w:r>
      <w:r w:rsidRPr="000D4275">
        <w:rPr>
          <w:rFonts w:cs="Times New Roman"/>
          <w:noProof/>
          <w:szCs w:val="24"/>
        </w:rPr>
        <w:t xml:space="preserve"> 25, 580–588. doi:10.1109/TIP.2015.2496183.</w:t>
      </w:r>
    </w:p>
    <w:p w14:paraId="3E1C2652"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Fagertun, J., Harder, S., Rosengren, A., Moeller, C., Werge, T., Paulsen, R. R., et al. (2014). 3D facial landmarks: Inter-operator variability of manual annotation. </w:t>
      </w:r>
      <w:r w:rsidRPr="000D4275">
        <w:rPr>
          <w:rFonts w:cs="Times New Roman"/>
          <w:i/>
          <w:iCs/>
          <w:noProof/>
          <w:szCs w:val="24"/>
        </w:rPr>
        <w:t>BMC Med. Imaging</w:t>
      </w:r>
      <w:r w:rsidRPr="000D4275">
        <w:rPr>
          <w:rFonts w:cs="Times New Roman"/>
          <w:noProof/>
          <w:szCs w:val="24"/>
        </w:rPr>
        <w:t xml:space="preserve"> 14, 35. doi:10.1186/1471-2342-14-35.</w:t>
      </w:r>
    </w:p>
    <w:p w14:paraId="58F6E38B"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Fisher, R. A. (1925). </w:t>
      </w:r>
      <w:r w:rsidRPr="000D4275">
        <w:rPr>
          <w:rFonts w:cs="Times New Roman"/>
          <w:i/>
          <w:iCs/>
          <w:noProof/>
          <w:szCs w:val="24"/>
        </w:rPr>
        <w:t>Statistical methods for research workers</w:t>
      </w:r>
      <w:r w:rsidRPr="000D4275">
        <w:rPr>
          <w:rFonts w:cs="Times New Roman"/>
          <w:noProof/>
          <w:szCs w:val="24"/>
        </w:rPr>
        <w:t>. 5th editio. , eds. F. A. E. Crew and D. W. Cutler Edinburgh: Oliver &amp; Boyd doi:10.1056/NEJMc061160.</w:t>
      </w:r>
    </w:p>
    <w:p w14:paraId="12842E7B"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Hammond, P., Hutton, T. J., Allanson, J. E., Buxton, B. F., Campbell, L. E., Clayton-Smith, J., et al. (2005). Discriminating Power of Localized Three-Dimensional Facial Morphology. </w:t>
      </w:r>
      <w:r w:rsidRPr="000D4275">
        <w:rPr>
          <w:rFonts w:cs="Times New Roman"/>
          <w:i/>
          <w:iCs/>
          <w:noProof/>
          <w:szCs w:val="24"/>
        </w:rPr>
        <w:t>Am. J. Hum. Genet.</w:t>
      </w:r>
      <w:r w:rsidRPr="000D4275">
        <w:rPr>
          <w:rFonts w:cs="Times New Roman"/>
          <w:noProof/>
          <w:szCs w:val="24"/>
        </w:rPr>
        <w:t xml:space="preserve"> 77, 999–1010. doi:10.1086/498396.</w:t>
      </w:r>
    </w:p>
    <w:p w14:paraId="73F7D622"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Heike, C. L., Upson, K., Stuhaug, E., and Weinberg, S. M. (2010). 3D digital stereophotogrammetry: a practical guide to facial image acquisition. </w:t>
      </w:r>
      <w:r w:rsidRPr="000D4275">
        <w:rPr>
          <w:rFonts w:cs="Times New Roman"/>
          <w:i/>
          <w:iCs/>
          <w:noProof/>
          <w:szCs w:val="24"/>
        </w:rPr>
        <w:t>Head Face Med.</w:t>
      </w:r>
      <w:r w:rsidRPr="000D4275">
        <w:rPr>
          <w:rFonts w:cs="Times New Roman"/>
          <w:noProof/>
          <w:szCs w:val="24"/>
        </w:rPr>
        <w:t xml:space="preserve"> 6, 18. doi:10.1186/1746-160X-6-18.</w:t>
      </w:r>
    </w:p>
    <w:p w14:paraId="05DED210"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Hille, E. (1982). </w:t>
      </w:r>
      <w:r w:rsidRPr="000D4275">
        <w:rPr>
          <w:rFonts w:cs="Times New Roman"/>
          <w:i/>
          <w:iCs/>
          <w:noProof/>
          <w:szCs w:val="24"/>
        </w:rPr>
        <w:t>Analytic Function Theory, Volume I</w:t>
      </w:r>
      <w:r w:rsidRPr="000D4275">
        <w:rPr>
          <w:rFonts w:cs="Times New Roman"/>
          <w:noProof/>
          <w:szCs w:val="24"/>
        </w:rPr>
        <w:t>. 2nd editio. Providence, RI: AMS Chelea Publishing Company.</w:t>
      </w:r>
    </w:p>
    <w:p w14:paraId="502D5F17"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Hopman, S. M. J., Merks, J. H. M., Suttie, M., Hennekam, R. C. M., and Hammond, P. (2016). 3D morphometry aids facial analysis of individuals with a childhood cancer. </w:t>
      </w:r>
      <w:r w:rsidRPr="000D4275">
        <w:rPr>
          <w:rFonts w:cs="Times New Roman"/>
          <w:i/>
          <w:iCs/>
          <w:noProof/>
          <w:szCs w:val="24"/>
        </w:rPr>
        <w:t>Am. J. Med. Genet. Part A</w:t>
      </w:r>
      <w:r w:rsidRPr="000D4275">
        <w:rPr>
          <w:rFonts w:cs="Times New Roman"/>
          <w:noProof/>
          <w:szCs w:val="24"/>
        </w:rPr>
        <w:t xml:space="preserve"> 170, 2905–2915. doi:10.1002/ajmg.a.37850.</w:t>
      </w:r>
    </w:p>
    <w:p w14:paraId="77A5E6CB"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Houle, D., Govindaraju, D. R., and Omholt, S. (2010). Phenomics: The next challenge. </w:t>
      </w:r>
      <w:r w:rsidRPr="000D4275">
        <w:rPr>
          <w:rFonts w:cs="Times New Roman"/>
          <w:i/>
          <w:iCs/>
          <w:noProof/>
          <w:szCs w:val="24"/>
        </w:rPr>
        <w:t>Nat. Rev. Genet.</w:t>
      </w:r>
      <w:r w:rsidRPr="000D4275">
        <w:rPr>
          <w:rFonts w:cs="Times New Roman"/>
          <w:noProof/>
          <w:szCs w:val="24"/>
        </w:rPr>
        <w:t xml:space="preserve"> 11, 855–866. doi:10.1038/nrg2897.</w:t>
      </w:r>
    </w:p>
    <w:p w14:paraId="3293FA19"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Hutton, T. J., Buxton, B. F., and Hammond, P. (2003a). Automated registration of 3D faces using dense surface models. in </w:t>
      </w:r>
      <w:r w:rsidRPr="000D4275">
        <w:rPr>
          <w:rFonts w:cs="Times New Roman"/>
          <w:i/>
          <w:iCs/>
          <w:noProof/>
          <w:szCs w:val="24"/>
        </w:rPr>
        <w:t>British Machine Vision Conference</w:t>
      </w:r>
      <w:r w:rsidRPr="000D4275">
        <w:rPr>
          <w:rFonts w:cs="Times New Roman"/>
          <w:noProof/>
          <w:szCs w:val="24"/>
        </w:rPr>
        <w:t>, eds. R. Harvey and A. Bangham (Norwich: Citeseer), 1–10. doi:10.5244/C.17.45.</w:t>
      </w:r>
    </w:p>
    <w:p w14:paraId="71EE70C3"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Hutton, T. J., Buxton, B. F., Hammond, P., and Potts, H. W. W. (2003b). Estimating Average Growth Trajectories in Shape-Space Using Kernel Smoothing. </w:t>
      </w:r>
      <w:r w:rsidRPr="000D4275">
        <w:rPr>
          <w:rFonts w:cs="Times New Roman"/>
          <w:i/>
          <w:iCs/>
          <w:noProof/>
          <w:szCs w:val="24"/>
        </w:rPr>
        <w:t>IEEE Trans. Med. Imaging</w:t>
      </w:r>
      <w:r w:rsidRPr="000D4275">
        <w:rPr>
          <w:rFonts w:cs="Times New Roman"/>
          <w:noProof/>
          <w:szCs w:val="24"/>
        </w:rPr>
        <w:t xml:space="preserve"> 22, 747–753. doi:10.1109/TMI.2003.814784.</w:t>
      </w:r>
    </w:p>
    <w:p w14:paraId="6368E751"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lastRenderedPageBreak/>
        <w:t xml:space="preserve">Ibrahim, A., Suttie, M., Bulstrode, N. W., Britto, J. A., Dunaway, D., Hammond, P., et al. (2016). Combined soft and skeletal tissue modelling of normal and dysmorphic midface postnatal development. </w:t>
      </w:r>
      <w:r w:rsidRPr="000D4275">
        <w:rPr>
          <w:rFonts w:cs="Times New Roman"/>
          <w:i/>
          <w:iCs/>
          <w:noProof/>
          <w:szCs w:val="24"/>
        </w:rPr>
        <w:t>J. Craniomaxillofacial Surg.</w:t>
      </w:r>
      <w:r w:rsidRPr="000D4275">
        <w:rPr>
          <w:rFonts w:cs="Times New Roman"/>
          <w:noProof/>
          <w:szCs w:val="24"/>
        </w:rPr>
        <w:t xml:space="preserve"> 44, 1777–1785. doi:10.1016/j.jcms.2016.08.020.</w:t>
      </w:r>
    </w:p>
    <w:p w14:paraId="4A7EFFA4"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Imaizumi, K., Taniguchi, K., Ogawa, Y., Matsuzaki, K., Nagata, T., Mochimaru, M., et al. (2015). Three-dimensional analyses of aging-induced alterations in facial shape: a longitudinal study of 171 Japanese males. </w:t>
      </w:r>
      <w:r w:rsidRPr="000D4275">
        <w:rPr>
          <w:rFonts w:cs="Times New Roman"/>
          <w:i/>
          <w:iCs/>
          <w:noProof/>
          <w:szCs w:val="24"/>
        </w:rPr>
        <w:t>Int. J. Legal Med.</w:t>
      </w:r>
      <w:r w:rsidRPr="000D4275">
        <w:rPr>
          <w:rFonts w:cs="Times New Roman"/>
          <w:noProof/>
          <w:szCs w:val="24"/>
        </w:rPr>
        <w:t xml:space="preserve"> 129, 385–393. doi:10.1007/s00414-014-1114-x.</w:t>
      </w:r>
    </w:p>
    <w:p w14:paraId="05222207"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Klingenberg, C. P., Wetherill, L., Rogers, J., Moore, E., Ward, R., Autti-Rämö, I., et al. (2010). Prenatal alcohol exposure alters the patterns of facial asymmetry. </w:t>
      </w:r>
      <w:r w:rsidRPr="000D4275">
        <w:rPr>
          <w:rFonts w:cs="Times New Roman"/>
          <w:i/>
          <w:iCs/>
          <w:noProof/>
          <w:szCs w:val="24"/>
        </w:rPr>
        <w:t>Alcohol</w:t>
      </w:r>
      <w:r w:rsidRPr="000D4275">
        <w:rPr>
          <w:rFonts w:cs="Times New Roman"/>
          <w:noProof/>
          <w:szCs w:val="24"/>
        </w:rPr>
        <w:t xml:space="preserve"> 44, 649–657. doi:10.1016/j.alcohol.2009.10.016.</w:t>
      </w:r>
    </w:p>
    <w:p w14:paraId="09802C28"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Levene, H. (1960). “Robust tests for equality of variances,” in </w:t>
      </w:r>
      <w:r w:rsidRPr="000D4275">
        <w:rPr>
          <w:rFonts w:cs="Times New Roman"/>
          <w:i/>
          <w:iCs/>
          <w:noProof/>
          <w:szCs w:val="24"/>
        </w:rPr>
        <w:t>Contributions to Probability and Statistics: Essays in Honor of Harold Hotelling</w:t>
      </w:r>
      <w:r w:rsidRPr="000D4275">
        <w:rPr>
          <w:rFonts w:cs="Times New Roman"/>
          <w:noProof/>
          <w:szCs w:val="24"/>
        </w:rPr>
        <w:t>, eds. I. Olkin and H. Hotelling (Stanford: Stanford University Press), 278–292.</w:t>
      </w:r>
    </w:p>
    <w:p w14:paraId="152AA432"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Li, M., Cole, J. B., Manyama, M., Larson, J. R., Liberton, D. K., Riccardi, S. L., et al. (2017). Rapid automated landmarking for morphometric analysis of three-dimensional facial scans. </w:t>
      </w:r>
      <w:r w:rsidRPr="000D4275">
        <w:rPr>
          <w:rFonts w:cs="Times New Roman"/>
          <w:i/>
          <w:iCs/>
          <w:noProof/>
          <w:szCs w:val="24"/>
        </w:rPr>
        <w:t>J. Anat.</w:t>
      </w:r>
      <w:r w:rsidRPr="000D4275">
        <w:rPr>
          <w:rFonts w:cs="Times New Roman"/>
          <w:noProof/>
          <w:szCs w:val="24"/>
        </w:rPr>
        <w:t xml:space="preserve"> 230, 1–12. doi:10.1111/joa.12576.</w:t>
      </w:r>
    </w:p>
    <w:p w14:paraId="1FE9C558"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Liu, F., van der Lijn, F., Schurmann, C., Zhu, G., Chakravarty, M. M., Hysi, P. G., et al. (2012). A Genome-Wide Association Study Identifies Five Loci Influencing Facial Morphology in Europeans. </w:t>
      </w:r>
      <w:r w:rsidRPr="000D4275">
        <w:rPr>
          <w:rFonts w:cs="Times New Roman"/>
          <w:i/>
          <w:iCs/>
          <w:noProof/>
          <w:szCs w:val="24"/>
        </w:rPr>
        <w:t>PLoS Genet.</w:t>
      </w:r>
      <w:r w:rsidRPr="000D4275">
        <w:rPr>
          <w:rFonts w:cs="Times New Roman"/>
          <w:noProof/>
          <w:szCs w:val="24"/>
        </w:rPr>
        <w:t xml:space="preserve"> 8, e1002932. doi:10.1371/journal.pgen.1002932.</w:t>
      </w:r>
    </w:p>
    <w:p w14:paraId="664476C4"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Matthews, H., Penington, A., Clement, J., Kilpatrick, N., Fan, Y., and Claes, P. (2018). Estimating age and synthesising growth in children and adolescents using 3D facial prototypes. </w:t>
      </w:r>
      <w:r w:rsidRPr="000D4275">
        <w:rPr>
          <w:rFonts w:cs="Times New Roman"/>
          <w:i/>
          <w:iCs/>
          <w:noProof/>
          <w:szCs w:val="24"/>
        </w:rPr>
        <w:t>Forensic Sci. Int.</w:t>
      </w:r>
      <w:r w:rsidRPr="000D4275">
        <w:rPr>
          <w:rFonts w:cs="Times New Roman"/>
          <w:noProof/>
          <w:szCs w:val="24"/>
        </w:rPr>
        <w:t xml:space="preserve"> 286, 61–69. doi:10.1016/j.forsciint.2018.02.024.</w:t>
      </w:r>
    </w:p>
    <w:p w14:paraId="6B8D2713"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Paternoster, L., Zhurov, A. I., Toma, A. M., Kemp, J. P., St. Pourcain, B., Timpson, N. J., et al. (2012). Genome-wide association study of three-dimensional facial morphology identifies a variant in PAX3 associated with nasion position. </w:t>
      </w:r>
      <w:r w:rsidRPr="000D4275">
        <w:rPr>
          <w:rFonts w:cs="Times New Roman"/>
          <w:i/>
          <w:iCs/>
          <w:noProof/>
          <w:szCs w:val="24"/>
        </w:rPr>
        <w:t>Am. J. Hum. Genet.</w:t>
      </w:r>
      <w:r w:rsidRPr="000D4275">
        <w:rPr>
          <w:rFonts w:cs="Times New Roman"/>
          <w:noProof/>
          <w:szCs w:val="24"/>
        </w:rPr>
        <w:t xml:space="preserve"> 90, 478–485. doi:10.1016/j.ajhg.2011.12.021.</w:t>
      </w:r>
    </w:p>
    <w:p w14:paraId="2120F6FF"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Redert, A., Kaptein, B., Reinders, M., van den Eelaart, I., and Hendriks, E. (1999). Extraction of semantic 3D models of human faces from stereoscopic image sequences. </w:t>
      </w:r>
      <w:r w:rsidRPr="000D4275">
        <w:rPr>
          <w:rFonts w:cs="Times New Roman"/>
          <w:i/>
          <w:iCs/>
          <w:noProof/>
          <w:szCs w:val="24"/>
        </w:rPr>
        <w:t>Acta Stereol.</w:t>
      </w:r>
      <w:r w:rsidRPr="000D4275">
        <w:rPr>
          <w:rFonts w:cs="Times New Roman"/>
          <w:noProof/>
          <w:szCs w:val="24"/>
        </w:rPr>
        <w:t xml:space="preserve"> 18, 255–264.</w:t>
      </w:r>
    </w:p>
    <w:p w14:paraId="08B0481E"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Richtsmeier, J. T., Burke Deleon, V., and Lele, S. R. (2002). The promise of geometric morphometrics. </w:t>
      </w:r>
      <w:r w:rsidRPr="000D4275">
        <w:rPr>
          <w:rFonts w:cs="Times New Roman"/>
          <w:i/>
          <w:iCs/>
          <w:noProof/>
          <w:szCs w:val="24"/>
        </w:rPr>
        <w:t>Am. J. Phys. Anthropol.</w:t>
      </w:r>
      <w:r w:rsidRPr="000D4275">
        <w:rPr>
          <w:rFonts w:cs="Times New Roman"/>
          <w:noProof/>
          <w:szCs w:val="24"/>
        </w:rPr>
        <w:t xml:space="preserve"> 119, 63–91. doi:10.1002/ajpa.10174.</w:t>
      </w:r>
    </w:p>
    <w:p w14:paraId="6DCB5234"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Richtsmeier, J. T., Paik, C. H., Elfert, P. C., Cole III, T. M., and Dahlman, H. R. (1995). Precision, repeatibility, and validation of the localization of cranial landmarks using computed tomography scans. </w:t>
      </w:r>
      <w:r w:rsidRPr="000D4275">
        <w:rPr>
          <w:rFonts w:cs="Times New Roman"/>
          <w:i/>
          <w:iCs/>
          <w:noProof/>
          <w:szCs w:val="24"/>
        </w:rPr>
        <w:t>Cleft Palate-Craniofacial J.</w:t>
      </w:r>
      <w:r w:rsidRPr="000D4275">
        <w:rPr>
          <w:rFonts w:cs="Times New Roman"/>
          <w:noProof/>
          <w:szCs w:val="24"/>
        </w:rPr>
        <w:t xml:space="preserve"> 32, 217–227. doi:10.1597/1545-1569_1995_032_0217_pravot_2.3.co_2.</w:t>
      </w:r>
    </w:p>
    <w:p w14:paraId="2C1D94A5"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Rohlf, F. J., and Slice, D. (1990). Extensions of the procrustes method for the optimal </w:t>
      </w:r>
      <w:r w:rsidRPr="000D4275">
        <w:rPr>
          <w:rFonts w:cs="Times New Roman"/>
          <w:noProof/>
          <w:szCs w:val="24"/>
        </w:rPr>
        <w:lastRenderedPageBreak/>
        <w:t xml:space="preserve">superimposition of landmarks. </w:t>
      </w:r>
      <w:r w:rsidRPr="000D4275">
        <w:rPr>
          <w:rFonts w:cs="Times New Roman"/>
          <w:i/>
          <w:iCs/>
          <w:noProof/>
          <w:szCs w:val="24"/>
        </w:rPr>
        <w:t>Syst. Zool.</w:t>
      </w:r>
      <w:r w:rsidRPr="000D4275">
        <w:rPr>
          <w:rFonts w:cs="Times New Roman"/>
          <w:noProof/>
          <w:szCs w:val="24"/>
        </w:rPr>
        <w:t xml:space="preserve"> 39, 40–59. doi:10.2307/2992207.</w:t>
      </w:r>
    </w:p>
    <w:p w14:paraId="05DC4C3F"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Shaffer, J. R., Orlova, E., Lee, M. K., Leslie, E. J., Raffensperger, Z. D., Heike, C. L., et al. (2016). Genome-Wide Association Study Reveals Multiple Loci Influencing Normal Human Facial Morphology. </w:t>
      </w:r>
      <w:r w:rsidRPr="000D4275">
        <w:rPr>
          <w:rFonts w:cs="Times New Roman"/>
          <w:i/>
          <w:iCs/>
          <w:noProof/>
          <w:szCs w:val="24"/>
        </w:rPr>
        <w:t>PLoS Genet.</w:t>
      </w:r>
      <w:r w:rsidRPr="000D4275">
        <w:rPr>
          <w:rFonts w:cs="Times New Roman"/>
          <w:noProof/>
          <w:szCs w:val="24"/>
        </w:rPr>
        <w:t xml:space="preserve"> 12, 1–21. doi:10.1371/journal.pgen.1006149.</w:t>
      </w:r>
    </w:p>
    <w:p w14:paraId="6F65B93E"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Snyders, J., Claes, P., Vandermeulen, D., and Suetens, P. (2014). Development and comparison of non-rigid surface registraion and extensions, Technical report KUL/ESAT/PSI/1401. Leuven, Belgium.</w:t>
      </w:r>
    </w:p>
    <w:p w14:paraId="2C806DBF"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Subburaj, K., Ravi, B., and Agarwal, M. (2009). Automated identification of anatomical landmarks on 3D bone models reconstructed from CT scan images. </w:t>
      </w:r>
      <w:r w:rsidRPr="000D4275">
        <w:rPr>
          <w:rFonts w:cs="Times New Roman"/>
          <w:i/>
          <w:iCs/>
          <w:noProof/>
          <w:szCs w:val="24"/>
        </w:rPr>
        <w:t>Comput. Med. Imaging Graph.</w:t>
      </w:r>
      <w:r w:rsidRPr="000D4275">
        <w:rPr>
          <w:rFonts w:cs="Times New Roman"/>
          <w:noProof/>
          <w:szCs w:val="24"/>
        </w:rPr>
        <w:t xml:space="preserve"> 33, 359–368. doi:10.1016/j.compmedimag.2009.03.001.</w:t>
      </w:r>
    </w:p>
    <w:p w14:paraId="55FEF35B"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Suttie, M., Foroud, T., Wetherill, L., Jacobson, J., Molteno, C., Meintjes, E., et al. (2013). Facial Dysmorphism Across the Fetal Alcohol Spectrum. </w:t>
      </w:r>
      <w:r w:rsidRPr="000D4275">
        <w:rPr>
          <w:rFonts w:cs="Times New Roman"/>
          <w:i/>
          <w:iCs/>
          <w:noProof/>
          <w:szCs w:val="24"/>
        </w:rPr>
        <w:t>Pediatrics</w:t>
      </w:r>
      <w:r w:rsidRPr="000D4275">
        <w:rPr>
          <w:rFonts w:cs="Times New Roman"/>
          <w:noProof/>
          <w:szCs w:val="24"/>
        </w:rPr>
        <w:t xml:space="preserve"> 131, e779–e788. doi:10.1542/peds.2012-1371.</w:t>
      </w:r>
    </w:p>
    <w:p w14:paraId="30CAC207"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Suttie, M., Wetherill, L., Jacobson, S. W., Jacobson, J. L., Hoyme, H. E., Sowell, E. R., et al. (2017). Facial curvature detects and explicates ethnic differences in effects of prenatal alcohol exposure. </w:t>
      </w:r>
      <w:r w:rsidRPr="000D4275">
        <w:rPr>
          <w:rFonts w:cs="Times New Roman"/>
          <w:i/>
          <w:iCs/>
          <w:noProof/>
          <w:szCs w:val="24"/>
        </w:rPr>
        <w:t>Alcohol. Clin. Exp. Res.</w:t>
      </w:r>
      <w:r w:rsidRPr="000D4275">
        <w:rPr>
          <w:rFonts w:cs="Times New Roman"/>
          <w:noProof/>
          <w:szCs w:val="24"/>
        </w:rPr>
        <w:t xml:space="preserve"> 41, 1471–1483. doi:10.1111/acer.13429.</w:t>
      </w:r>
    </w:p>
    <w:p w14:paraId="6D824375"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Toma, A. M., Zhurov, A. I., Playle, R., Ong, E., and Richmond, S. (2009). Reproducibility of facial soft tissue landmarks on 3D laser-scanned facial images. </w:t>
      </w:r>
      <w:r w:rsidRPr="000D4275">
        <w:rPr>
          <w:rFonts w:cs="Times New Roman"/>
          <w:i/>
          <w:iCs/>
          <w:noProof/>
          <w:szCs w:val="24"/>
        </w:rPr>
        <w:t>Orthod. Craniofacial Res.</w:t>
      </w:r>
      <w:r w:rsidRPr="000D4275">
        <w:rPr>
          <w:rFonts w:cs="Times New Roman"/>
          <w:noProof/>
          <w:szCs w:val="24"/>
        </w:rPr>
        <w:t xml:space="preserve"> 12, 33–42. doi:10.1111/j.1601-6343.2008.01435.x.</w:t>
      </w:r>
    </w:p>
    <w:p w14:paraId="3962D332"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von Cramon-Taubadel, N., Frazier, B. C., and Mirazon-Lahr, M. (2007). The problem of assessing landmark error in geometric morphometrics: Theory, methods, and modifications. </w:t>
      </w:r>
      <w:r w:rsidRPr="000D4275">
        <w:rPr>
          <w:rFonts w:cs="Times New Roman"/>
          <w:i/>
          <w:iCs/>
          <w:noProof/>
          <w:szCs w:val="24"/>
        </w:rPr>
        <w:t>Am. J. Phys. Anthropol.</w:t>
      </w:r>
      <w:r w:rsidRPr="000D4275">
        <w:rPr>
          <w:rFonts w:cs="Times New Roman"/>
          <w:noProof/>
          <w:szCs w:val="24"/>
        </w:rPr>
        <w:t xml:space="preserve"> 134, 24–35. doi:10.1002/ajpa.</w:t>
      </w:r>
    </w:p>
    <w:p w14:paraId="1F4CEA07"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Walter, T., Shattuck, D. W., Baldock, R., Bastin, M. E., Carpenter, A. E., Duce, S., et al. (2010). Visualization of image data from cells to organisms. </w:t>
      </w:r>
      <w:r w:rsidRPr="000D4275">
        <w:rPr>
          <w:rFonts w:cs="Times New Roman"/>
          <w:i/>
          <w:iCs/>
          <w:noProof/>
          <w:szCs w:val="24"/>
        </w:rPr>
        <w:t>Nat. Methods</w:t>
      </w:r>
      <w:r w:rsidRPr="000D4275">
        <w:rPr>
          <w:rFonts w:cs="Times New Roman"/>
          <w:noProof/>
          <w:szCs w:val="24"/>
        </w:rPr>
        <w:t xml:space="preserve"> 7, S26–S41. doi:10.1038/nmeth.1431.</w:t>
      </w:r>
    </w:p>
    <w:p w14:paraId="64BABF3F"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Wei, R., Claes, P., Walters, M., Wholley, C., and Clement, J. G. (2011). Augmentation of linear facial anthropometrics through modern morphometrics: A facial convexity example. </w:t>
      </w:r>
      <w:r w:rsidRPr="000D4275">
        <w:rPr>
          <w:rFonts w:cs="Times New Roman"/>
          <w:i/>
          <w:iCs/>
          <w:noProof/>
          <w:szCs w:val="24"/>
        </w:rPr>
        <w:t>Aust. Dent. J.</w:t>
      </w:r>
      <w:r w:rsidRPr="000D4275">
        <w:rPr>
          <w:rFonts w:cs="Times New Roman"/>
          <w:noProof/>
          <w:szCs w:val="24"/>
        </w:rPr>
        <w:t xml:space="preserve"> 56, 141–147. doi:10.1111/j.1834-7819.2011.01315.x.</w:t>
      </w:r>
    </w:p>
    <w:p w14:paraId="6B47B045" w14:textId="77777777" w:rsidR="000D4275" w:rsidRPr="000D4275" w:rsidRDefault="000D4275" w:rsidP="000D4275">
      <w:pPr>
        <w:widowControl w:val="0"/>
        <w:autoSpaceDE w:val="0"/>
        <w:autoSpaceDN w:val="0"/>
        <w:adjustRightInd w:val="0"/>
        <w:ind w:left="480" w:hanging="480"/>
        <w:rPr>
          <w:rFonts w:cs="Times New Roman"/>
          <w:noProof/>
          <w:szCs w:val="24"/>
        </w:rPr>
      </w:pPr>
      <w:r w:rsidRPr="000D4275">
        <w:rPr>
          <w:rFonts w:cs="Times New Roman"/>
          <w:noProof/>
          <w:szCs w:val="24"/>
        </w:rPr>
        <w:t xml:space="preserve">Weinberg, S. M., Scott, N. M., Neiswanger, K., Brandon, C. A., and Marazita, M. L. (2004). Digital three-dimensional photogrammetry: Evaluation of anthropometric precision and accuracy using a Genex 3D camera system. </w:t>
      </w:r>
      <w:r w:rsidRPr="000D4275">
        <w:rPr>
          <w:rFonts w:cs="Times New Roman"/>
          <w:i/>
          <w:iCs/>
          <w:noProof/>
          <w:szCs w:val="24"/>
        </w:rPr>
        <w:t>Cleft Palate-Craniofacial J.</w:t>
      </w:r>
      <w:r w:rsidRPr="000D4275">
        <w:rPr>
          <w:rFonts w:cs="Times New Roman"/>
          <w:noProof/>
          <w:szCs w:val="24"/>
        </w:rPr>
        <w:t xml:space="preserve"> 41, 507–518. doi:10.1597/03-066.1.</w:t>
      </w:r>
    </w:p>
    <w:p w14:paraId="384245D9" w14:textId="77777777" w:rsidR="000D4275" w:rsidRPr="000D4275" w:rsidRDefault="000D4275" w:rsidP="000D4275">
      <w:pPr>
        <w:widowControl w:val="0"/>
        <w:autoSpaceDE w:val="0"/>
        <w:autoSpaceDN w:val="0"/>
        <w:adjustRightInd w:val="0"/>
        <w:ind w:left="480" w:hanging="480"/>
        <w:rPr>
          <w:rFonts w:cs="Times New Roman"/>
          <w:noProof/>
        </w:rPr>
      </w:pPr>
      <w:r w:rsidRPr="000D4275">
        <w:rPr>
          <w:rFonts w:cs="Times New Roman"/>
          <w:noProof/>
          <w:szCs w:val="24"/>
        </w:rPr>
        <w:t xml:space="preserve">Wong, J. Y., Oh, A. K., Ohta, E., Hunt, A. T., Rogers, G. F., Mulliken, J. B., et al. (2008). Validity and reliability of craniofacial anthropometric measurement of 3D digital photogrammetric images. </w:t>
      </w:r>
      <w:r w:rsidRPr="000D4275">
        <w:rPr>
          <w:rFonts w:cs="Times New Roman"/>
          <w:i/>
          <w:iCs/>
          <w:noProof/>
          <w:szCs w:val="24"/>
        </w:rPr>
        <w:t>Cleft Palate-Craniofacial J.</w:t>
      </w:r>
      <w:r w:rsidRPr="000D4275">
        <w:rPr>
          <w:rFonts w:cs="Times New Roman"/>
          <w:noProof/>
          <w:szCs w:val="24"/>
        </w:rPr>
        <w:t xml:space="preserve"> 45, 232–239. doi:10.1597/06-175.</w:t>
      </w:r>
    </w:p>
    <w:p w14:paraId="0CCA98C2" w14:textId="1FFCFA9E" w:rsidR="009A092C" w:rsidRDefault="00A23BB5" w:rsidP="009A092C">
      <w:pPr>
        <w:pStyle w:val="Heading1"/>
      </w:pPr>
      <w:r>
        <w:fldChar w:fldCharType="end"/>
      </w:r>
      <w:r w:rsidR="009A092C">
        <w:t>Tables</w:t>
      </w:r>
    </w:p>
    <w:p w14:paraId="516325F4" w14:textId="77777777" w:rsidR="009A092C" w:rsidRDefault="009A092C" w:rsidP="009A092C">
      <w:pPr>
        <w:rPr>
          <w:rFonts w:cs="Times New Roman"/>
          <w:szCs w:val="24"/>
        </w:rPr>
      </w:pPr>
      <w:r w:rsidRPr="000F4DCB">
        <w:rPr>
          <w:rFonts w:cs="Times New Roman"/>
          <w:b/>
          <w:szCs w:val="24"/>
        </w:rPr>
        <w:lastRenderedPageBreak/>
        <w:t xml:space="preserve">Table </w:t>
      </w:r>
      <w:r>
        <w:rPr>
          <w:rFonts w:cs="Times New Roman"/>
          <w:b/>
          <w:szCs w:val="24"/>
        </w:rPr>
        <w:t>1</w:t>
      </w:r>
      <w:r w:rsidRPr="000F4DCB">
        <w:rPr>
          <w:rFonts w:cs="Times New Roman"/>
          <w:b/>
          <w:szCs w:val="24"/>
        </w:rPr>
        <w:t xml:space="preserve">. </w:t>
      </w:r>
      <w:r>
        <w:rPr>
          <w:rFonts w:cs="Times New Roman"/>
          <w:b/>
          <w:szCs w:val="24"/>
        </w:rPr>
        <w:t>Root mean squared error</w:t>
      </w:r>
      <w:r w:rsidRPr="000F4DCB">
        <w:rPr>
          <w:rFonts w:cs="Times New Roman"/>
          <w:b/>
          <w:szCs w:val="24"/>
        </w:rPr>
        <w:t xml:space="preserve"> between manual and automatic landmarks</w:t>
      </w:r>
      <w:r w:rsidRPr="000F4DCB">
        <w:rPr>
          <w:rFonts w:cs="Times New Roman"/>
          <w:szCs w:val="24"/>
        </w:rPr>
        <w:t>.</w:t>
      </w:r>
      <w:r>
        <w:rPr>
          <w:rFonts w:cs="Times New Roman"/>
          <w:szCs w:val="24"/>
        </w:rPr>
        <w:t xml:space="preserve"> Root mean squared error (mm)</w:t>
      </w:r>
      <w:r w:rsidRPr="000F4DCB">
        <w:rPr>
          <w:rFonts w:cs="Times New Roman"/>
          <w:szCs w:val="24"/>
        </w:rPr>
        <w:t xml:space="preserve"> between the</w:t>
      </w:r>
      <w:r>
        <w:rPr>
          <w:rFonts w:cs="Times New Roman"/>
          <w:szCs w:val="24"/>
        </w:rPr>
        <w:t xml:space="preserve"> manual and automatic landmark indications. </w:t>
      </w:r>
      <w:r w:rsidRPr="000F4DCB">
        <w:rPr>
          <w:rFonts w:cs="Times New Roman"/>
          <w:szCs w:val="24"/>
        </w:rPr>
        <w:t xml:space="preserve">Values are presented for each axis, averaged across all faces, as well as averaged across the axes (mean). </w:t>
      </w:r>
    </w:p>
    <w:tbl>
      <w:tblPr>
        <w:tblW w:w="5000" w:type="pct"/>
        <w:tblCellMar>
          <w:left w:w="72" w:type="dxa"/>
          <w:right w:w="72" w:type="dxa"/>
        </w:tblCellMar>
        <w:tblLook w:val="04A0" w:firstRow="1" w:lastRow="0" w:firstColumn="1" w:lastColumn="0" w:noHBand="0" w:noVBand="1"/>
      </w:tblPr>
      <w:tblGrid>
        <w:gridCol w:w="2092"/>
        <w:gridCol w:w="564"/>
        <w:gridCol w:w="573"/>
        <w:gridCol w:w="578"/>
        <w:gridCol w:w="691"/>
        <w:gridCol w:w="578"/>
        <w:gridCol w:w="578"/>
        <w:gridCol w:w="578"/>
        <w:gridCol w:w="693"/>
        <w:gridCol w:w="580"/>
        <w:gridCol w:w="580"/>
        <w:gridCol w:w="584"/>
        <w:gridCol w:w="691"/>
      </w:tblGrid>
      <w:tr w:rsidR="009A092C" w:rsidRPr="00994EED" w14:paraId="08967CFE" w14:textId="77777777" w:rsidTr="009A092C">
        <w:trPr>
          <w:trHeight w:val="290"/>
        </w:trPr>
        <w:tc>
          <w:tcPr>
            <w:tcW w:w="1117" w:type="pct"/>
            <w:vMerge w:val="restart"/>
            <w:tcBorders>
              <w:top w:val="nil"/>
              <w:left w:val="nil"/>
              <w:right w:val="single" w:sz="4" w:space="0" w:color="auto"/>
            </w:tcBorders>
            <w:shd w:val="clear" w:color="auto" w:fill="auto"/>
            <w:noWrap/>
            <w:vAlign w:val="center"/>
          </w:tcPr>
          <w:p w14:paraId="63B3D868"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Landmark</w:t>
            </w:r>
          </w:p>
        </w:tc>
        <w:tc>
          <w:tcPr>
            <w:tcW w:w="1285" w:type="pct"/>
            <w:gridSpan w:val="4"/>
            <w:tcBorders>
              <w:top w:val="nil"/>
              <w:left w:val="single" w:sz="4" w:space="0" w:color="auto"/>
              <w:bottom w:val="nil"/>
              <w:right w:val="single" w:sz="4" w:space="0" w:color="auto"/>
            </w:tcBorders>
            <w:shd w:val="clear" w:color="auto" w:fill="auto"/>
            <w:noWrap/>
            <w:vAlign w:val="center"/>
          </w:tcPr>
          <w:p w14:paraId="0581F4A9"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w:t>
            </w:r>
            <w:r w:rsidRPr="00994EED">
              <w:rPr>
                <w:rFonts w:eastAsia="Times New Roman" w:cs="Times New Roman"/>
                <w:i/>
                <w:color w:val="000000"/>
                <w:szCs w:val="24"/>
                <w:vertAlign w:val="subscript"/>
              </w:rPr>
              <w:t>ML</w:t>
            </w:r>
            <w:r w:rsidRPr="00994EED">
              <w:rPr>
                <w:rFonts w:eastAsia="Times New Roman" w:cs="Times New Roman"/>
                <w:i/>
                <w:color w:val="000000"/>
                <w:szCs w:val="24"/>
              </w:rPr>
              <w:t xml:space="preserve"> vs. A</w:t>
            </w:r>
            <w:r w:rsidRPr="00994EED">
              <w:rPr>
                <w:rFonts w:eastAsia="Times New Roman" w:cs="Times New Roman"/>
                <w:i/>
                <w:color w:val="000000"/>
                <w:szCs w:val="24"/>
                <w:vertAlign w:val="subscript"/>
              </w:rPr>
              <w:t>Auto</w:t>
            </w:r>
          </w:p>
        </w:tc>
        <w:tc>
          <w:tcPr>
            <w:tcW w:w="1297" w:type="pct"/>
            <w:gridSpan w:val="4"/>
            <w:tcBorders>
              <w:top w:val="nil"/>
              <w:left w:val="single" w:sz="4" w:space="0" w:color="auto"/>
              <w:bottom w:val="nil"/>
              <w:right w:val="single" w:sz="4" w:space="0" w:color="auto"/>
            </w:tcBorders>
            <w:shd w:val="clear" w:color="auto" w:fill="auto"/>
            <w:noWrap/>
            <w:vAlign w:val="center"/>
          </w:tcPr>
          <w:p w14:paraId="6593B9EE"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B</w:t>
            </w:r>
            <w:r w:rsidRPr="00994EED">
              <w:rPr>
                <w:rFonts w:eastAsia="Times New Roman" w:cs="Times New Roman"/>
                <w:i/>
                <w:color w:val="000000"/>
                <w:szCs w:val="24"/>
                <w:vertAlign w:val="subscript"/>
              </w:rPr>
              <w:t>ML</w:t>
            </w:r>
            <w:r w:rsidRPr="00994EED">
              <w:rPr>
                <w:rFonts w:eastAsia="Times New Roman" w:cs="Times New Roman"/>
                <w:i/>
                <w:color w:val="000000"/>
                <w:szCs w:val="24"/>
              </w:rPr>
              <w:t xml:space="preserve"> vs. B</w:t>
            </w:r>
            <w:r w:rsidRPr="00994EED">
              <w:rPr>
                <w:rFonts w:eastAsia="Times New Roman" w:cs="Times New Roman"/>
                <w:i/>
                <w:color w:val="000000"/>
                <w:szCs w:val="24"/>
                <w:vertAlign w:val="subscript"/>
              </w:rPr>
              <w:t>Auto</w:t>
            </w:r>
          </w:p>
        </w:tc>
        <w:tc>
          <w:tcPr>
            <w:tcW w:w="1301" w:type="pct"/>
            <w:gridSpan w:val="4"/>
            <w:tcBorders>
              <w:top w:val="nil"/>
              <w:left w:val="single" w:sz="4" w:space="0" w:color="auto"/>
              <w:bottom w:val="nil"/>
              <w:right w:val="nil"/>
            </w:tcBorders>
            <w:shd w:val="clear" w:color="auto" w:fill="auto"/>
            <w:noWrap/>
            <w:vAlign w:val="center"/>
          </w:tcPr>
          <w:p w14:paraId="6F50C4B0"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w:t>
            </w:r>
            <w:r w:rsidRPr="00994EED">
              <w:rPr>
                <w:rFonts w:eastAsia="Times New Roman" w:cs="Times New Roman"/>
                <w:i/>
                <w:color w:val="000000"/>
                <w:szCs w:val="24"/>
                <w:vertAlign w:val="subscript"/>
              </w:rPr>
              <w:t>ML</w:t>
            </w:r>
            <w:r w:rsidRPr="00994EED">
              <w:rPr>
                <w:rFonts w:eastAsia="Times New Roman" w:cs="Times New Roman"/>
                <w:i/>
                <w:color w:val="000000"/>
                <w:szCs w:val="24"/>
              </w:rPr>
              <w:t xml:space="preserve"> vs. C</w:t>
            </w:r>
            <w:r w:rsidRPr="00994EED">
              <w:rPr>
                <w:rFonts w:eastAsia="Times New Roman" w:cs="Times New Roman"/>
                <w:i/>
                <w:color w:val="000000"/>
                <w:szCs w:val="24"/>
                <w:vertAlign w:val="subscript"/>
              </w:rPr>
              <w:t>Auto</w:t>
            </w:r>
          </w:p>
        </w:tc>
      </w:tr>
      <w:tr w:rsidR="009A092C" w:rsidRPr="00994EED" w14:paraId="597AEBC5" w14:textId="77777777" w:rsidTr="009A092C">
        <w:trPr>
          <w:trHeight w:val="290"/>
        </w:trPr>
        <w:tc>
          <w:tcPr>
            <w:tcW w:w="1117" w:type="pct"/>
            <w:vMerge/>
            <w:tcBorders>
              <w:left w:val="nil"/>
              <w:bottom w:val="single" w:sz="4" w:space="0" w:color="auto"/>
              <w:right w:val="single" w:sz="4" w:space="0" w:color="auto"/>
            </w:tcBorders>
            <w:shd w:val="clear" w:color="auto" w:fill="auto"/>
            <w:noWrap/>
            <w:vAlign w:val="center"/>
          </w:tcPr>
          <w:p w14:paraId="1045C2DD" w14:textId="77777777" w:rsidR="009A092C" w:rsidRPr="00994EED" w:rsidRDefault="009A092C" w:rsidP="009A092C">
            <w:pPr>
              <w:spacing w:before="0" w:after="0"/>
              <w:jc w:val="center"/>
              <w:rPr>
                <w:rFonts w:eastAsia="Times New Roman" w:cs="Times New Roman"/>
                <w:i/>
                <w:color w:val="000000"/>
                <w:szCs w:val="24"/>
              </w:rPr>
            </w:pPr>
          </w:p>
        </w:tc>
        <w:tc>
          <w:tcPr>
            <w:tcW w:w="301" w:type="pct"/>
            <w:tcBorders>
              <w:top w:val="nil"/>
              <w:left w:val="single" w:sz="4" w:space="0" w:color="auto"/>
              <w:bottom w:val="single" w:sz="4" w:space="0" w:color="auto"/>
              <w:right w:val="nil"/>
            </w:tcBorders>
            <w:shd w:val="clear" w:color="auto" w:fill="auto"/>
            <w:noWrap/>
            <w:vAlign w:val="center"/>
          </w:tcPr>
          <w:p w14:paraId="5F5160AA"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X</w:t>
            </w:r>
          </w:p>
        </w:tc>
        <w:tc>
          <w:tcPr>
            <w:tcW w:w="306" w:type="pct"/>
            <w:tcBorders>
              <w:top w:val="nil"/>
              <w:left w:val="nil"/>
              <w:bottom w:val="single" w:sz="4" w:space="0" w:color="auto"/>
              <w:right w:val="nil"/>
            </w:tcBorders>
            <w:shd w:val="clear" w:color="auto" w:fill="auto"/>
            <w:noWrap/>
            <w:vAlign w:val="center"/>
          </w:tcPr>
          <w:p w14:paraId="4FF6456E"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Y</w:t>
            </w:r>
          </w:p>
        </w:tc>
        <w:tc>
          <w:tcPr>
            <w:tcW w:w="309" w:type="pct"/>
            <w:tcBorders>
              <w:top w:val="nil"/>
              <w:left w:val="nil"/>
              <w:bottom w:val="single" w:sz="4" w:space="0" w:color="auto"/>
              <w:right w:val="nil"/>
            </w:tcBorders>
            <w:shd w:val="clear" w:color="auto" w:fill="auto"/>
            <w:noWrap/>
            <w:vAlign w:val="center"/>
          </w:tcPr>
          <w:p w14:paraId="35D2677A"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Z</w:t>
            </w:r>
          </w:p>
        </w:tc>
        <w:tc>
          <w:tcPr>
            <w:tcW w:w="369" w:type="pct"/>
            <w:tcBorders>
              <w:top w:val="nil"/>
              <w:left w:val="nil"/>
              <w:bottom w:val="single" w:sz="4" w:space="0" w:color="auto"/>
              <w:right w:val="single" w:sz="4" w:space="0" w:color="auto"/>
            </w:tcBorders>
            <w:shd w:val="clear" w:color="auto" w:fill="auto"/>
            <w:noWrap/>
            <w:vAlign w:val="center"/>
          </w:tcPr>
          <w:p w14:paraId="63D876FB"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w:t>
            </w:r>
          </w:p>
        </w:tc>
        <w:tc>
          <w:tcPr>
            <w:tcW w:w="309" w:type="pct"/>
            <w:tcBorders>
              <w:top w:val="nil"/>
              <w:left w:val="single" w:sz="4" w:space="0" w:color="auto"/>
              <w:bottom w:val="single" w:sz="4" w:space="0" w:color="auto"/>
              <w:right w:val="nil"/>
            </w:tcBorders>
            <w:shd w:val="clear" w:color="auto" w:fill="auto"/>
            <w:noWrap/>
            <w:vAlign w:val="center"/>
          </w:tcPr>
          <w:p w14:paraId="025955DA"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X</w:t>
            </w:r>
          </w:p>
        </w:tc>
        <w:tc>
          <w:tcPr>
            <w:tcW w:w="309" w:type="pct"/>
            <w:tcBorders>
              <w:top w:val="nil"/>
              <w:left w:val="nil"/>
              <w:bottom w:val="single" w:sz="4" w:space="0" w:color="auto"/>
              <w:right w:val="nil"/>
            </w:tcBorders>
            <w:shd w:val="clear" w:color="auto" w:fill="auto"/>
            <w:noWrap/>
            <w:vAlign w:val="center"/>
          </w:tcPr>
          <w:p w14:paraId="383F376E"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Y</w:t>
            </w:r>
          </w:p>
        </w:tc>
        <w:tc>
          <w:tcPr>
            <w:tcW w:w="309" w:type="pct"/>
            <w:tcBorders>
              <w:top w:val="nil"/>
              <w:left w:val="nil"/>
              <w:bottom w:val="single" w:sz="4" w:space="0" w:color="auto"/>
              <w:right w:val="nil"/>
            </w:tcBorders>
            <w:shd w:val="clear" w:color="auto" w:fill="auto"/>
            <w:noWrap/>
            <w:vAlign w:val="center"/>
          </w:tcPr>
          <w:p w14:paraId="6C3E4962"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Z</w:t>
            </w:r>
          </w:p>
        </w:tc>
        <w:tc>
          <w:tcPr>
            <w:tcW w:w="369" w:type="pct"/>
            <w:tcBorders>
              <w:top w:val="nil"/>
              <w:left w:val="nil"/>
              <w:bottom w:val="single" w:sz="4" w:space="0" w:color="auto"/>
              <w:right w:val="single" w:sz="4" w:space="0" w:color="auto"/>
            </w:tcBorders>
            <w:shd w:val="clear" w:color="auto" w:fill="auto"/>
            <w:noWrap/>
            <w:vAlign w:val="center"/>
          </w:tcPr>
          <w:p w14:paraId="2C921DF4"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w:t>
            </w:r>
          </w:p>
        </w:tc>
        <w:tc>
          <w:tcPr>
            <w:tcW w:w="310" w:type="pct"/>
            <w:tcBorders>
              <w:top w:val="nil"/>
              <w:left w:val="single" w:sz="4" w:space="0" w:color="auto"/>
              <w:bottom w:val="single" w:sz="4" w:space="0" w:color="auto"/>
              <w:right w:val="nil"/>
            </w:tcBorders>
            <w:shd w:val="clear" w:color="auto" w:fill="auto"/>
            <w:noWrap/>
            <w:vAlign w:val="center"/>
          </w:tcPr>
          <w:p w14:paraId="7C93DC19"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X</w:t>
            </w:r>
          </w:p>
        </w:tc>
        <w:tc>
          <w:tcPr>
            <w:tcW w:w="310" w:type="pct"/>
            <w:tcBorders>
              <w:top w:val="nil"/>
              <w:left w:val="nil"/>
              <w:bottom w:val="single" w:sz="4" w:space="0" w:color="auto"/>
              <w:right w:val="nil"/>
            </w:tcBorders>
            <w:shd w:val="clear" w:color="auto" w:fill="auto"/>
            <w:noWrap/>
            <w:vAlign w:val="center"/>
          </w:tcPr>
          <w:p w14:paraId="4F6FAFB4"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Y</w:t>
            </w:r>
          </w:p>
        </w:tc>
        <w:tc>
          <w:tcPr>
            <w:tcW w:w="312" w:type="pct"/>
            <w:tcBorders>
              <w:top w:val="nil"/>
              <w:left w:val="nil"/>
              <w:bottom w:val="single" w:sz="4" w:space="0" w:color="auto"/>
              <w:right w:val="nil"/>
            </w:tcBorders>
            <w:shd w:val="clear" w:color="auto" w:fill="auto"/>
            <w:noWrap/>
            <w:vAlign w:val="center"/>
          </w:tcPr>
          <w:p w14:paraId="0AB479B7"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Z</w:t>
            </w:r>
          </w:p>
        </w:tc>
        <w:tc>
          <w:tcPr>
            <w:tcW w:w="369" w:type="pct"/>
            <w:tcBorders>
              <w:top w:val="nil"/>
              <w:left w:val="nil"/>
              <w:bottom w:val="single" w:sz="4" w:space="0" w:color="auto"/>
              <w:right w:val="nil"/>
            </w:tcBorders>
            <w:shd w:val="clear" w:color="auto" w:fill="auto"/>
            <w:noWrap/>
            <w:vAlign w:val="center"/>
          </w:tcPr>
          <w:p w14:paraId="48AE157B"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w:t>
            </w:r>
          </w:p>
        </w:tc>
      </w:tr>
      <w:tr w:rsidR="009A092C" w:rsidRPr="00994EED" w14:paraId="0E19A1C6" w14:textId="77777777" w:rsidTr="009A092C">
        <w:trPr>
          <w:trHeight w:val="290"/>
        </w:trPr>
        <w:tc>
          <w:tcPr>
            <w:tcW w:w="1117" w:type="pct"/>
            <w:tcBorders>
              <w:top w:val="single" w:sz="4" w:space="0" w:color="auto"/>
              <w:left w:val="nil"/>
              <w:bottom w:val="nil"/>
              <w:right w:val="single" w:sz="4" w:space="0" w:color="auto"/>
            </w:tcBorders>
            <w:shd w:val="clear" w:color="auto" w:fill="F2F2F2" w:themeFill="background1" w:themeFillShade="F2"/>
            <w:noWrap/>
            <w:vAlign w:val="center"/>
            <w:hideMark/>
          </w:tcPr>
          <w:p w14:paraId="5BB3C778"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Alar curvature left</w:t>
            </w:r>
          </w:p>
        </w:tc>
        <w:tc>
          <w:tcPr>
            <w:tcW w:w="301" w:type="pct"/>
            <w:tcBorders>
              <w:top w:val="single" w:sz="4" w:space="0" w:color="auto"/>
              <w:left w:val="single" w:sz="4" w:space="0" w:color="auto"/>
              <w:bottom w:val="nil"/>
              <w:right w:val="nil"/>
            </w:tcBorders>
            <w:shd w:val="clear" w:color="auto" w:fill="F2F2F2" w:themeFill="background1" w:themeFillShade="F2"/>
            <w:noWrap/>
            <w:vAlign w:val="bottom"/>
            <w:hideMark/>
          </w:tcPr>
          <w:p w14:paraId="1AF83DC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0.17</w:t>
            </w:r>
          </w:p>
        </w:tc>
        <w:tc>
          <w:tcPr>
            <w:tcW w:w="306" w:type="pct"/>
            <w:tcBorders>
              <w:top w:val="single" w:sz="4" w:space="0" w:color="auto"/>
              <w:left w:val="nil"/>
              <w:bottom w:val="nil"/>
              <w:right w:val="nil"/>
            </w:tcBorders>
            <w:shd w:val="clear" w:color="auto" w:fill="F2F2F2" w:themeFill="background1" w:themeFillShade="F2"/>
            <w:noWrap/>
            <w:vAlign w:val="bottom"/>
            <w:hideMark/>
          </w:tcPr>
          <w:p w14:paraId="4067E14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0.54</w:t>
            </w:r>
          </w:p>
        </w:tc>
        <w:tc>
          <w:tcPr>
            <w:tcW w:w="309" w:type="pct"/>
            <w:tcBorders>
              <w:top w:val="single" w:sz="4" w:space="0" w:color="auto"/>
              <w:left w:val="nil"/>
              <w:bottom w:val="nil"/>
              <w:right w:val="nil"/>
            </w:tcBorders>
            <w:shd w:val="clear" w:color="auto" w:fill="F2F2F2" w:themeFill="background1" w:themeFillShade="F2"/>
            <w:noWrap/>
            <w:vAlign w:val="bottom"/>
            <w:hideMark/>
          </w:tcPr>
          <w:p w14:paraId="6C3B1C2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0.59</w:t>
            </w:r>
          </w:p>
        </w:tc>
        <w:tc>
          <w:tcPr>
            <w:tcW w:w="369" w:type="pct"/>
            <w:tcBorders>
              <w:top w:val="single" w:sz="4" w:space="0" w:color="auto"/>
              <w:left w:val="nil"/>
              <w:bottom w:val="nil"/>
              <w:right w:val="single" w:sz="4" w:space="0" w:color="auto"/>
            </w:tcBorders>
            <w:shd w:val="clear" w:color="auto" w:fill="F2F2F2" w:themeFill="background1" w:themeFillShade="F2"/>
            <w:noWrap/>
            <w:vAlign w:val="bottom"/>
            <w:hideMark/>
          </w:tcPr>
          <w:p w14:paraId="32B46541"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0.44</w:t>
            </w:r>
          </w:p>
        </w:tc>
        <w:tc>
          <w:tcPr>
            <w:tcW w:w="309" w:type="pct"/>
            <w:tcBorders>
              <w:top w:val="single" w:sz="4" w:space="0" w:color="auto"/>
              <w:left w:val="single" w:sz="4" w:space="0" w:color="auto"/>
              <w:bottom w:val="nil"/>
              <w:right w:val="nil"/>
            </w:tcBorders>
            <w:shd w:val="clear" w:color="auto" w:fill="F2F2F2" w:themeFill="background1" w:themeFillShade="F2"/>
            <w:noWrap/>
            <w:vAlign w:val="bottom"/>
            <w:hideMark/>
          </w:tcPr>
          <w:p w14:paraId="4D9D3AF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0.19</w:t>
            </w:r>
          </w:p>
        </w:tc>
        <w:tc>
          <w:tcPr>
            <w:tcW w:w="309" w:type="pct"/>
            <w:tcBorders>
              <w:top w:val="single" w:sz="4" w:space="0" w:color="auto"/>
              <w:left w:val="nil"/>
              <w:bottom w:val="nil"/>
              <w:right w:val="nil"/>
            </w:tcBorders>
            <w:shd w:val="clear" w:color="auto" w:fill="F2F2F2" w:themeFill="background1" w:themeFillShade="F2"/>
            <w:noWrap/>
            <w:vAlign w:val="bottom"/>
            <w:hideMark/>
          </w:tcPr>
          <w:p w14:paraId="23EBF31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0.65</w:t>
            </w:r>
          </w:p>
        </w:tc>
        <w:tc>
          <w:tcPr>
            <w:tcW w:w="309" w:type="pct"/>
            <w:tcBorders>
              <w:top w:val="single" w:sz="4" w:space="0" w:color="auto"/>
              <w:left w:val="nil"/>
              <w:bottom w:val="nil"/>
              <w:right w:val="nil"/>
            </w:tcBorders>
            <w:shd w:val="clear" w:color="auto" w:fill="F2F2F2" w:themeFill="background1" w:themeFillShade="F2"/>
            <w:noWrap/>
            <w:vAlign w:val="bottom"/>
            <w:hideMark/>
          </w:tcPr>
          <w:p w14:paraId="2DD99FA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0.76</w:t>
            </w:r>
          </w:p>
        </w:tc>
        <w:tc>
          <w:tcPr>
            <w:tcW w:w="369" w:type="pct"/>
            <w:tcBorders>
              <w:top w:val="single" w:sz="4" w:space="0" w:color="auto"/>
              <w:left w:val="nil"/>
              <w:bottom w:val="nil"/>
              <w:right w:val="single" w:sz="4" w:space="0" w:color="auto"/>
            </w:tcBorders>
            <w:shd w:val="clear" w:color="auto" w:fill="F2F2F2" w:themeFill="background1" w:themeFillShade="F2"/>
            <w:noWrap/>
            <w:vAlign w:val="bottom"/>
            <w:hideMark/>
          </w:tcPr>
          <w:p w14:paraId="10CDE15F"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0.53</w:t>
            </w:r>
          </w:p>
        </w:tc>
        <w:tc>
          <w:tcPr>
            <w:tcW w:w="310" w:type="pct"/>
            <w:tcBorders>
              <w:top w:val="single" w:sz="4" w:space="0" w:color="auto"/>
              <w:left w:val="single" w:sz="4" w:space="0" w:color="auto"/>
              <w:bottom w:val="nil"/>
              <w:right w:val="nil"/>
            </w:tcBorders>
            <w:shd w:val="clear" w:color="auto" w:fill="F2F2F2" w:themeFill="background1" w:themeFillShade="F2"/>
            <w:noWrap/>
            <w:vAlign w:val="bottom"/>
            <w:hideMark/>
          </w:tcPr>
          <w:p w14:paraId="454BB2F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0.16</w:t>
            </w:r>
          </w:p>
        </w:tc>
        <w:tc>
          <w:tcPr>
            <w:tcW w:w="310" w:type="pct"/>
            <w:tcBorders>
              <w:top w:val="single" w:sz="4" w:space="0" w:color="auto"/>
              <w:left w:val="nil"/>
              <w:bottom w:val="nil"/>
              <w:right w:val="nil"/>
            </w:tcBorders>
            <w:shd w:val="clear" w:color="auto" w:fill="F2F2F2" w:themeFill="background1" w:themeFillShade="F2"/>
            <w:noWrap/>
            <w:vAlign w:val="bottom"/>
            <w:hideMark/>
          </w:tcPr>
          <w:p w14:paraId="041E2D3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0.52</w:t>
            </w:r>
          </w:p>
        </w:tc>
        <w:tc>
          <w:tcPr>
            <w:tcW w:w="312" w:type="pct"/>
            <w:tcBorders>
              <w:top w:val="single" w:sz="4" w:space="0" w:color="auto"/>
              <w:left w:val="nil"/>
              <w:bottom w:val="nil"/>
              <w:right w:val="nil"/>
            </w:tcBorders>
            <w:shd w:val="clear" w:color="auto" w:fill="F2F2F2" w:themeFill="background1" w:themeFillShade="F2"/>
            <w:noWrap/>
            <w:vAlign w:val="bottom"/>
            <w:hideMark/>
          </w:tcPr>
          <w:p w14:paraId="14BA3FC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0.61</w:t>
            </w:r>
          </w:p>
        </w:tc>
        <w:tc>
          <w:tcPr>
            <w:tcW w:w="369" w:type="pct"/>
            <w:tcBorders>
              <w:top w:val="single" w:sz="4" w:space="0" w:color="auto"/>
              <w:left w:val="nil"/>
              <w:bottom w:val="nil"/>
              <w:right w:val="nil"/>
            </w:tcBorders>
            <w:shd w:val="clear" w:color="auto" w:fill="F2F2F2" w:themeFill="background1" w:themeFillShade="F2"/>
            <w:noWrap/>
            <w:vAlign w:val="bottom"/>
            <w:hideMark/>
          </w:tcPr>
          <w:p w14:paraId="482D54C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0.43</w:t>
            </w:r>
          </w:p>
        </w:tc>
      </w:tr>
      <w:tr w:rsidR="009A092C" w:rsidRPr="00994EED" w14:paraId="1B9E4111"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085FCFBF"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Alar curvature right</w:t>
            </w:r>
          </w:p>
        </w:tc>
        <w:tc>
          <w:tcPr>
            <w:tcW w:w="301" w:type="pct"/>
            <w:tcBorders>
              <w:top w:val="nil"/>
              <w:left w:val="single" w:sz="4" w:space="0" w:color="auto"/>
              <w:bottom w:val="nil"/>
              <w:right w:val="nil"/>
            </w:tcBorders>
            <w:shd w:val="clear" w:color="auto" w:fill="auto"/>
            <w:noWrap/>
            <w:vAlign w:val="bottom"/>
            <w:hideMark/>
          </w:tcPr>
          <w:p w14:paraId="5EB1894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0.18</w:t>
            </w:r>
          </w:p>
        </w:tc>
        <w:tc>
          <w:tcPr>
            <w:tcW w:w="306" w:type="pct"/>
            <w:tcBorders>
              <w:top w:val="nil"/>
              <w:left w:val="nil"/>
              <w:bottom w:val="nil"/>
              <w:right w:val="nil"/>
            </w:tcBorders>
            <w:shd w:val="clear" w:color="auto" w:fill="auto"/>
            <w:noWrap/>
            <w:vAlign w:val="bottom"/>
            <w:hideMark/>
          </w:tcPr>
          <w:p w14:paraId="5BED7B0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0.53</w:t>
            </w:r>
          </w:p>
        </w:tc>
        <w:tc>
          <w:tcPr>
            <w:tcW w:w="309" w:type="pct"/>
            <w:tcBorders>
              <w:top w:val="nil"/>
              <w:left w:val="nil"/>
              <w:bottom w:val="nil"/>
              <w:right w:val="nil"/>
            </w:tcBorders>
            <w:shd w:val="clear" w:color="auto" w:fill="auto"/>
            <w:noWrap/>
            <w:vAlign w:val="bottom"/>
            <w:hideMark/>
          </w:tcPr>
          <w:p w14:paraId="4094D75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0.67</w:t>
            </w:r>
          </w:p>
        </w:tc>
        <w:tc>
          <w:tcPr>
            <w:tcW w:w="369" w:type="pct"/>
            <w:tcBorders>
              <w:top w:val="nil"/>
              <w:left w:val="nil"/>
              <w:bottom w:val="nil"/>
              <w:right w:val="single" w:sz="4" w:space="0" w:color="auto"/>
            </w:tcBorders>
            <w:shd w:val="clear" w:color="auto" w:fill="auto"/>
            <w:noWrap/>
            <w:vAlign w:val="bottom"/>
            <w:hideMark/>
          </w:tcPr>
          <w:p w14:paraId="2916EA3F"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0.46</w:t>
            </w:r>
          </w:p>
        </w:tc>
        <w:tc>
          <w:tcPr>
            <w:tcW w:w="309" w:type="pct"/>
            <w:tcBorders>
              <w:top w:val="nil"/>
              <w:left w:val="single" w:sz="4" w:space="0" w:color="auto"/>
              <w:bottom w:val="nil"/>
              <w:right w:val="nil"/>
            </w:tcBorders>
            <w:shd w:val="clear" w:color="auto" w:fill="auto"/>
            <w:noWrap/>
            <w:vAlign w:val="bottom"/>
            <w:hideMark/>
          </w:tcPr>
          <w:p w14:paraId="6F25361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0.18</w:t>
            </w:r>
          </w:p>
        </w:tc>
        <w:tc>
          <w:tcPr>
            <w:tcW w:w="309" w:type="pct"/>
            <w:tcBorders>
              <w:top w:val="nil"/>
              <w:left w:val="nil"/>
              <w:bottom w:val="nil"/>
              <w:right w:val="nil"/>
            </w:tcBorders>
            <w:shd w:val="clear" w:color="auto" w:fill="auto"/>
            <w:noWrap/>
            <w:vAlign w:val="bottom"/>
            <w:hideMark/>
          </w:tcPr>
          <w:p w14:paraId="0199344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0.58</w:t>
            </w:r>
          </w:p>
        </w:tc>
        <w:tc>
          <w:tcPr>
            <w:tcW w:w="309" w:type="pct"/>
            <w:tcBorders>
              <w:top w:val="nil"/>
              <w:left w:val="nil"/>
              <w:bottom w:val="nil"/>
              <w:right w:val="nil"/>
            </w:tcBorders>
            <w:shd w:val="clear" w:color="auto" w:fill="auto"/>
            <w:noWrap/>
            <w:vAlign w:val="bottom"/>
            <w:hideMark/>
          </w:tcPr>
          <w:p w14:paraId="6D7831E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0.61</w:t>
            </w:r>
          </w:p>
        </w:tc>
        <w:tc>
          <w:tcPr>
            <w:tcW w:w="369" w:type="pct"/>
            <w:tcBorders>
              <w:top w:val="nil"/>
              <w:left w:val="nil"/>
              <w:bottom w:val="nil"/>
              <w:right w:val="single" w:sz="4" w:space="0" w:color="auto"/>
            </w:tcBorders>
            <w:shd w:val="clear" w:color="auto" w:fill="auto"/>
            <w:noWrap/>
            <w:vAlign w:val="bottom"/>
            <w:hideMark/>
          </w:tcPr>
          <w:p w14:paraId="37206E00"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0.46</w:t>
            </w:r>
          </w:p>
        </w:tc>
        <w:tc>
          <w:tcPr>
            <w:tcW w:w="310" w:type="pct"/>
            <w:tcBorders>
              <w:top w:val="nil"/>
              <w:left w:val="single" w:sz="4" w:space="0" w:color="auto"/>
              <w:bottom w:val="nil"/>
              <w:right w:val="nil"/>
            </w:tcBorders>
            <w:shd w:val="clear" w:color="auto" w:fill="auto"/>
            <w:noWrap/>
            <w:vAlign w:val="bottom"/>
            <w:hideMark/>
          </w:tcPr>
          <w:p w14:paraId="7228C2A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0.17</w:t>
            </w:r>
          </w:p>
        </w:tc>
        <w:tc>
          <w:tcPr>
            <w:tcW w:w="310" w:type="pct"/>
            <w:tcBorders>
              <w:top w:val="nil"/>
              <w:left w:val="nil"/>
              <w:bottom w:val="nil"/>
              <w:right w:val="nil"/>
            </w:tcBorders>
            <w:shd w:val="clear" w:color="auto" w:fill="auto"/>
            <w:noWrap/>
            <w:vAlign w:val="bottom"/>
            <w:hideMark/>
          </w:tcPr>
          <w:p w14:paraId="20C0538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0.52</w:t>
            </w:r>
          </w:p>
        </w:tc>
        <w:tc>
          <w:tcPr>
            <w:tcW w:w="312" w:type="pct"/>
            <w:tcBorders>
              <w:top w:val="nil"/>
              <w:left w:val="nil"/>
              <w:bottom w:val="nil"/>
              <w:right w:val="nil"/>
            </w:tcBorders>
            <w:shd w:val="clear" w:color="auto" w:fill="auto"/>
            <w:noWrap/>
            <w:vAlign w:val="bottom"/>
            <w:hideMark/>
          </w:tcPr>
          <w:p w14:paraId="0D51AB1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0.57</w:t>
            </w:r>
          </w:p>
        </w:tc>
        <w:tc>
          <w:tcPr>
            <w:tcW w:w="369" w:type="pct"/>
            <w:tcBorders>
              <w:top w:val="nil"/>
              <w:left w:val="nil"/>
              <w:bottom w:val="nil"/>
              <w:right w:val="nil"/>
            </w:tcBorders>
            <w:shd w:val="clear" w:color="auto" w:fill="auto"/>
            <w:noWrap/>
            <w:vAlign w:val="bottom"/>
            <w:hideMark/>
          </w:tcPr>
          <w:p w14:paraId="111CDEDB"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0.42</w:t>
            </w:r>
          </w:p>
        </w:tc>
      </w:tr>
      <w:tr w:rsidR="009A092C" w:rsidRPr="00994EED" w14:paraId="700385DB"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2132E3EC"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Chelion left</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385E97C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1.23</w:t>
            </w:r>
          </w:p>
        </w:tc>
        <w:tc>
          <w:tcPr>
            <w:tcW w:w="306" w:type="pct"/>
            <w:tcBorders>
              <w:top w:val="nil"/>
              <w:left w:val="nil"/>
              <w:bottom w:val="nil"/>
              <w:right w:val="nil"/>
            </w:tcBorders>
            <w:shd w:val="clear" w:color="auto" w:fill="F2F2F2" w:themeFill="background1" w:themeFillShade="F2"/>
            <w:noWrap/>
            <w:vAlign w:val="bottom"/>
            <w:hideMark/>
          </w:tcPr>
          <w:p w14:paraId="1FF2366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0.70</w:t>
            </w:r>
          </w:p>
        </w:tc>
        <w:tc>
          <w:tcPr>
            <w:tcW w:w="309" w:type="pct"/>
            <w:tcBorders>
              <w:top w:val="nil"/>
              <w:left w:val="nil"/>
              <w:bottom w:val="nil"/>
              <w:right w:val="nil"/>
            </w:tcBorders>
            <w:shd w:val="clear" w:color="auto" w:fill="F2F2F2" w:themeFill="background1" w:themeFillShade="F2"/>
            <w:noWrap/>
            <w:vAlign w:val="bottom"/>
            <w:hideMark/>
          </w:tcPr>
          <w:p w14:paraId="2A1D668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0.64</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44F33ED5"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0.86</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42BE398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1.26</w:t>
            </w:r>
          </w:p>
        </w:tc>
        <w:tc>
          <w:tcPr>
            <w:tcW w:w="309" w:type="pct"/>
            <w:tcBorders>
              <w:top w:val="nil"/>
              <w:left w:val="nil"/>
              <w:bottom w:val="nil"/>
              <w:right w:val="nil"/>
            </w:tcBorders>
            <w:shd w:val="clear" w:color="auto" w:fill="F2F2F2" w:themeFill="background1" w:themeFillShade="F2"/>
            <w:noWrap/>
            <w:vAlign w:val="bottom"/>
            <w:hideMark/>
          </w:tcPr>
          <w:p w14:paraId="16B2138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0.74</w:t>
            </w:r>
          </w:p>
        </w:tc>
        <w:tc>
          <w:tcPr>
            <w:tcW w:w="309" w:type="pct"/>
            <w:tcBorders>
              <w:top w:val="nil"/>
              <w:left w:val="nil"/>
              <w:bottom w:val="nil"/>
              <w:right w:val="nil"/>
            </w:tcBorders>
            <w:shd w:val="clear" w:color="auto" w:fill="F2F2F2" w:themeFill="background1" w:themeFillShade="F2"/>
            <w:noWrap/>
            <w:vAlign w:val="bottom"/>
            <w:hideMark/>
          </w:tcPr>
          <w:p w14:paraId="48A455A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0.66</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637683D7"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0.88</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54ACB45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1.11</w:t>
            </w:r>
          </w:p>
        </w:tc>
        <w:tc>
          <w:tcPr>
            <w:tcW w:w="310" w:type="pct"/>
            <w:tcBorders>
              <w:top w:val="nil"/>
              <w:left w:val="nil"/>
              <w:bottom w:val="nil"/>
              <w:right w:val="nil"/>
            </w:tcBorders>
            <w:shd w:val="clear" w:color="auto" w:fill="F2F2F2" w:themeFill="background1" w:themeFillShade="F2"/>
            <w:noWrap/>
            <w:vAlign w:val="bottom"/>
            <w:hideMark/>
          </w:tcPr>
          <w:p w14:paraId="008F09E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0.71</w:t>
            </w:r>
          </w:p>
        </w:tc>
        <w:tc>
          <w:tcPr>
            <w:tcW w:w="312" w:type="pct"/>
            <w:tcBorders>
              <w:top w:val="nil"/>
              <w:left w:val="nil"/>
              <w:bottom w:val="nil"/>
              <w:right w:val="nil"/>
            </w:tcBorders>
            <w:shd w:val="clear" w:color="auto" w:fill="F2F2F2" w:themeFill="background1" w:themeFillShade="F2"/>
            <w:noWrap/>
            <w:vAlign w:val="bottom"/>
            <w:hideMark/>
          </w:tcPr>
          <w:p w14:paraId="0A7CBC4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0.61</w:t>
            </w:r>
          </w:p>
        </w:tc>
        <w:tc>
          <w:tcPr>
            <w:tcW w:w="369" w:type="pct"/>
            <w:tcBorders>
              <w:top w:val="nil"/>
              <w:left w:val="nil"/>
              <w:bottom w:val="nil"/>
              <w:right w:val="nil"/>
            </w:tcBorders>
            <w:shd w:val="clear" w:color="auto" w:fill="F2F2F2" w:themeFill="background1" w:themeFillShade="F2"/>
            <w:noWrap/>
            <w:vAlign w:val="bottom"/>
            <w:hideMark/>
          </w:tcPr>
          <w:p w14:paraId="6E4F3725"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0.81</w:t>
            </w:r>
          </w:p>
        </w:tc>
      </w:tr>
      <w:tr w:rsidR="009A092C" w:rsidRPr="00994EED" w14:paraId="11DD7E22"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52330B15"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Chelion right</w:t>
            </w:r>
          </w:p>
        </w:tc>
        <w:tc>
          <w:tcPr>
            <w:tcW w:w="301" w:type="pct"/>
            <w:tcBorders>
              <w:top w:val="nil"/>
              <w:left w:val="single" w:sz="4" w:space="0" w:color="auto"/>
              <w:bottom w:val="nil"/>
              <w:right w:val="nil"/>
            </w:tcBorders>
            <w:shd w:val="clear" w:color="auto" w:fill="auto"/>
            <w:noWrap/>
            <w:vAlign w:val="bottom"/>
            <w:hideMark/>
          </w:tcPr>
          <w:p w14:paraId="0B3D0D7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0.93</w:t>
            </w:r>
          </w:p>
        </w:tc>
        <w:tc>
          <w:tcPr>
            <w:tcW w:w="306" w:type="pct"/>
            <w:tcBorders>
              <w:top w:val="nil"/>
              <w:left w:val="nil"/>
              <w:bottom w:val="nil"/>
              <w:right w:val="nil"/>
            </w:tcBorders>
            <w:shd w:val="clear" w:color="auto" w:fill="auto"/>
            <w:noWrap/>
            <w:vAlign w:val="bottom"/>
            <w:hideMark/>
          </w:tcPr>
          <w:p w14:paraId="4039F96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0.70</w:t>
            </w:r>
          </w:p>
        </w:tc>
        <w:tc>
          <w:tcPr>
            <w:tcW w:w="309" w:type="pct"/>
            <w:tcBorders>
              <w:top w:val="nil"/>
              <w:left w:val="nil"/>
              <w:bottom w:val="nil"/>
              <w:right w:val="nil"/>
            </w:tcBorders>
            <w:shd w:val="clear" w:color="auto" w:fill="auto"/>
            <w:noWrap/>
            <w:vAlign w:val="bottom"/>
            <w:hideMark/>
          </w:tcPr>
          <w:p w14:paraId="0B21AB3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0.53</w:t>
            </w:r>
          </w:p>
        </w:tc>
        <w:tc>
          <w:tcPr>
            <w:tcW w:w="369" w:type="pct"/>
            <w:tcBorders>
              <w:top w:val="nil"/>
              <w:left w:val="nil"/>
              <w:bottom w:val="nil"/>
              <w:right w:val="single" w:sz="4" w:space="0" w:color="auto"/>
            </w:tcBorders>
            <w:shd w:val="clear" w:color="auto" w:fill="auto"/>
            <w:noWrap/>
            <w:vAlign w:val="bottom"/>
            <w:hideMark/>
          </w:tcPr>
          <w:p w14:paraId="25B29C80"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0.72</w:t>
            </w:r>
          </w:p>
        </w:tc>
        <w:tc>
          <w:tcPr>
            <w:tcW w:w="309" w:type="pct"/>
            <w:tcBorders>
              <w:top w:val="nil"/>
              <w:left w:val="single" w:sz="4" w:space="0" w:color="auto"/>
              <w:bottom w:val="nil"/>
              <w:right w:val="nil"/>
            </w:tcBorders>
            <w:shd w:val="clear" w:color="auto" w:fill="auto"/>
            <w:noWrap/>
            <w:vAlign w:val="bottom"/>
            <w:hideMark/>
          </w:tcPr>
          <w:p w14:paraId="502A987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1.15</w:t>
            </w:r>
          </w:p>
        </w:tc>
        <w:tc>
          <w:tcPr>
            <w:tcW w:w="309" w:type="pct"/>
            <w:tcBorders>
              <w:top w:val="nil"/>
              <w:left w:val="nil"/>
              <w:bottom w:val="nil"/>
              <w:right w:val="nil"/>
            </w:tcBorders>
            <w:shd w:val="clear" w:color="auto" w:fill="auto"/>
            <w:noWrap/>
            <w:vAlign w:val="bottom"/>
            <w:hideMark/>
          </w:tcPr>
          <w:p w14:paraId="0D27EF6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0.65</w:t>
            </w:r>
          </w:p>
        </w:tc>
        <w:tc>
          <w:tcPr>
            <w:tcW w:w="309" w:type="pct"/>
            <w:tcBorders>
              <w:top w:val="nil"/>
              <w:left w:val="nil"/>
              <w:bottom w:val="nil"/>
              <w:right w:val="nil"/>
            </w:tcBorders>
            <w:shd w:val="clear" w:color="auto" w:fill="auto"/>
            <w:noWrap/>
            <w:vAlign w:val="bottom"/>
            <w:hideMark/>
          </w:tcPr>
          <w:p w14:paraId="501780D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0.62</w:t>
            </w:r>
          </w:p>
        </w:tc>
        <w:tc>
          <w:tcPr>
            <w:tcW w:w="369" w:type="pct"/>
            <w:tcBorders>
              <w:top w:val="nil"/>
              <w:left w:val="nil"/>
              <w:bottom w:val="nil"/>
              <w:right w:val="single" w:sz="4" w:space="0" w:color="auto"/>
            </w:tcBorders>
            <w:shd w:val="clear" w:color="auto" w:fill="auto"/>
            <w:noWrap/>
            <w:vAlign w:val="bottom"/>
            <w:hideMark/>
          </w:tcPr>
          <w:p w14:paraId="30B72DDF"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0.81</w:t>
            </w:r>
          </w:p>
        </w:tc>
        <w:tc>
          <w:tcPr>
            <w:tcW w:w="310" w:type="pct"/>
            <w:tcBorders>
              <w:top w:val="nil"/>
              <w:left w:val="single" w:sz="4" w:space="0" w:color="auto"/>
              <w:bottom w:val="nil"/>
              <w:right w:val="nil"/>
            </w:tcBorders>
            <w:shd w:val="clear" w:color="auto" w:fill="auto"/>
            <w:noWrap/>
            <w:vAlign w:val="bottom"/>
            <w:hideMark/>
          </w:tcPr>
          <w:p w14:paraId="7E67957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0.98</w:t>
            </w:r>
          </w:p>
        </w:tc>
        <w:tc>
          <w:tcPr>
            <w:tcW w:w="310" w:type="pct"/>
            <w:tcBorders>
              <w:top w:val="nil"/>
              <w:left w:val="nil"/>
              <w:bottom w:val="nil"/>
              <w:right w:val="nil"/>
            </w:tcBorders>
            <w:shd w:val="clear" w:color="auto" w:fill="auto"/>
            <w:noWrap/>
            <w:vAlign w:val="bottom"/>
            <w:hideMark/>
          </w:tcPr>
          <w:p w14:paraId="66DD945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0.66</w:t>
            </w:r>
          </w:p>
        </w:tc>
        <w:tc>
          <w:tcPr>
            <w:tcW w:w="312" w:type="pct"/>
            <w:tcBorders>
              <w:top w:val="nil"/>
              <w:left w:val="nil"/>
              <w:bottom w:val="nil"/>
              <w:right w:val="nil"/>
            </w:tcBorders>
            <w:shd w:val="clear" w:color="auto" w:fill="auto"/>
            <w:noWrap/>
            <w:vAlign w:val="bottom"/>
            <w:hideMark/>
          </w:tcPr>
          <w:p w14:paraId="5D911B6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0.55</w:t>
            </w:r>
          </w:p>
        </w:tc>
        <w:tc>
          <w:tcPr>
            <w:tcW w:w="369" w:type="pct"/>
            <w:tcBorders>
              <w:top w:val="nil"/>
              <w:left w:val="nil"/>
              <w:bottom w:val="nil"/>
              <w:right w:val="nil"/>
            </w:tcBorders>
            <w:shd w:val="clear" w:color="auto" w:fill="auto"/>
            <w:noWrap/>
            <w:vAlign w:val="bottom"/>
            <w:hideMark/>
          </w:tcPr>
          <w:p w14:paraId="22D649E4"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0.73</w:t>
            </w:r>
          </w:p>
        </w:tc>
      </w:tr>
      <w:tr w:rsidR="009A092C" w:rsidRPr="00994EED" w14:paraId="085FE9C9"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793C8AB5"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Crista philtri left</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22A22FF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0.69</w:t>
            </w:r>
          </w:p>
        </w:tc>
        <w:tc>
          <w:tcPr>
            <w:tcW w:w="306" w:type="pct"/>
            <w:tcBorders>
              <w:top w:val="nil"/>
              <w:left w:val="nil"/>
              <w:bottom w:val="nil"/>
              <w:right w:val="nil"/>
            </w:tcBorders>
            <w:shd w:val="clear" w:color="auto" w:fill="F2F2F2" w:themeFill="background1" w:themeFillShade="F2"/>
            <w:noWrap/>
            <w:vAlign w:val="bottom"/>
            <w:hideMark/>
          </w:tcPr>
          <w:p w14:paraId="431744C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0.85</w:t>
            </w:r>
          </w:p>
        </w:tc>
        <w:tc>
          <w:tcPr>
            <w:tcW w:w="309" w:type="pct"/>
            <w:tcBorders>
              <w:top w:val="nil"/>
              <w:left w:val="nil"/>
              <w:bottom w:val="nil"/>
              <w:right w:val="nil"/>
            </w:tcBorders>
            <w:shd w:val="clear" w:color="auto" w:fill="F2F2F2" w:themeFill="background1" w:themeFillShade="F2"/>
            <w:noWrap/>
            <w:vAlign w:val="bottom"/>
            <w:hideMark/>
          </w:tcPr>
          <w:p w14:paraId="6EB6D15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0.44</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768A269C"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0.66</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2CF8227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0.89</w:t>
            </w:r>
          </w:p>
        </w:tc>
        <w:tc>
          <w:tcPr>
            <w:tcW w:w="309" w:type="pct"/>
            <w:tcBorders>
              <w:top w:val="nil"/>
              <w:left w:val="nil"/>
              <w:bottom w:val="nil"/>
              <w:right w:val="nil"/>
            </w:tcBorders>
            <w:shd w:val="clear" w:color="auto" w:fill="F2F2F2" w:themeFill="background1" w:themeFillShade="F2"/>
            <w:noWrap/>
            <w:vAlign w:val="bottom"/>
            <w:hideMark/>
          </w:tcPr>
          <w:p w14:paraId="464DEE9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1.01</w:t>
            </w:r>
          </w:p>
        </w:tc>
        <w:tc>
          <w:tcPr>
            <w:tcW w:w="309" w:type="pct"/>
            <w:tcBorders>
              <w:top w:val="nil"/>
              <w:left w:val="nil"/>
              <w:bottom w:val="nil"/>
              <w:right w:val="nil"/>
            </w:tcBorders>
            <w:shd w:val="clear" w:color="auto" w:fill="F2F2F2" w:themeFill="background1" w:themeFillShade="F2"/>
            <w:noWrap/>
            <w:vAlign w:val="bottom"/>
            <w:hideMark/>
          </w:tcPr>
          <w:p w14:paraId="36C6F0C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0.51</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090F8E36"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0.80</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34CF5C8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0.75</w:t>
            </w:r>
          </w:p>
        </w:tc>
        <w:tc>
          <w:tcPr>
            <w:tcW w:w="310" w:type="pct"/>
            <w:tcBorders>
              <w:top w:val="nil"/>
              <w:left w:val="nil"/>
              <w:bottom w:val="nil"/>
              <w:right w:val="nil"/>
            </w:tcBorders>
            <w:shd w:val="clear" w:color="auto" w:fill="F2F2F2" w:themeFill="background1" w:themeFillShade="F2"/>
            <w:noWrap/>
            <w:vAlign w:val="bottom"/>
            <w:hideMark/>
          </w:tcPr>
          <w:p w14:paraId="121D4F4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0.89</w:t>
            </w:r>
          </w:p>
        </w:tc>
        <w:tc>
          <w:tcPr>
            <w:tcW w:w="312" w:type="pct"/>
            <w:tcBorders>
              <w:top w:val="nil"/>
              <w:left w:val="nil"/>
              <w:bottom w:val="nil"/>
              <w:right w:val="nil"/>
            </w:tcBorders>
            <w:shd w:val="clear" w:color="auto" w:fill="F2F2F2" w:themeFill="background1" w:themeFillShade="F2"/>
            <w:noWrap/>
            <w:vAlign w:val="bottom"/>
            <w:hideMark/>
          </w:tcPr>
          <w:p w14:paraId="0977456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0.45</w:t>
            </w:r>
          </w:p>
        </w:tc>
        <w:tc>
          <w:tcPr>
            <w:tcW w:w="369" w:type="pct"/>
            <w:tcBorders>
              <w:top w:val="nil"/>
              <w:left w:val="nil"/>
              <w:bottom w:val="nil"/>
              <w:right w:val="nil"/>
            </w:tcBorders>
            <w:shd w:val="clear" w:color="auto" w:fill="F2F2F2" w:themeFill="background1" w:themeFillShade="F2"/>
            <w:noWrap/>
            <w:vAlign w:val="bottom"/>
            <w:hideMark/>
          </w:tcPr>
          <w:p w14:paraId="3FADC4B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0.70</w:t>
            </w:r>
          </w:p>
        </w:tc>
      </w:tr>
      <w:tr w:rsidR="009A092C" w:rsidRPr="00994EED" w14:paraId="495A75D1"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629886EE"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Crista philtri right</w:t>
            </w:r>
          </w:p>
        </w:tc>
        <w:tc>
          <w:tcPr>
            <w:tcW w:w="301" w:type="pct"/>
            <w:tcBorders>
              <w:top w:val="nil"/>
              <w:left w:val="single" w:sz="4" w:space="0" w:color="auto"/>
              <w:bottom w:val="nil"/>
              <w:right w:val="nil"/>
            </w:tcBorders>
            <w:shd w:val="clear" w:color="auto" w:fill="auto"/>
            <w:noWrap/>
            <w:vAlign w:val="bottom"/>
            <w:hideMark/>
          </w:tcPr>
          <w:p w14:paraId="107D3A2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0.66</w:t>
            </w:r>
          </w:p>
        </w:tc>
        <w:tc>
          <w:tcPr>
            <w:tcW w:w="306" w:type="pct"/>
            <w:tcBorders>
              <w:top w:val="nil"/>
              <w:left w:val="nil"/>
              <w:bottom w:val="nil"/>
              <w:right w:val="nil"/>
            </w:tcBorders>
            <w:shd w:val="clear" w:color="auto" w:fill="auto"/>
            <w:noWrap/>
            <w:vAlign w:val="bottom"/>
            <w:hideMark/>
          </w:tcPr>
          <w:p w14:paraId="2F2D581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0.95</w:t>
            </w:r>
          </w:p>
        </w:tc>
        <w:tc>
          <w:tcPr>
            <w:tcW w:w="309" w:type="pct"/>
            <w:tcBorders>
              <w:top w:val="nil"/>
              <w:left w:val="nil"/>
              <w:bottom w:val="nil"/>
              <w:right w:val="nil"/>
            </w:tcBorders>
            <w:shd w:val="clear" w:color="auto" w:fill="auto"/>
            <w:noWrap/>
            <w:vAlign w:val="bottom"/>
            <w:hideMark/>
          </w:tcPr>
          <w:p w14:paraId="799852D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0.50</w:t>
            </w:r>
          </w:p>
        </w:tc>
        <w:tc>
          <w:tcPr>
            <w:tcW w:w="369" w:type="pct"/>
            <w:tcBorders>
              <w:top w:val="nil"/>
              <w:left w:val="nil"/>
              <w:bottom w:val="nil"/>
              <w:right w:val="single" w:sz="4" w:space="0" w:color="auto"/>
            </w:tcBorders>
            <w:shd w:val="clear" w:color="auto" w:fill="auto"/>
            <w:noWrap/>
            <w:vAlign w:val="bottom"/>
            <w:hideMark/>
          </w:tcPr>
          <w:p w14:paraId="63AF4465"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0.70</w:t>
            </w:r>
          </w:p>
        </w:tc>
        <w:tc>
          <w:tcPr>
            <w:tcW w:w="309" w:type="pct"/>
            <w:tcBorders>
              <w:top w:val="nil"/>
              <w:left w:val="single" w:sz="4" w:space="0" w:color="auto"/>
              <w:bottom w:val="nil"/>
              <w:right w:val="nil"/>
            </w:tcBorders>
            <w:shd w:val="clear" w:color="auto" w:fill="auto"/>
            <w:noWrap/>
            <w:vAlign w:val="bottom"/>
            <w:hideMark/>
          </w:tcPr>
          <w:p w14:paraId="55DFB06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1.00</w:t>
            </w:r>
          </w:p>
        </w:tc>
        <w:tc>
          <w:tcPr>
            <w:tcW w:w="309" w:type="pct"/>
            <w:tcBorders>
              <w:top w:val="nil"/>
              <w:left w:val="nil"/>
              <w:bottom w:val="nil"/>
              <w:right w:val="nil"/>
            </w:tcBorders>
            <w:shd w:val="clear" w:color="auto" w:fill="auto"/>
            <w:noWrap/>
            <w:vAlign w:val="bottom"/>
            <w:hideMark/>
          </w:tcPr>
          <w:p w14:paraId="017E635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1.13</w:t>
            </w:r>
          </w:p>
        </w:tc>
        <w:tc>
          <w:tcPr>
            <w:tcW w:w="309" w:type="pct"/>
            <w:tcBorders>
              <w:top w:val="nil"/>
              <w:left w:val="nil"/>
              <w:bottom w:val="nil"/>
              <w:right w:val="nil"/>
            </w:tcBorders>
            <w:shd w:val="clear" w:color="auto" w:fill="auto"/>
            <w:noWrap/>
            <w:vAlign w:val="bottom"/>
            <w:hideMark/>
          </w:tcPr>
          <w:p w14:paraId="68B5BBD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0.47</w:t>
            </w:r>
          </w:p>
        </w:tc>
        <w:tc>
          <w:tcPr>
            <w:tcW w:w="369" w:type="pct"/>
            <w:tcBorders>
              <w:top w:val="nil"/>
              <w:left w:val="nil"/>
              <w:bottom w:val="nil"/>
              <w:right w:val="single" w:sz="4" w:space="0" w:color="auto"/>
            </w:tcBorders>
            <w:shd w:val="clear" w:color="auto" w:fill="auto"/>
            <w:noWrap/>
            <w:vAlign w:val="bottom"/>
            <w:hideMark/>
          </w:tcPr>
          <w:p w14:paraId="1EF54DDB"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0.87</w:t>
            </w:r>
          </w:p>
        </w:tc>
        <w:tc>
          <w:tcPr>
            <w:tcW w:w="310" w:type="pct"/>
            <w:tcBorders>
              <w:top w:val="nil"/>
              <w:left w:val="single" w:sz="4" w:space="0" w:color="auto"/>
              <w:bottom w:val="nil"/>
              <w:right w:val="nil"/>
            </w:tcBorders>
            <w:shd w:val="clear" w:color="auto" w:fill="auto"/>
            <w:noWrap/>
            <w:vAlign w:val="bottom"/>
            <w:hideMark/>
          </w:tcPr>
          <w:p w14:paraId="43B8827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0.76</w:t>
            </w:r>
          </w:p>
        </w:tc>
        <w:tc>
          <w:tcPr>
            <w:tcW w:w="310" w:type="pct"/>
            <w:tcBorders>
              <w:top w:val="nil"/>
              <w:left w:val="nil"/>
              <w:bottom w:val="nil"/>
              <w:right w:val="nil"/>
            </w:tcBorders>
            <w:shd w:val="clear" w:color="auto" w:fill="auto"/>
            <w:noWrap/>
            <w:vAlign w:val="bottom"/>
            <w:hideMark/>
          </w:tcPr>
          <w:p w14:paraId="1871895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1.00</w:t>
            </w:r>
          </w:p>
        </w:tc>
        <w:tc>
          <w:tcPr>
            <w:tcW w:w="312" w:type="pct"/>
            <w:tcBorders>
              <w:top w:val="nil"/>
              <w:left w:val="nil"/>
              <w:bottom w:val="nil"/>
              <w:right w:val="nil"/>
            </w:tcBorders>
            <w:shd w:val="clear" w:color="auto" w:fill="auto"/>
            <w:noWrap/>
            <w:vAlign w:val="bottom"/>
            <w:hideMark/>
          </w:tcPr>
          <w:p w14:paraId="56AD8E7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0.44</w:t>
            </w:r>
          </w:p>
        </w:tc>
        <w:tc>
          <w:tcPr>
            <w:tcW w:w="369" w:type="pct"/>
            <w:tcBorders>
              <w:top w:val="nil"/>
              <w:left w:val="nil"/>
              <w:bottom w:val="nil"/>
              <w:right w:val="nil"/>
            </w:tcBorders>
            <w:shd w:val="clear" w:color="auto" w:fill="auto"/>
            <w:noWrap/>
            <w:vAlign w:val="bottom"/>
            <w:hideMark/>
          </w:tcPr>
          <w:p w14:paraId="5B4035B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0.73</w:t>
            </w:r>
          </w:p>
        </w:tc>
      </w:tr>
      <w:tr w:rsidR="009A092C" w:rsidRPr="00994EED" w14:paraId="3DA0BD30"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2E66AAD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Endocanthion left</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33B3F03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0.84</w:t>
            </w:r>
          </w:p>
        </w:tc>
        <w:tc>
          <w:tcPr>
            <w:tcW w:w="306" w:type="pct"/>
            <w:tcBorders>
              <w:top w:val="nil"/>
              <w:left w:val="nil"/>
              <w:bottom w:val="nil"/>
              <w:right w:val="nil"/>
            </w:tcBorders>
            <w:shd w:val="clear" w:color="auto" w:fill="F2F2F2" w:themeFill="background1" w:themeFillShade="F2"/>
            <w:noWrap/>
            <w:vAlign w:val="bottom"/>
            <w:hideMark/>
          </w:tcPr>
          <w:p w14:paraId="1914259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0.64</w:t>
            </w:r>
          </w:p>
        </w:tc>
        <w:tc>
          <w:tcPr>
            <w:tcW w:w="309" w:type="pct"/>
            <w:tcBorders>
              <w:top w:val="nil"/>
              <w:left w:val="nil"/>
              <w:bottom w:val="nil"/>
              <w:right w:val="nil"/>
            </w:tcBorders>
            <w:shd w:val="clear" w:color="auto" w:fill="F2F2F2" w:themeFill="background1" w:themeFillShade="F2"/>
            <w:noWrap/>
            <w:vAlign w:val="bottom"/>
            <w:hideMark/>
          </w:tcPr>
          <w:p w14:paraId="34F3962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0.53</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7FD4571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0.67</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101F0AE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0.83</w:t>
            </w:r>
          </w:p>
        </w:tc>
        <w:tc>
          <w:tcPr>
            <w:tcW w:w="309" w:type="pct"/>
            <w:tcBorders>
              <w:top w:val="nil"/>
              <w:left w:val="nil"/>
              <w:bottom w:val="nil"/>
              <w:right w:val="nil"/>
            </w:tcBorders>
            <w:shd w:val="clear" w:color="auto" w:fill="F2F2F2" w:themeFill="background1" w:themeFillShade="F2"/>
            <w:noWrap/>
            <w:vAlign w:val="bottom"/>
            <w:hideMark/>
          </w:tcPr>
          <w:p w14:paraId="11F1A36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0.62</w:t>
            </w:r>
          </w:p>
        </w:tc>
        <w:tc>
          <w:tcPr>
            <w:tcW w:w="309" w:type="pct"/>
            <w:tcBorders>
              <w:top w:val="nil"/>
              <w:left w:val="nil"/>
              <w:bottom w:val="nil"/>
              <w:right w:val="nil"/>
            </w:tcBorders>
            <w:shd w:val="clear" w:color="auto" w:fill="F2F2F2" w:themeFill="background1" w:themeFillShade="F2"/>
            <w:noWrap/>
            <w:vAlign w:val="bottom"/>
            <w:hideMark/>
          </w:tcPr>
          <w:p w14:paraId="7E15457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0.42</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111774F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0.62</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4BEE4C1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0.78</w:t>
            </w:r>
          </w:p>
        </w:tc>
        <w:tc>
          <w:tcPr>
            <w:tcW w:w="310" w:type="pct"/>
            <w:tcBorders>
              <w:top w:val="nil"/>
              <w:left w:val="nil"/>
              <w:bottom w:val="nil"/>
              <w:right w:val="nil"/>
            </w:tcBorders>
            <w:shd w:val="clear" w:color="auto" w:fill="F2F2F2" w:themeFill="background1" w:themeFillShade="F2"/>
            <w:noWrap/>
            <w:vAlign w:val="bottom"/>
            <w:hideMark/>
          </w:tcPr>
          <w:p w14:paraId="0FEA08F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0.54</w:t>
            </w:r>
          </w:p>
        </w:tc>
        <w:tc>
          <w:tcPr>
            <w:tcW w:w="312" w:type="pct"/>
            <w:tcBorders>
              <w:top w:val="nil"/>
              <w:left w:val="nil"/>
              <w:bottom w:val="nil"/>
              <w:right w:val="nil"/>
            </w:tcBorders>
            <w:shd w:val="clear" w:color="auto" w:fill="F2F2F2" w:themeFill="background1" w:themeFillShade="F2"/>
            <w:noWrap/>
            <w:vAlign w:val="bottom"/>
            <w:hideMark/>
          </w:tcPr>
          <w:p w14:paraId="2065BF5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0.40</w:t>
            </w:r>
          </w:p>
        </w:tc>
        <w:tc>
          <w:tcPr>
            <w:tcW w:w="369" w:type="pct"/>
            <w:tcBorders>
              <w:top w:val="nil"/>
              <w:left w:val="nil"/>
              <w:bottom w:val="nil"/>
              <w:right w:val="nil"/>
            </w:tcBorders>
            <w:shd w:val="clear" w:color="auto" w:fill="F2F2F2" w:themeFill="background1" w:themeFillShade="F2"/>
            <w:noWrap/>
            <w:vAlign w:val="bottom"/>
            <w:hideMark/>
          </w:tcPr>
          <w:p w14:paraId="7A69885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0.57</w:t>
            </w:r>
          </w:p>
        </w:tc>
      </w:tr>
      <w:tr w:rsidR="009A092C" w:rsidRPr="00994EED" w14:paraId="23417DF1"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5A86A1D8"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Endocanthion right</w:t>
            </w:r>
          </w:p>
        </w:tc>
        <w:tc>
          <w:tcPr>
            <w:tcW w:w="301" w:type="pct"/>
            <w:tcBorders>
              <w:top w:val="nil"/>
              <w:left w:val="single" w:sz="4" w:space="0" w:color="auto"/>
              <w:bottom w:val="nil"/>
              <w:right w:val="nil"/>
            </w:tcBorders>
            <w:shd w:val="clear" w:color="auto" w:fill="auto"/>
            <w:noWrap/>
            <w:vAlign w:val="bottom"/>
            <w:hideMark/>
          </w:tcPr>
          <w:p w14:paraId="79FBB94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1.05</w:t>
            </w:r>
          </w:p>
        </w:tc>
        <w:tc>
          <w:tcPr>
            <w:tcW w:w="306" w:type="pct"/>
            <w:tcBorders>
              <w:top w:val="nil"/>
              <w:left w:val="nil"/>
              <w:bottom w:val="nil"/>
              <w:right w:val="nil"/>
            </w:tcBorders>
            <w:shd w:val="clear" w:color="auto" w:fill="auto"/>
            <w:noWrap/>
            <w:vAlign w:val="bottom"/>
            <w:hideMark/>
          </w:tcPr>
          <w:p w14:paraId="48FFC28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0.74</w:t>
            </w:r>
          </w:p>
        </w:tc>
        <w:tc>
          <w:tcPr>
            <w:tcW w:w="309" w:type="pct"/>
            <w:tcBorders>
              <w:top w:val="nil"/>
              <w:left w:val="nil"/>
              <w:bottom w:val="nil"/>
              <w:right w:val="nil"/>
            </w:tcBorders>
            <w:shd w:val="clear" w:color="auto" w:fill="auto"/>
            <w:noWrap/>
            <w:vAlign w:val="bottom"/>
            <w:hideMark/>
          </w:tcPr>
          <w:p w14:paraId="16D6272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0.62</w:t>
            </w:r>
          </w:p>
        </w:tc>
        <w:tc>
          <w:tcPr>
            <w:tcW w:w="369" w:type="pct"/>
            <w:tcBorders>
              <w:top w:val="nil"/>
              <w:left w:val="nil"/>
              <w:bottom w:val="nil"/>
              <w:right w:val="single" w:sz="4" w:space="0" w:color="auto"/>
            </w:tcBorders>
            <w:shd w:val="clear" w:color="auto" w:fill="auto"/>
            <w:noWrap/>
            <w:vAlign w:val="bottom"/>
            <w:hideMark/>
          </w:tcPr>
          <w:p w14:paraId="30A9F8C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0.80</w:t>
            </w:r>
          </w:p>
        </w:tc>
        <w:tc>
          <w:tcPr>
            <w:tcW w:w="309" w:type="pct"/>
            <w:tcBorders>
              <w:top w:val="nil"/>
              <w:left w:val="single" w:sz="4" w:space="0" w:color="auto"/>
              <w:bottom w:val="nil"/>
              <w:right w:val="nil"/>
            </w:tcBorders>
            <w:shd w:val="clear" w:color="auto" w:fill="auto"/>
            <w:noWrap/>
            <w:vAlign w:val="bottom"/>
            <w:hideMark/>
          </w:tcPr>
          <w:p w14:paraId="03B91DA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1.09</w:t>
            </w:r>
          </w:p>
        </w:tc>
        <w:tc>
          <w:tcPr>
            <w:tcW w:w="309" w:type="pct"/>
            <w:tcBorders>
              <w:top w:val="nil"/>
              <w:left w:val="nil"/>
              <w:bottom w:val="nil"/>
              <w:right w:val="nil"/>
            </w:tcBorders>
            <w:shd w:val="clear" w:color="auto" w:fill="auto"/>
            <w:noWrap/>
            <w:vAlign w:val="bottom"/>
            <w:hideMark/>
          </w:tcPr>
          <w:p w14:paraId="6FB2FD6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0.62</w:t>
            </w:r>
          </w:p>
        </w:tc>
        <w:tc>
          <w:tcPr>
            <w:tcW w:w="309" w:type="pct"/>
            <w:tcBorders>
              <w:top w:val="nil"/>
              <w:left w:val="nil"/>
              <w:bottom w:val="nil"/>
              <w:right w:val="nil"/>
            </w:tcBorders>
            <w:shd w:val="clear" w:color="auto" w:fill="auto"/>
            <w:noWrap/>
            <w:vAlign w:val="bottom"/>
            <w:hideMark/>
          </w:tcPr>
          <w:p w14:paraId="40AF8C8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0.45</w:t>
            </w:r>
          </w:p>
        </w:tc>
        <w:tc>
          <w:tcPr>
            <w:tcW w:w="369" w:type="pct"/>
            <w:tcBorders>
              <w:top w:val="nil"/>
              <w:left w:val="nil"/>
              <w:bottom w:val="nil"/>
              <w:right w:val="single" w:sz="4" w:space="0" w:color="auto"/>
            </w:tcBorders>
            <w:shd w:val="clear" w:color="auto" w:fill="auto"/>
            <w:noWrap/>
            <w:vAlign w:val="bottom"/>
            <w:hideMark/>
          </w:tcPr>
          <w:p w14:paraId="29AE7DCB"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0.72</w:t>
            </w:r>
          </w:p>
        </w:tc>
        <w:tc>
          <w:tcPr>
            <w:tcW w:w="310" w:type="pct"/>
            <w:tcBorders>
              <w:top w:val="nil"/>
              <w:left w:val="single" w:sz="4" w:space="0" w:color="auto"/>
              <w:bottom w:val="nil"/>
              <w:right w:val="nil"/>
            </w:tcBorders>
            <w:shd w:val="clear" w:color="auto" w:fill="auto"/>
            <w:noWrap/>
            <w:vAlign w:val="bottom"/>
            <w:hideMark/>
          </w:tcPr>
          <w:p w14:paraId="261CA66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1.04</w:t>
            </w:r>
          </w:p>
        </w:tc>
        <w:tc>
          <w:tcPr>
            <w:tcW w:w="310" w:type="pct"/>
            <w:tcBorders>
              <w:top w:val="nil"/>
              <w:left w:val="nil"/>
              <w:bottom w:val="nil"/>
              <w:right w:val="nil"/>
            </w:tcBorders>
            <w:shd w:val="clear" w:color="auto" w:fill="auto"/>
            <w:noWrap/>
            <w:vAlign w:val="bottom"/>
            <w:hideMark/>
          </w:tcPr>
          <w:p w14:paraId="3429304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0.65</w:t>
            </w:r>
          </w:p>
        </w:tc>
        <w:tc>
          <w:tcPr>
            <w:tcW w:w="312" w:type="pct"/>
            <w:tcBorders>
              <w:top w:val="nil"/>
              <w:left w:val="nil"/>
              <w:bottom w:val="nil"/>
              <w:right w:val="nil"/>
            </w:tcBorders>
            <w:shd w:val="clear" w:color="auto" w:fill="auto"/>
            <w:noWrap/>
            <w:vAlign w:val="bottom"/>
            <w:hideMark/>
          </w:tcPr>
          <w:p w14:paraId="2B2D489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0.50</w:t>
            </w:r>
          </w:p>
        </w:tc>
        <w:tc>
          <w:tcPr>
            <w:tcW w:w="369" w:type="pct"/>
            <w:tcBorders>
              <w:top w:val="nil"/>
              <w:left w:val="nil"/>
              <w:bottom w:val="nil"/>
              <w:right w:val="nil"/>
            </w:tcBorders>
            <w:shd w:val="clear" w:color="auto" w:fill="auto"/>
            <w:noWrap/>
            <w:vAlign w:val="bottom"/>
            <w:hideMark/>
          </w:tcPr>
          <w:p w14:paraId="0345AE6F"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0.73</w:t>
            </w:r>
          </w:p>
        </w:tc>
      </w:tr>
      <w:tr w:rsidR="009A092C" w:rsidRPr="00994EED" w14:paraId="4FC9611D"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22894113"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Exocanthion left</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06923B1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0.92</w:t>
            </w:r>
          </w:p>
        </w:tc>
        <w:tc>
          <w:tcPr>
            <w:tcW w:w="306" w:type="pct"/>
            <w:tcBorders>
              <w:top w:val="nil"/>
              <w:left w:val="nil"/>
              <w:bottom w:val="nil"/>
              <w:right w:val="nil"/>
            </w:tcBorders>
            <w:shd w:val="clear" w:color="auto" w:fill="F2F2F2" w:themeFill="background1" w:themeFillShade="F2"/>
            <w:noWrap/>
            <w:vAlign w:val="bottom"/>
            <w:hideMark/>
          </w:tcPr>
          <w:p w14:paraId="32F0A16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0.78</w:t>
            </w:r>
          </w:p>
        </w:tc>
        <w:tc>
          <w:tcPr>
            <w:tcW w:w="309" w:type="pct"/>
            <w:tcBorders>
              <w:top w:val="nil"/>
              <w:left w:val="nil"/>
              <w:bottom w:val="nil"/>
              <w:right w:val="nil"/>
            </w:tcBorders>
            <w:shd w:val="clear" w:color="auto" w:fill="F2F2F2" w:themeFill="background1" w:themeFillShade="F2"/>
            <w:noWrap/>
            <w:vAlign w:val="bottom"/>
            <w:hideMark/>
          </w:tcPr>
          <w:p w14:paraId="546C453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0.91</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58A8C25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0.87</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5D34A8F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0.97</w:t>
            </w:r>
          </w:p>
        </w:tc>
        <w:tc>
          <w:tcPr>
            <w:tcW w:w="309" w:type="pct"/>
            <w:tcBorders>
              <w:top w:val="nil"/>
              <w:left w:val="nil"/>
              <w:bottom w:val="nil"/>
              <w:right w:val="nil"/>
            </w:tcBorders>
            <w:shd w:val="clear" w:color="auto" w:fill="F2F2F2" w:themeFill="background1" w:themeFillShade="F2"/>
            <w:noWrap/>
            <w:vAlign w:val="bottom"/>
            <w:hideMark/>
          </w:tcPr>
          <w:p w14:paraId="48432DB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0.75</w:t>
            </w:r>
          </w:p>
        </w:tc>
        <w:tc>
          <w:tcPr>
            <w:tcW w:w="309" w:type="pct"/>
            <w:tcBorders>
              <w:top w:val="nil"/>
              <w:left w:val="nil"/>
              <w:bottom w:val="nil"/>
              <w:right w:val="nil"/>
            </w:tcBorders>
            <w:shd w:val="clear" w:color="auto" w:fill="F2F2F2" w:themeFill="background1" w:themeFillShade="F2"/>
            <w:noWrap/>
            <w:vAlign w:val="bottom"/>
            <w:hideMark/>
          </w:tcPr>
          <w:p w14:paraId="543E072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0.88</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6AA5EB37"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0.87</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7A3D7AB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0.91</w:t>
            </w:r>
          </w:p>
        </w:tc>
        <w:tc>
          <w:tcPr>
            <w:tcW w:w="310" w:type="pct"/>
            <w:tcBorders>
              <w:top w:val="nil"/>
              <w:left w:val="nil"/>
              <w:bottom w:val="nil"/>
              <w:right w:val="nil"/>
            </w:tcBorders>
            <w:shd w:val="clear" w:color="auto" w:fill="F2F2F2" w:themeFill="background1" w:themeFillShade="F2"/>
            <w:noWrap/>
            <w:vAlign w:val="bottom"/>
            <w:hideMark/>
          </w:tcPr>
          <w:p w14:paraId="2399A13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0.74</w:t>
            </w:r>
          </w:p>
        </w:tc>
        <w:tc>
          <w:tcPr>
            <w:tcW w:w="312" w:type="pct"/>
            <w:tcBorders>
              <w:top w:val="nil"/>
              <w:left w:val="nil"/>
              <w:bottom w:val="nil"/>
              <w:right w:val="nil"/>
            </w:tcBorders>
            <w:shd w:val="clear" w:color="auto" w:fill="F2F2F2" w:themeFill="background1" w:themeFillShade="F2"/>
            <w:noWrap/>
            <w:vAlign w:val="bottom"/>
            <w:hideMark/>
          </w:tcPr>
          <w:p w14:paraId="57CB643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0.88</w:t>
            </w:r>
          </w:p>
        </w:tc>
        <w:tc>
          <w:tcPr>
            <w:tcW w:w="369" w:type="pct"/>
            <w:tcBorders>
              <w:top w:val="nil"/>
              <w:left w:val="nil"/>
              <w:bottom w:val="nil"/>
              <w:right w:val="nil"/>
            </w:tcBorders>
            <w:shd w:val="clear" w:color="auto" w:fill="F2F2F2" w:themeFill="background1" w:themeFillShade="F2"/>
            <w:noWrap/>
            <w:vAlign w:val="bottom"/>
            <w:hideMark/>
          </w:tcPr>
          <w:p w14:paraId="30D0A7F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0.84</w:t>
            </w:r>
          </w:p>
        </w:tc>
      </w:tr>
      <w:tr w:rsidR="009A092C" w:rsidRPr="00994EED" w14:paraId="07D9CFA1"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7B9F64F5"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Exocanthion right</w:t>
            </w:r>
          </w:p>
        </w:tc>
        <w:tc>
          <w:tcPr>
            <w:tcW w:w="301" w:type="pct"/>
            <w:tcBorders>
              <w:top w:val="nil"/>
              <w:left w:val="single" w:sz="4" w:space="0" w:color="auto"/>
              <w:bottom w:val="nil"/>
              <w:right w:val="nil"/>
            </w:tcBorders>
            <w:shd w:val="clear" w:color="auto" w:fill="auto"/>
            <w:noWrap/>
            <w:vAlign w:val="bottom"/>
            <w:hideMark/>
          </w:tcPr>
          <w:p w14:paraId="2CF0F98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0.93</w:t>
            </w:r>
          </w:p>
        </w:tc>
        <w:tc>
          <w:tcPr>
            <w:tcW w:w="306" w:type="pct"/>
            <w:tcBorders>
              <w:top w:val="nil"/>
              <w:left w:val="nil"/>
              <w:bottom w:val="nil"/>
              <w:right w:val="nil"/>
            </w:tcBorders>
            <w:shd w:val="clear" w:color="auto" w:fill="auto"/>
            <w:noWrap/>
            <w:vAlign w:val="bottom"/>
            <w:hideMark/>
          </w:tcPr>
          <w:p w14:paraId="33A1608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0.67</w:t>
            </w:r>
          </w:p>
        </w:tc>
        <w:tc>
          <w:tcPr>
            <w:tcW w:w="309" w:type="pct"/>
            <w:tcBorders>
              <w:top w:val="nil"/>
              <w:left w:val="nil"/>
              <w:bottom w:val="nil"/>
              <w:right w:val="nil"/>
            </w:tcBorders>
            <w:shd w:val="clear" w:color="auto" w:fill="auto"/>
            <w:noWrap/>
            <w:vAlign w:val="bottom"/>
            <w:hideMark/>
          </w:tcPr>
          <w:p w14:paraId="5100BC2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0.93</w:t>
            </w:r>
          </w:p>
        </w:tc>
        <w:tc>
          <w:tcPr>
            <w:tcW w:w="369" w:type="pct"/>
            <w:tcBorders>
              <w:top w:val="nil"/>
              <w:left w:val="nil"/>
              <w:bottom w:val="nil"/>
              <w:right w:val="single" w:sz="4" w:space="0" w:color="auto"/>
            </w:tcBorders>
            <w:shd w:val="clear" w:color="auto" w:fill="auto"/>
            <w:noWrap/>
            <w:vAlign w:val="bottom"/>
            <w:hideMark/>
          </w:tcPr>
          <w:p w14:paraId="243F55A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0.85</w:t>
            </w:r>
          </w:p>
        </w:tc>
        <w:tc>
          <w:tcPr>
            <w:tcW w:w="309" w:type="pct"/>
            <w:tcBorders>
              <w:top w:val="nil"/>
              <w:left w:val="single" w:sz="4" w:space="0" w:color="auto"/>
              <w:bottom w:val="nil"/>
              <w:right w:val="nil"/>
            </w:tcBorders>
            <w:shd w:val="clear" w:color="auto" w:fill="auto"/>
            <w:noWrap/>
            <w:vAlign w:val="bottom"/>
            <w:hideMark/>
          </w:tcPr>
          <w:p w14:paraId="2CC68D1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0.98</w:t>
            </w:r>
          </w:p>
        </w:tc>
        <w:tc>
          <w:tcPr>
            <w:tcW w:w="309" w:type="pct"/>
            <w:tcBorders>
              <w:top w:val="nil"/>
              <w:left w:val="nil"/>
              <w:bottom w:val="nil"/>
              <w:right w:val="nil"/>
            </w:tcBorders>
            <w:shd w:val="clear" w:color="auto" w:fill="auto"/>
            <w:noWrap/>
            <w:vAlign w:val="bottom"/>
            <w:hideMark/>
          </w:tcPr>
          <w:p w14:paraId="581F6A8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0.68</w:t>
            </w:r>
          </w:p>
        </w:tc>
        <w:tc>
          <w:tcPr>
            <w:tcW w:w="309" w:type="pct"/>
            <w:tcBorders>
              <w:top w:val="nil"/>
              <w:left w:val="nil"/>
              <w:bottom w:val="nil"/>
              <w:right w:val="nil"/>
            </w:tcBorders>
            <w:shd w:val="clear" w:color="auto" w:fill="auto"/>
            <w:noWrap/>
            <w:vAlign w:val="bottom"/>
            <w:hideMark/>
          </w:tcPr>
          <w:p w14:paraId="48464EE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0.97</w:t>
            </w:r>
          </w:p>
        </w:tc>
        <w:tc>
          <w:tcPr>
            <w:tcW w:w="369" w:type="pct"/>
            <w:tcBorders>
              <w:top w:val="nil"/>
              <w:left w:val="nil"/>
              <w:bottom w:val="nil"/>
              <w:right w:val="single" w:sz="4" w:space="0" w:color="auto"/>
            </w:tcBorders>
            <w:shd w:val="clear" w:color="auto" w:fill="auto"/>
            <w:noWrap/>
            <w:vAlign w:val="bottom"/>
            <w:hideMark/>
          </w:tcPr>
          <w:p w14:paraId="4C4CCA0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0.88</w:t>
            </w:r>
          </w:p>
        </w:tc>
        <w:tc>
          <w:tcPr>
            <w:tcW w:w="310" w:type="pct"/>
            <w:tcBorders>
              <w:top w:val="nil"/>
              <w:left w:val="single" w:sz="4" w:space="0" w:color="auto"/>
              <w:bottom w:val="nil"/>
              <w:right w:val="nil"/>
            </w:tcBorders>
            <w:shd w:val="clear" w:color="auto" w:fill="auto"/>
            <w:noWrap/>
            <w:vAlign w:val="bottom"/>
            <w:hideMark/>
          </w:tcPr>
          <w:p w14:paraId="38F05D6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0.94</w:t>
            </w:r>
          </w:p>
        </w:tc>
        <w:tc>
          <w:tcPr>
            <w:tcW w:w="310" w:type="pct"/>
            <w:tcBorders>
              <w:top w:val="nil"/>
              <w:left w:val="nil"/>
              <w:bottom w:val="nil"/>
              <w:right w:val="nil"/>
            </w:tcBorders>
            <w:shd w:val="clear" w:color="auto" w:fill="auto"/>
            <w:noWrap/>
            <w:vAlign w:val="bottom"/>
            <w:hideMark/>
          </w:tcPr>
          <w:p w14:paraId="783BAB2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0.65</w:t>
            </w:r>
          </w:p>
        </w:tc>
        <w:tc>
          <w:tcPr>
            <w:tcW w:w="312" w:type="pct"/>
            <w:tcBorders>
              <w:top w:val="nil"/>
              <w:left w:val="nil"/>
              <w:bottom w:val="nil"/>
              <w:right w:val="nil"/>
            </w:tcBorders>
            <w:shd w:val="clear" w:color="auto" w:fill="auto"/>
            <w:noWrap/>
            <w:vAlign w:val="bottom"/>
            <w:hideMark/>
          </w:tcPr>
          <w:p w14:paraId="2421F19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0.95</w:t>
            </w:r>
          </w:p>
        </w:tc>
        <w:tc>
          <w:tcPr>
            <w:tcW w:w="369" w:type="pct"/>
            <w:tcBorders>
              <w:top w:val="nil"/>
              <w:left w:val="nil"/>
              <w:bottom w:val="nil"/>
              <w:right w:val="nil"/>
            </w:tcBorders>
            <w:shd w:val="clear" w:color="auto" w:fill="auto"/>
            <w:noWrap/>
            <w:vAlign w:val="bottom"/>
            <w:hideMark/>
          </w:tcPr>
          <w:p w14:paraId="453E734B"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0.85</w:t>
            </w:r>
          </w:p>
        </w:tc>
      </w:tr>
      <w:tr w:rsidR="009A092C" w:rsidRPr="00994EED" w14:paraId="3A77E11C"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49FEFCA0"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Glabella</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562E554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0.52</w:t>
            </w:r>
          </w:p>
        </w:tc>
        <w:tc>
          <w:tcPr>
            <w:tcW w:w="306" w:type="pct"/>
            <w:tcBorders>
              <w:top w:val="nil"/>
              <w:left w:val="nil"/>
              <w:bottom w:val="nil"/>
              <w:right w:val="nil"/>
            </w:tcBorders>
            <w:shd w:val="clear" w:color="auto" w:fill="F2F2F2" w:themeFill="background1" w:themeFillShade="F2"/>
            <w:noWrap/>
            <w:vAlign w:val="bottom"/>
            <w:hideMark/>
          </w:tcPr>
          <w:p w14:paraId="4A894AE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1.43</w:t>
            </w:r>
          </w:p>
        </w:tc>
        <w:tc>
          <w:tcPr>
            <w:tcW w:w="309" w:type="pct"/>
            <w:tcBorders>
              <w:top w:val="nil"/>
              <w:left w:val="nil"/>
              <w:bottom w:val="nil"/>
              <w:right w:val="nil"/>
            </w:tcBorders>
            <w:shd w:val="clear" w:color="auto" w:fill="F2F2F2" w:themeFill="background1" w:themeFillShade="F2"/>
            <w:noWrap/>
            <w:vAlign w:val="bottom"/>
            <w:hideMark/>
          </w:tcPr>
          <w:p w14:paraId="100B1A7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0.60</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1502466F"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0.85</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1354BA9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0.55</w:t>
            </w:r>
          </w:p>
        </w:tc>
        <w:tc>
          <w:tcPr>
            <w:tcW w:w="309" w:type="pct"/>
            <w:tcBorders>
              <w:top w:val="nil"/>
              <w:left w:val="nil"/>
              <w:bottom w:val="nil"/>
              <w:right w:val="nil"/>
            </w:tcBorders>
            <w:shd w:val="clear" w:color="auto" w:fill="F2F2F2" w:themeFill="background1" w:themeFillShade="F2"/>
            <w:noWrap/>
            <w:vAlign w:val="bottom"/>
            <w:hideMark/>
          </w:tcPr>
          <w:p w14:paraId="3486D10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1.46</w:t>
            </w:r>
          </w:p>
        </w:tc>
        <w:tc>
          <w:tcPr>
            <w:tcW w:w="309" w:type="pct"/>
            <w:tcBorders>
              <w:top w:val="nil"/>
              <w:left w:val="nil"/>
              <w:bottom w:val="nil"/>
              <w:right w:val="nil"/>
            </w:tcBorders>
            <w:shd w:val="clear" w:color="auto" w:fill="F2F2F2" w:themeFill="background1" w:themeFillShade="F2"/>
            <w:noWrap/>
            <w:vAlign w:val="bottom"/>
            <w:hideMark/>
          </w:tcPr>
          <w:p w14:paraId="330EC14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0.59</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5819ADAA"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0.87</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6C2829A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0.48</w:t>
            </w:r>
          </w:p>
        </w:tc>
        <w:tc>
          <w:tcPr>
            <w:tcW w:w="310" w:type="pct"/>
            <w:tcBorders>
              <w:top w:val="nil"/>
              <w:left w:val="nil"/>
              <w:bottom w:val="nil"/>
              <w:right w:val="nil"/>
            </w:tcBorders>
            <w:shd w:val="clear" w:color="auto" w:fill="F2F2F2" w:themeFill="background1" w:themeFillShade="F2"/>
            <w:noWrap/>
            <w:vAlign w:val="bottom"/>
            <w:hideMark/>
          </w:tcPr>
          <w:p w14:paraId="5BD3A04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1.31</w:t>
            </w:r>
          </w:p>
        </w:tc>
        <w:tc>
          <w:tcPr>
            <w:tcW w:w="312" w:type="pct"/>
            <w:tcBorders>
              <w:top w:val="nil"/>
              <w:left w:val="nil"/>
              <w:bottom w:val="nil"/>
              <w:right w:val="nil"/>
            </w:tcBorders>
            <w:shd w:val="clear" w:color="auto" w:fill="F2F2F2" w:themeFill="background1" w:themeFillShade="F2"/>
            <w:noWrap/>
            <w:vAlign w:val="bottom"/>
            <w:hideMark/>
          </w:tcPr>
          <w:p w14:paraId="60B9645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0.56</w:t>
            </w:r>
          </w:p>
        </w:tc>
        <w:tc>
          <w:tcPr>
            <w:tcW w:w="369" w:type="pct"/>
            <w:tcBorders>
              <w:top w:val="nil"/>
              <w:left w:val="nil"/>
              <w:bottom w:val="nil"/>
              <w:right w:val="nil"/>
            </w:tcBorders>
            <w:shd w:val="clear" w:color="auto" w:fill="F2F2F2" w:themeFill="background1" w:themeFillShade="F2"/>
            <w:noWrap/>
            <w:vAlign w:val="bottom"/>
            <w:hideMark/>
          </w:tcPr>
          <w:p w14:paraId="434B4A8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0.78</w:t>
            </w:r>
          </w:p>
        </w:tc>
      </w:tr>
      <w:tr w:rsidR="009A092C" w:rsidRPr="00994EED" w14:paraId="3C666BF1"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2403B98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Labiale inferius</w:t>
            </w:r>
          </w:p>
        </w:tc>
        <w:tc>
          <w:tcPr>
            <w:tcW w:w="301" w:type="pct"/>
            <w:tcBorders>
              <w:top w:val="nil"/>
              <w:left w:val="single" w:sz="4" w:space="0" w:color="auto"/>
              <w:bottom w:val="nil"/>
              <w:right w:val="nil"/>
            </w:tcBorders>
            <w:shd w:val="clear" w:color="auto" w:fill="auto"/>
            <w:noWrap/>
            <w:vAlign w:val="bottom"/>
            <w:hideMark/>
          </w:tcPr>
          <w:p w14:paraId="3DF0448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0.52</w:t>
            </w:r>
          </w:p>
        </w:tc>
        <w:tc>
          <w:tcPr>
            <w:tcW w:w="306" w:type="pct"/>
            <w:tcBorders>
              <w:top w:val="nil"/>
              <w:left w:val="nil"/>
              <w:bottom w:val="nil"/>
              <w:right w:val="nil"/>
            </w:tcBorders>
            <w:shd w:val="clear" w:color="auto" w:fill="auto"/>
            <w:noWrap/>
            <w:vAlign w:val="bottom"/>
            <w:hideMark/>
          </w:tcPr>
          <w:p w14:paraId="4581F7D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0.75</w:t>
            </w:r>
          </w:p>
        </w:tc>
        <w:tc>
          <w:tcPr>
            <w:tcW w:w="309" w:type="pct"/>
            <w:tcBorders>
              <w:top w:val="nil"/>
              <w:left w:val="nil"/>
              <w:bottom w:val="nil"/>
              <w:right w:val="nil"/>
            </w:tcBorders>
            <w:shd w:val="clear" w:color="auto" w:fill="auto"/>
            <w:noWrap/>
            <w:vAlign w:val="bottom"/>
            <w:hideMark/>
          </w:tcPr>
          <w:p w14:paraId="260EA6B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0.56</w:t>
            </w:r>
          </w:p>
        </w:tc>
        <w:tc>
          <w:tcPr>
            <w:tcW w:w="369" w:type="pct"/>
            <w:tcBorders>
              <w:top w:val="nil"/>
              <w:left w:val="nil"/>
              <w:bottom w:val="nil"/>
              <w:right w:val="single" w:sz="4" w:space="0" w:color="auto"/>
            </w:tcBorders>
            <w:shd w:val="clear" w:color="auto" w:fill="auto"/>
            <w:noWrap/>
            <w:vAlign w:val="bottom"/>
            <w:hideMark/>
          </w:tcPr>
          <w:p w14:paraId="1B1D79C4"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0.61</w:t>
            </w:r>
          </w:p>
        </w:tc>
        <w:tc>
          <w:tcPr>
            <w:tcW w:w="309" w:type="pct"/>
            <w:tcBorders>
              <w:top w:val="nil"/>
              <w:left w:val="single" w:sz="4" w:space="0" w:color="auto"/>
              <w:bottom w:val="nil"/>
              <w:right w:val="nil"/>
            </w:tcBorders>
            <w:shd w:val="clear" w:color="auto" w:fill="auto"/>
            <w:noWrap/>
            <w:vAlign w:val="bottom"/>
            <w:hideMark/>
          </w:tcPr>
          <w:p w14:paraId="54D5272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0.50</w:t>
            </w:r>
          </w:p>
        </w:tc>
        <w:tc>
          <w:tcPr>
            <w:tcW w:w="309" w:type="pct"/>
            <w:tcBorders>
              <w:top w:val="nil"/>
              <w:left w:val="nil"/>
              <w:bottom w:val="nil"/>
              <w:right w:val="nil"/>
            </w:tcBorders>
            <w:shd w:val="clear" w:color="auto" w:fill="auto"/>
            <w:noWrap/>
            <w:vAlign w:val="bottom"/>
            <w:hideMark/>
          </w:tcPr>
          <w:p w14:paraId="104BB99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0.71</w:t>
            </w:r>
          </w:p>
        </w:tc>
        <w:tc>
          <w:tcPr>
            <w:tcW w:w="309" w:type="pct"/>
            <w:tcBorders>
              <w:top w:val="nil"/>
              <w:left w:val="nil"/>
              <w:bottom w:val="nil"/>
              <w:right w:val="nil"/>
            </w:tcBorders>
            <w:shd w:val="clear" w:color="auto" w:fill="auto"/>
            <w:noWrap/>
            <w:vAlign w:val="bottom"/>
            <w:hideMark/>
          </w:tcPr>
          <w:p w14:paraId="441AC49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0.38</w:t>
            </w:r>
          </w:p>
        </w:tc>
        <w:tc>
          <w:tcPr>
            <w:tcW w:w="369" w:type="pct"/>
            <w:tcBorders>
              <w:top w:val="nil"/>
              <w:left w:val="nil"/>
              <w:bottom w:val="nil"/>
              <w:right w:val="single" w:sz="4" w:space="0" w:color="auto"/>
            </w:tcBorders>
            <w:shd w:val="clear" w:color="auto" w:fill="auto"/>
            <w:noWrap/>
            <w:vAlign w:val="bottom"/>
            <w:hideMark/>
          </w:tcPr>
          <w:p w14:paraId="51F3E72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0.53</w:t>
            </w:r>
          </w:p>
        </w:tc>
        <w:tc>
          <w:tcPr>
            <w:tcW w:w="310" w:type="pct"/>
            <w:tcBorders>
              <w:top w:val="nil"/>
              <w:left w:val="single" w:sz="4" w:space="0" w:color="auto"/>
              <w:bottom w:val="nil"/>
              <w:right w:val="nil"/>
            </w:tcBorders>
            <w:shd w:val="clear" w:color="auto" w:fill="auto"/>
            <w:noWrap/>
            <w:vAlign w:val="bottom"/>
            <w:hideMark/>
          </w:tcPr>
          <w:p w14:paraId="14F7ECB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0.46</w:t>
            </w:r>
          </w:p>
        </w:tc>
        <w:tc>
          <w:tcPr>
            <w:tcW w:w="310" w:type="pct"/>
            <w:tcBorders>
              <w:top w:val="nil"/>
              <w:left w:val="nil"/>
              <w:bottom w:val="nil"/>
              <w:right w:val="nil"/>
            </w:tcBorders>
            <w:shd w:val="clear" w:color="auto" w:fill="auto"/>
            <w:noWrap/>
            <w:vAlign w:val="bottom"/>
            <w:hideMark/>
          </w:tcPr>
          <w:p w14:paraId="06419DC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0.72</w:t>
            </w:r>
          </w:p>
        </w:tc>
        <w:tc>
          <w:tcPr>
            <w:tcW w:w="312" w:type="pct"/>
            <w:tcBorders>
              <w:top w:val="nil"/>
              <w:left w:val="nil"/>
              <w:bottom w:val="nil"/>
              <w:right w:val="nil"/>
            </w:tcBorders>
            <w:shd w:val="clear" w:color="auto" w:fill="auto"/>
            <w:noWrap/>
            <w:vAlign w:val="bottom"/>
            <w:hideMark/>
          </w:tcPr>
          <w:p w14:paraId="1E4F691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0.48</w:t>
            </w:r>
          </w:p>
        </w:tc>
        <w:tc>
          <w:tcPr>
            <w:tcW w:w="369" w:type="pct"/>
            <w:tcBorders>
              <w:top w:val="nil"/>
              <w:left w:val="nil"/>
              <w:bottom w:val="nil"/>
              <w:right w:val="nil"/>
            </w:tcBorders>
            <w:shd w:val="clear" w:color="auto" w:fill="auto"/>
            <w:noWrap/>
            <w:vAlign w:val="bottom"/>
            <w:hideMark/>
          </w:tcPr>
          <w:p w14:paraId="67803461"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0.55</w:t>
            </w:r>
          </w:p>
        </w:tc>
      </w:tr>
      <w:tr w:rsidR="009A092C" w:rsidRPr="00994EED" w14:paraId="56C35D3E"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4047DC4F"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Labiale superius</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1FDBA1C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0.57</w:t>
            </w:r>
          </w:p>
        </w:tc>
        <w:tc>
          <w:tcPr>
            <w:tcW w:w="306" w:type="pct"/>
            <w:tcBorders>
              <w:top w:val="nil"/>
              <w:left w:val="nil"/>
              <w:bottom w:val="nil"/>
              <w:right w:val="nil"/>
            </w:tcBorders>
            <w:shd w:val="clear" w:color="auto" w:fill="F2F2F2" w:themeFill="background1" w:themeFillShade="F2"/>
            <w:noWrap/>
            <w:vAlign w:val="bottom"/>
            <w:hideMark/>
          </w:tcPr>
          <w:p w14:paraId="47DA62C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0.72</w:t>
            </w:r>
          </w:p>
        </w:tc>
        <w:tc>
          <w:tcPr>
            <w:tcW w:w="309" w:type="pct"/>
            <w:tcBorders>
              <w:top w:val="nil"/>
              <w:left w:val="nil"/>
              <w:bottom w:val="nil"/>
              <w:right w:val="nil"/>
            </w:tcBorders>
            <w:shd w:val="clear" w:color="auto" w:fill="F2F2F2" w:themeFill="background1" w:themeFillShade="F2"/>
            <w:noWrap/>
            <w:vAlign w:val="bottom"/>
            <w:hideMark/>
          </w:tcPr>
          <w:p w14:paraId="200B4B9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0.31</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6C5F087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0.54</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14D5853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0.59</w:t>
            </w:r>
          </w:p>
        </w:tc>
        <w:tc>
          <w:tcPr>
            <w:tcW w:w="309" w:type="pct"/>
            <w:tcBorders>
              <w:top w:val="nil"/>
              <w:left w:val="nil"/>
              <w:bottom w:val="nil"/>
              <w:right w:val="nil"/>
            </w:tcBorders>
            <w:shd w:val="clear" w:color="auto" w:fill="F2F2F2" w:themeFill="background1" w:themeFillShade="F2"/>
            <w:noWrap/>
            <w:vAlign w:val="bottom"/>
            <w:hideMark/>
          </w:tcPr>
          <w:p w14:paraId="5E63844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0.98</w:t>
            </w:r>
          </w:p>
        </w:tc>
        <w:tc>
          <w:tcPr>
            <w:tcW w:w="309" w:type="pct"/>
            <w:tcBorders>
              <w:top w:val="nil"/>
              <w:left w:val="nil"/>
              <w:bottom w:val="nil"/>
              <w:right w:val="nil"/>
            </w:tcBorders>
            <w:shd w:val="clear" w:color="auto" w:fill="F2F2F2" w:themeFill="background1" w:themeFillShade="F2"/>
            <w:noWrap/>
            <w:vAlign w:val="bottom"/>
            <w:hideMark/>
          </w:tcPr>
          <w:p w14:paraId="2AD6DC6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0.37</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0FD24D3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0.65</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11E9CD4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0.59</w:t>
            </w:r>
          </w:p>
        </w:tc>
        <w:tc>
          <w:tcPr>
            <w:tcW w:w="310" w:type="pct"/>
            <w:tcBorders>
              <w:top w:val="nil"/>
              <w:left w:val="nil"/>
              <w:bottom w:val="nil"/>
              <w:right w:val="nil"/>
            </w:tcBorders>
            <w:shd w:val="clear" w:color="auto" w:fill="F2F2F2" w:themeFill="background1" w:themeFillShade="F2"/>
            <w:noWrap/>
            <w:vAlign w:val="bottom"/>
            <w:hideMark/>
          </w:tcPr>
          <w:p w14:paraId="517474B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0.81</w:t>
            </w:r>
          </w:p>
        </w:tc>
        <w:tc>
          <w:tcPr>
            <w:tcW w:w="312" w:type="pct"/>
            <w:tcBorders>
              <w:top w:val="nil"/>
              <w:left w:val="nil"/>
              <w:bottom w:val="nil"/>
              <w:right w:val="nil"/>
            </w:tcBorders>
            <w:shd w:val="clear" w:color="auto" w:fill="F2F2F2" w:themeFill="background1" w:themeFillShade="F2"/>
            <w:noWrap/>
            <w:vAlign w:val="bottom"/>
            <w:hideMark/>
          </w:tcPr>
          <w:p w14:paraId="7BAE16C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0.33</w:t>
            </w:r>
          </w:p>
        </w:tc>
        <w:tc>
          <w:tcPr>
            <w:tcW w:w="369" w:type="pct"/>
            <w:tcBorders>
              <w:top w:val="nil"/>
              <w:left w:val="nil"/>
              <w:bottom w:val="nil"/>
              <w:right w:val="nil"/>
            </w:tcBorders>
            <w:shd w:val="clear" w:color="auto" w:fill="F2F2F2" w:themeFill="background1" w:themeFillShade="F2"/>
            <w:noWrap/>
            <w:vAlign w:val="bottom"/>
            <w:hideMark/>
          </w:tcPr>
          <w:p w14:paraId="60AC8DA8"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0.58</w:t>
            </w:r>
          </w:p>
        </w:tc>
      </w:tr>
      <w:tr w:rsidR="009A092C" w:rsidRPr="00994EED" w14:paraId="7E49C9C3"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1FDCECFD"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Nasion</w:t>
            </w:r>
          </w:p>
        </w:tc>
        <w:tc>
          <w:tcPr>
            <w:tcW w:w="301" w:type="pct"/>
            <w:tcBorders>
              <w:top w:val="nil"/>
              <w:left w:val="single" w:sz="4" w:space="0" w:color="auto"/>
              <w:bottom w:val="nil"/>
              <w:right w:val="nil"/>
            </w:tcBorders>
            <w:shd w:val="clear" w:color="auto" w:fill="auto"/>
            <w:noWrap/>
            <w:vAlign w:val="bottom"/>
            <w:hideMark/>
          </w:tcPr>
          <w:p w14:paraId="797C7B1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0.37</w:t>
            </w:r>
          </w:p>
        </w:tc>
        <w:tc>
          <w:tcPr>
            <w:tcW w:w="306" w:type="pct"/>
            <w:tcBorders>
              <w:top w:val="nil"/>
              <w:left w:val="nil"/>
              <w:bottom w:val="nil"/>
              <w:right w:val="nil"/>
            </w:tcBorders>
            <w:shd w:val="clear" w:color="auto" w:fill="auto"/>
            <w:noWrap/>
            <w:vAlign w:val="bottom"/>
            <w:hideMark/>
          </w:tcPr>
          <w:p w14:paraId="378B827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1.10</w:t>
            </w:r>
          </w:p>
        </w:tc>
        <w:tc>
          <w:tcPr>
            <w:tcW w:w="309" w:type="pct"/>
            <w:tcBorders>
              <w:top w:val="nil"/>
              <w:left w:val="nil"/>
              <w:bottom w:val="nil"/>
              <w:right w:val="nil"/>
            </w:tcBorders>
            <w:shd w:val="clear" w:color="auto" w:fill="auto"/>
            <w:noWrap/>
            <w:vAlign w:val="bottom"/>
            <w:hideMark/>
          </w:tcPr>
          <w:p w14:paraId="7E17F56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0.51</w:t>
            </w:r>
          </w:p>
        </w:tc>
        <w:tc>
          <w:tcPr>
            <w:tcW w:w="369" w:type="pct"/>
            <w:tcBorders>
              <w:top w:val="nil"/>
              <w:left w:val="nil"/>
              <w:bottom w:val="nil"/>
              <w:right w:val="single" w:sz="4" w:space="0" w:color="auto"/>
            </w:tcBorders>
            <w:shd w:val="clear" w:color="auto" w:fill="auto"/>
            <w:noWrap/>
            <w:vAlign w:val="bottom"/>
            <w:hideMark/>
          </w:tcPr>
          <w:p w14:paraId="782E4DC7"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0.66</w:t>
            </w:r>
          </w:p>
        </w:tc>
        <w:tc>
          <w:tcPr>
            <w:tcW w:w="309" w:type="pct"/>
            <w:tcBorders>
              <w:top w:val="nil"/>
              <w:left w:val="single" w:sz="4" w:space="0" w:color="auto"/>
              <w:bottom w:val="nil"/>
              <w:right w:val="nil"/>
            </w:tcBorders>
            <w:shd w:val="clear" w:color="auto" w:fill="auto"/>
            <w:noWrap/>
            <w:vAlign w:val="bottom"/>
            <w:hideMark/>
          </w:tcPr>
          <w:p w14:paraId="236AB1B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0.42</w:t>
            </w:r>
          </w:p>
        </w:tc>
        <w:tc>
          <w:tcPr>
            <w:tcW w:w="309" w:type="pct"/>
            <w:tcBorders>
              <w:top w:val="nil"/>
              <w:left w:val="nil"/>
              <w:bottom w:val="nil"/>
              <w:right w:val="nil"/>
            </w:tcBorders>
            <w:shd w:val="clear" w:color="auto" w:fill="auto"/>
            <w:noWrap/>
            <w:vAlign w:val="bottom"/>
            <w:hideMark/>
          </w:tcPr>
          <w:p w14:paraId="4F30C55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1.04</w:t>
            </w:r>
          </w:p>
        </w:tc>
        <w:tc>
          <w:tcPr>
            <w:tcW w:w="309" w:type="pct"/>
            <w:tcBorders>
              <w:top w:val="nil"/>
              <w:left w:val="nil"/>
              <w:bottom w:val="nil"/>
              <w:right w:val="nil"/>
            </w:tcBorders>
            <w:shd w:val="clear" w:color="auto" w:fill="auto"/>
            <w:noWrap/>
            <w:vAlign w:val="bottom"/>
            <w:hideMark/>
          </w:tcPr>
          <w:p w14:paraId="1D10AC1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0.48</w:t>
            </w:r>
          </w:p>
        </w:tc>
        <w:tc>
          <w:tcPr>
            <w:tcW w:w="369" w:type="pct"/>
            <w:tcBorders>
              <w:top w:val="nil"/>
              <w:left w:val="nil"/>
              <w:bottom w:val="nil"/>
              <w:right w:val="single" w:sz="4" w:space="0" w:color="auto"/>
            </w:tcBorders>
            <w:shd w:val="clear" w:color="auto" w:fill="auto"/>
            <w:noWrap/>
            <w:vAlign w:val="bottom"/>
            <w:hideMark/>
          </w:tcPr>
          <w:p w14:paraId="23A6113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0.65</w:t>
            </w:r>
          </w:p>
        </w:tc>
        <w:tc>
          <w:tcPr>
            <w:tcW w:w="310" w:type="pct"/>
            <w:tcBorders>
              <w:top w:val="nil"/>
              <w:left w:val="single" w:sz="4" w:space="0" w:color="auto"/>
              <w:bottom w:val="nil"/>
              <w:right w:val="nil"/>
            </w:tcBorders>
            <w:shd w:val="clear" w:color="auto" w:fill="auto"/>
            <w:noWrap/>
            <w:vAlign w:val="bottom"/>
            <w:hideMark/>
          </w:tcPr>
          <w:p w14:paraId="34EF73A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0.35</w:t>
            </w:r>
          </w:p>
        </w:tc>
        <w:tc>
          <w:tcPr>
            <w:tcW w:w="310" w:type="pct"/>
            <w:tcBorders>
              <w:top w:val="nil"/>
              <w:left w:val="nil"/>
              <w:bottom w:val="nil"/>
              <w:right w:val="nil"/>
            </w:tcBorders>
            <w:shd w:val="clear" w:color="auto" w:fill="auto"/>
            <w:noWrap/>
            <w:vAlign w:val="bottom"/>
            <w:hideMark/>
          </w:tcPr>
          <w:p w14:paraId="61348D2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0.97</w:t>
            </w:r>
          </w:p>
        </w:tc>
        <w:tc>
          <w:tcPr>
            <w:tcW w:w="312" w:type="pct"/>
            <w:tcBorders>
              <w:top w:val="nil"/>
              <w:left w:val="nil"/>
              <w:bottom w:val="nil"/>
              <w:right w:val="nil"/>
            </w:tcBorders>
            <w:shd w:val="clear" w:color="auto" w:fill="auto"/>
            <w:noWrap/>
            <w:vAlign w:val="bottom"/>
            <w:hideMark/>
          </w:tcPr>
          <w:p w14:paraId="3817256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0.47</w:t>
            </w:r>
          </w:p>
        </w:tc>
        <w:tc>
          <w:tcPr>
            <w:tcW w:w="369" w:type="pct"/>
            <w:tcBorders>
              <w:top w:val="nil"/>
              <w:left w:val="nil"/>
              <w:bottom w:val="nil"/>
              <w:right w:val="nil"/>
            </w:tcBorders>
            <w:shd w:val="clear" w:color="auto" w:fill="auto"/>
            <w:noWrap/>
            <w:vAlign w:val="bottom"/>
            <w:hideMark/>
          </w:tcPr>
          <w:p w14:paraId="6B03726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0.60</w:t>
            </w:r>
          </w:p>
        </w:tc>
      </w:tr>
      <w:tr w:rsidR="009A092C" w:rsidRPr="00994EED" w14:paraId="73ADFC7F"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6FCE3BF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Pogonion</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55DE815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0.48</w:t>
            </w:r>
          </w:p>
        </w:tc>
        <w:tc>
          <w:tcPr>
            <w:tcW w:w="306" w:type="pct"/>
            <w:tcBorders>
              <w:top w:val="nil"/>
              <w:left w:val="nil"/>
              <w:bottom w:val="nil"/>
              <w:right w:val="nil"/>
            </w:tcBorders>
            <w:shd w:val="clear" w:color="auto" w:fill="F2F2F2" w:themeFill="background1" w:themeFillShade="F2"/>
            <w:noWrap/>
            <w:vAlign w:val="bottom"/>
            <w:hideMark/>
          </w:tcPr>
          <w:p w14:paraId="5415AD8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1.08</w:t>
            </w:r>
          </w:p>
        </w:tc>
        <w:tc>
          <w:tcPr>
            <w:tcW w:w="309" w:type="pct"/>
            <w:tcBorders>
              <w:top w:val="nil"/>
              <w:left w:val="nil"/>
              <w:bottom w:val="nil"/>
              <w:right w:val="nil"/>
            </w:tcBorders>
            <w:shd w:val="clear" w:color="auto" w:fill="F2F2F2" w:themeFill="background1" w:themeFillShade="F2"/>
            <w:noWrap/>
            <w:vAlign w:val="bottom"/>
            <w:hideMark/>
          </w:tcPr>
          <w:p w14:paraId="5EAE8DE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0.45</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69868E70"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0.67</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6A134F6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0.54</w:t>
            </w:r>
          </w:p>
        </w:tc>
        <w:tc>
          <w:tcPr>
            <w:tcW w:w="309" w:type="pct"/>
            <w:tcBorders>
              <w:top w:val="nil"/>
              <w:left w:val="nil"/>
              <w:bottom w:val="nil"/>
              <w:right w:val="nil"/>
            </w:tcBorders>
            <w:shd w:val="clear" w:color="auto" w:fill="F2F2F2" w:themeFill="background1" w:themeFillShade="F2"/>
            <w:noWrap/>
            <w:vAlign w:val="bottom"/>
            <w:hideMark/>
          </w:tcPr>
          <w:p w14:paraId="01D91D4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1.12</w:t>
            </w:r>
          </w:p>
        </w:tc>
        <w:tc>
          <w:tcPr>
            <w:tcW w:w="309" w:type="pct"/>
            <w:tcBorders>
              <w:top w:val="nil"/>
              <w:left w:val="nil"/>
              <w:bottom w:val="nil"/>
              <w:right w:val="nil"/>
            </w:tcBorders>
            <w:shd w:val="clear" w:color="auto" w:fill="F2F2F2" w:themeFill="background1" w:themeFillShade="F2"/>
            <w:noWrap/>
            <w:vAlign w:val="bottom"/>
            <w:hideMark/>
          </w:tcPr>
          <w:p w14:paraId="0144C28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0.42</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45E75C15"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0.69</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57C4747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0.43</w:t>
            </w:r>
          </w:p>
        </w:tc>
        <w:tc>
          <w:tcPr>
            <w:tcW w:w="310" w:type="pct"/>
            <w:tcBorders>
              <w:top w:val="nil"/>
              <w:left w:val="nil"/>
              <w:bottom w:val="nil"/>
              <w:right w:val="nil"/>
            </w:tcBorders>
            <w:shd w:val="clear" w:color="auto" w:fill="F2F2F2" w:themeFill="background1" w:themeFillShade="F2"/>
            <w:noWrap/>
            <w:vAlign w:val="bottom"/>
            <w:hideMark/>
          </w:tcPr>
          <w:p w14:paraId="26B4634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1.00</w:t>
            </w:r>
          </w:p>
        </w:tc>
        <w:tc>
          <w:tcPr>
            <w:tcW w:w="312" w:type="pct"/>
            <w:tcBorders>
              <w:top w:val="nil"/>
              <w:left w:val="nil"/>
              <w:bottom w:val="nil"/>
              <w:right w:val="nil"/>
            </w:tcBorders>
            <w:shd w:val="clear" w:color="auto" w:fill="F2F2F2" w:themeFill="background1" w:themeFillShade="F2"/>
            <w:noWrap/>
            <w:vAlign w:val="bottom"/>
            <w:hideMark/>
          </w:tcPr>
          <w:p w14:paraId="71516C2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0.38</w:t>
            </w:r>
          </w:p>
        </w:tc>
        <w:tc>
          <w:tcPr>
            <w:tcW w:w="369" w:type="pct"/>
            <w:tcBorders>
              <w:top w:val="nil"/>
              <w:left w:val="nil"/>
              <w:bottom w:val="nil"/>
              <w:right w:val="nil"/>
            </w:tcBorders>
            <w:shd w:val="clear" w:color="auto" w:fill="F2F2F2" w:themeFill="background1" w:themeFillShade="F2"/>
            <w:noWrap/>
            <w:vAlign w:val="bottom"/>
            <w:hideMark/>
          </w:tcPr>
          <w:p w14:paraId="5BAF6B2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0.60</w:t>
            </w:r>
          </w:p>
        </w:tc>
      </w:tr>
      <w:tr w:rsidR="009A092C" w:rsidRPr="00994EED" w14:paraId="4C3B0FDA"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74BC8BB8"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Pronasale</w:t>
            </w:r>
          </w:p>
        </w:tc>
        <w:tc>
          <w:tcPr>
            <w:tcW w:w="301" w:type="pct"/>
            <w:tcBorders>
              <w:top w:val="nil"/>
              <w:left w:val="single" w:sz="4" w:space="0" w:color="auto"/>
              <w:bottom w:val="nil"/>
              <w:right w:val="nil"/>
            </w:tcBorders>
            <w:shd w:val="clear" w:color="auto" w:fill="auto"/>
            <w:noWrap/>
            <w:vAlign w:val="bottom"/>
            <w:hideMark/>
          </w:tcPr>
          <w:p w14:paraId="00490E2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0.44</w:t>
            </w:r>
          </w:p>
        </w:tc>
        <w:tc>
          <w:tcPr>
            <w:tcW w:w="306" w:type="pct"/>
            <w:tcBorders>
              <w:top w:val="nil"/>
              <w:left w:val="nil"/>
              <w:bottom w:val="nil"/>
              <w:right w:val="nil"/>
            </w:tcBorders>
            <w:shd w:val="clear" w:color="auto" w:fill="auto"/>
            <w:noWrap/>
            <w:vAlign w:val="bottom"/>
            <w:hideMark/>
          </w:tcPr>
          <w:p w14:paraId="0DB0AED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0.71</w:t>
            </w:r>
          </w:p>
        </w:tc>
        <w:tc>
          <w:tcPr>
            <w:tcW w:w="309" w:type="pct"/>
            <w:tcBorders>
              <w:top w:val="nil"/>
              <w:left w:val="nil"/>
              <w:bottom w:val="nil"/>
              <w:right w:val="nil"/>
            </w:tcBorders>
            <w:shd w:val="clear" w:color="auto" w:fill="auto"/>
            <w:noWrap/>
            <w:vAlign w:val="bottom"/>
            <w:hideMark/>
          </w:tcPr>
          <w:p w14:paraId="4E2FF1D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0.33</w:t>
            </w:r>
          </w:p>
        </w:tc>
        <w:tc>
          <w:tcPr>
            <w:tcW w:w="369" w:type="pct"/>
            <w:tcBorders>
              <w:top w:val="nil"/>
              <w:left w:val="nil"/>
              <w:bottom w:val="nil"/>
              <w:right w:val="single" w:sz="4" w:space="0" w:color="auto"/>
            </w:tcBorders>
            <w:shd w:val="clear" w:color="auto" w:fill="auto"/>
            <w:noWrap/>
            <w:vAlign w:val="bottom"/>
            <w:hideMark/>
          </w:tcPr>
          <w:p w14:paraId="205E238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0.49</w:t>
            </w:r>
          </w:p>
        </w:tc>
        <w:tc>
          <w:tcPr>
            <w:tcW w:w="309" w:type="pct"/>
            <w:tcBorders>
              <w:top w:val="nil"/>
              <w:left w:val="single" w:sz="4" w:space="0" w:color="auto"/>
              <w:bottom w:val="nil"/>
              <w:right w:val="nil"/>
            </w:tcBorders>
            <w:shd w:val="clear" w:color="auto" w:fill="auto"/>
            <w:noWrap/>
            <w:vAlign w:val="bottom"/>
            <w:hideMark/>
          </w:tcPr>
          <w:p w14:paraId="56869EB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0.45</w:t>
            </w:r>
          </w:p>
        </w:tc>
        <w:tc>
          <w:tcPr>
            <w:tcW w:w="309" w:type="pct"/>
            <w:tcBorders>
              <w:top w:val="nil"/>
              <w:left w:val="nil"/>
              <w:bottom w:val="nil"/>
              <w:right w:val="nil"/>
            </w:tcBorders>
            <w:shd w:val="clear" w:color="auto" w:fill="auto"/>
            <w:noWrap/>
            <w:vAlign w:val="bottom"/>
            <w:hideMark/>
          </w:tcPr>
          <w:p w14:paraId="058442D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0.57</w:t>
            </w:r>
          </w:p>
        </w:tc>
        <w:tc>
          <w:tcPr>
            <w:tcW w:w="309" w:type="pct"/>
            <w:tcBorders>
              <w:top w:val="nil"/>
              <w:left w:val="nil"/>
              <w:bottom w:val="nil"/>
              <w:right w:val="nil"/>
            </w:tcBorders>
            <w:shd w:val="clear" w:color="auto" w:fill="auto"/>
            <w:noWrap/>
            <w:vAlign w:val="bottom"/>
            <w:hideMark/>
          </w:tcPr>
          <w:p w14:paraId="3E0573A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0.28</w:t>
            </w:r>
          </w:p>
        </w:tc>
        <w:tc>
          <w:tcPr>
            <w:tcW w:w="369" w:type="pct"/>
            <w:tcBorders>
              <w:top w:val="nil"/>
              <w:left w:val="nil"/>
              <w:bottom w:val="nil"/>
              <w:right w:val="single" w:sz="4" w:space="0" w:color="auto"/>
            </w:tcBorders>
            <w:shd w:val="clear" w:color="auto" w:fill="auto"/>
            <w:noWrap/>
            <w:vAlign w:val="bottom"/>
            <w:hideMark/>
          </w:tcPr>
          <w:p w14:paraId="7232619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0.44</w:t>
            </w:r>
          </w:p>
        </w:tc>
        <w:tc>
          <w:tcPr>
            <w:tcW w:w="310" w:type="pct"/>
            <w:tcBorders>
              <w:top w:val="nil"/>
              <w:left w:val="single" w:sz="4" w:space="0" w:color="auto"/>
              <w:bottom w:val="nil"/>
              <w:right w:val="nil"/>
            </w:tcBorders>
            <w:shd w:val="clear" w:color="auto" w:fill="auto"/>
            <w:noWrap/>
            <w:vAlign w:val="bottom"/>
            <w:hideMark/>
          </w:tcPr>
          <w:p w14:paraId="11D7109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0.40</w:t>
            </w:r>
          </w:p>
        </w:tc>
        <w:tc>
          <w:tcPr>
            <w:tcW w:w="310" w:type="pct"/>
            <w:tcBorders>
              <w:top w:val="nil"/>
              <w:left w:val="nil"/>
              <w:bottom w:val="nil"/>
              <w:right w:val="nil"/>
            </w:tcBorders>
            <w:shd w:val="clear" w:color="auto" w:fill="auto"/>
            <w:noWrap/>
            <w:vAlign w:val="bottom"/>
            <w:hideMark/>
          </w:tcPr>
          <w:p w14:paraId="02A3200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0.56</w:t>
            </w:r>
          </w:p>
        </w:tc>
        <w:tc>
          <w:tcPr>
            <w:tcW w:w="312" w:type="pct"/>
            <w:tcBorders>
              <w:top w:val="nil"/>
              <w:left w:val="nil"/>
              <w:bottom w:val="nil"/>
              <w:right w:val="nil"/>
            </w:tcBorders>
            <w:shd w:val="clear" w:color="auto" w:fill="auto"/>
            <w:noWrap/>
            <w:vAlign w:val="bottom"/>
            <w:hideMark/>
          </w:tcPr>
          <w:p w14:paraId="4710A3D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0.28</w:t>
            </w:r>
          </w:p>
        </w:tc>
        <w:tc>
          <w:tcPr>
            <w:tcW w:w="369" w:type="pct"/>
            <w:tcBorders>
              <w:top w:val="nil"/>
              <w:left w:val="nil"/>
              <w:bottom w:val="nil"/>
              <w:right w:val="nil"/>
            </w:tcBorders>
            <w:shd w:val="clear" w:color="auto" w:fill="auto"/>
            <w:noWrap/>
            <w:vAlign w:val="bottom"/>
            <w:hideMark/>
          </w:tcPr>
          <w:p w14:paraId="6469DC7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0.41</w:t>
            </w:r>
          </w:p>
        </w:tc>
      </w:tr>
      <w:tr w:rsidR="009A092C" w:rsidRPr="00994EED" w14:paraId="6A9CD3DC"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10DC0380"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Subalare left</w:t>
            </w:r>
          </w:p>
        </w:tc>
        <w:tc>
          <w:tcPr>
            <w:tcW w:w="301" w:type="pct"/>
            <w:tcBorders>
              <w:top w:val="nil"/>
              <w:left w:val="single" w:sz="4" w:space="0" w:color="auto"/>
              <w:bottom w:val="nil"/>
              <w:right w:val="nil"/>
            </w:tcBorders>
            <w:shd w:val="clear" w:color="auto" w:fill="F2F2F2" w:themeFill="background1" w:themeFillShade="F2"/>
            <w:noWrap/>
            <w:vAlign w:val="bottom"/>
            <w:hideMark/>
          </w:tcPr>
          <w:p w14:paraId="637F0F2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0.78</w:t>
            </w:r>
          </w:p>
        </w:tc>
        <w:tc>
          <w:tcPr>
            <w:tcW w:w="306" w:type="pct"/>
            <w:tcBorders>
              <w:top w:val="nil"/>
              <w:left w:val="nil"/>
              <w:bottom w:val="nil"/>
              <w:right w:val="nil"/>
            </w:tcBorders>
            <w:shd w:val="clear" w:color="auto" w:fill="F2F2F2" w:themeFill="background1" w:themeFillShade="F2"/>
            <w:noWrap/>
            <w:vAlign w:val="bottom"/>
            <w:hideMark/>
          </w:tcPr>
          <w:p w14:paraId="1C753A3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0.47</w:t>
            </w:r>
          </w:p>
        </w:tc>
        <w:tc>
          <w:tcPr>
            <w:tcW w:w="309" w:type="pct"/>
            <w:tcBorders>
              <w:top w:val="nil"/>
              <w:left w:val="nil"/>
              <w:bottom w:val="nil"/>
              <w:right w:val="nil"/>
            </w:tcBorders>
            <w:shd w:val="clear" w:color="auto" w:fill="F2F2F2" w:themeFill="background1" w:themeFillShade="F2"/>
            <w:noWrap/>
            <w:vAlign w:val="bottom"/>
            <w:hideMark/>
          </w:tcPr>
          <w:p w14:paraId="58470AC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0.54</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38762481"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0.60</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27632E0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0.79</w:t>
            </w:r>
          </w:p>
        </w:tc>
        <w:tc>
          <w:tcPr>
            <w:tcW w:w="309" w:type="pct"/>
            <w:tcBorders>
              <w:top w:val="nil"/>
              <w:left w:val="nil"/>
              <w:bottom w:val="nil"/>
              <w:right w:val="nil"/>
            </w:tcBorders>
            <w:shd w:val="clear" w:color="auto" w:fill="F2F2F2" w:themeFill="background1" w:themeFillShade="F2"/>
            <w:noWrap/>
            <w:vAlign w:val="bottom"/>
            <w:hideMark/>
          </w:tcPr>
          <w:p w14:paraId="22E968C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0.44</w:t>
            </w:r>
          </w:p>
        </w:tc>
        <w:tc>
          <w:tcPr>
            <w:tcW w:w="309" w:type="pct"/>
            <w:tcBorders>
              <w:top w:val="nil"/>
              <w:left w:val="nil"/>
              <w:bottom w:val="nil"/>
              <w:right w:val="nil"/>
            </w:tcBorders>
            <w:shd w:val="clear" w:color="auto" w:fill="F2F2F2" w:themeFill="background1" w:themeFillShade="F2"/>
            <w:noWrap/>
            <w:vAlign w:val="bottom"/>
            <w:hideMark/>
          </w:tcPr>
          <w:p w14:paraId="6F64A66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0.64</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034FB128"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0.62</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234BFDC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0.73</w:t>
            </w:r>
          </w:p>
        </w:tc>
        <w:tc>
          <w:tcPr>
            <w:tcW w:w="310" w:type="pct"/>
            <w:tcBorders>
              <w:top w:val="nil"/>
              <w:left w:val="nil"/>
              <w:bottom w:val="nil"/>
              <w:right w:val="nil"/>
            </w:tcBorders>
            <w:shd w:val="clear" w:color="auto" w:fill="F2F2F2" w:themeFill="background1" w:themeFillShade="F2"/>
            <w:noWrap/>
            <w:vAlign w:val="bottom"/>
            <w:hideMark/>
          </w:tcPr>
          <w:p w14:paraId="3554C37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0.43</w:t>
            </w:r>
          </w:p>
        </w:tc>
        <w:tc>
          <w:tcPr>
            <w:tcW w:w="312" w:type="pct"/>
            <w:tcBorders>
              <w:top w:val="nil"/>
              <w:left w:val="nil"/>
              <w:bottom w:val="nil"/>
              <w:right w:val="nil"/>
            </w:tcBorders>
            <w:shd w:val="clear" w:color="auto" w:fill="F2F2F2" w:themeFill="background1" w:themeFillShade="F2"/>
            <w:noWrap/>
            <w:vAlign w:val="bottom"/>
            <w:hideMark/>
          </w:tcPr>
          <w:p w14:paraId="0FDBB83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0.56</w:t>
            </w:r>
          </w:p>
        </w:tc>
        <w:tc>
          <w:tcPr>
            <w:tcW w:w="369" w:type="pct"/>
            <w:tcBorders>
              <w:top w:val="nil"/>
              <w:left w:val="nil"/>
              <w:bottom w:val="nil"/>
              <w:right w:val="nil"/>
            </w:tcBorders>
            <w:shd w:val="clear" w:color="auto" w:fill="F2F2F2" w:themeFill="background1" w:themeFillShade="F2"/>
            <w:noWrap/>
            <w:vAlign w:val="bottom"/>
            <w:hideMark/>
          </w:tcPr>
          <w:p w14:paraId="7B363BB0"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0.57</w:t>
            </w:r>
          </w:p>
        </w:tc>
      </w:tr>
      <w:tr w:rsidR="009A092C" w:rsidRPr="00994EED" w14:paraId="395FD468"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1D7881C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Subalare right</w:t>
            </w:r>
          </w:p>
        </w:tc>
        <w:tc>
          <w:tcPr>
            <w:tcW w:w="301" w:type="pct"/>
            <w:tcBorders>
              <w:top w:val="nil"/>
              <w:left w:val="single" w:sz="4" w:space="0" w:color="auto"/>
              <w:bottom w:val="nil"/>
              <w:right w:val="nil"/>
            </w:tcBorders>
            <w:shd w:val="clear" w:color="auto" w:fill="auto"/>
            <w:noWrap/>
            <w:vAlign w:val="bottom"/>
            <w:hideMark/>
          </w:tcPr>
          <w:p w14:paraId="331692F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0.75</w:t>
            </w:r>
          </w:p>
        </w:tc>
        <w:tc>
          <w:tcPr>
            <w:tcW w:w="306" w:type="pct"/>
            <w:tcBorders>
              <w:top w:val="nil"/>
              <w:left w:val="nil"/>
              <w:bottom w:val="nil"/>
              <w:right w:val="nil"/>
            </w:tcBorders>
            <w:shd w:val="clear" w:color="auto" w:fill="auto"/>
            <w:noWrap/>
            <w:vAlign w:val="bottom"/>
            <w:hideMark/>
          </w:tcPr>
          <w:p w14:paraId="0411F7D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0.46</w:t>
            </w:r>
          </w:p>
        </w:tc>
        <w:tc>
          <w:tcPr>
            <w:tcW w:w="309" w:type="pct"/>
            <w:tcBorders>
              <w:top w:val="nil"/>
              <w:left w:val="nil"/>
              <w:bottom w:val="nil"/>
              <w:right w:val="nil"/>
            </w:tcBorders>
            <w:shd w:val="clear" w:color="auto" w:fill="auto"/>
            <w:noWrap/>
            <w:vAlign w:val="bottom"/>
            <w:hideMark/>
          </w:tcPr>
          <w:p w14:paraId="405E87B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0.76</w:t>
            </w:r>
          </w:p>
        </w:tc>
        <w:tc>
          <w:tcPr>
            <w:tcW w:w="369" w:type="pct"/>
            <w:tcBorders>
              <w:top w:val="nil"/>
              <w:left w:val="nil"/>
              <w:bottom w:val="nil"/>
              <w:right w:val="single" w:sz="4" w:space="0" w:color="auto"/>
            </w:tcBorders>
            <w:shd w:val="clear" w:color="auto" w:fill="auto"/>
            <w:noWrap/>
            <w:vAlign w:val="bottom"/>
            <w:hideMark/>
          </w:tcPr>
          <w:p w14:paraId="058A4F2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0.66</w:t>
            </w:r>
          </w:p>
        </w:tc>
        <w:tc>
          <w:tcPr>
            <w:tcW w:w="309" w:type="pct"/>
            <w:tcBorders>
              <w:top w:val="nil"/>
              <w:left w:val="single" w:sz="4" w:space="0" w:color="auto"/>
              <w:bottom w:val="nil"/>
              <w:right w:val="nil"/>
            </w:tcBorders>
            <w:shd w:val="clear" w:color="auto" w:fill="auto"/>
            <w:noWrap/>
            <w:vAlign w:val="bottom"/>
            <w:hideMark/>
          </w:tcPr>
          <w:p w14:paraId="260C524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0.67</w:t>
            </w:r>
          </w:p>
        </w:tc>
        <w:tc>
          <w:tcPr>
            <w:tcW w:w="309" w:type="pct"/>
            <w:tcBorders>
              <w:top w:val="nil"/>
              <w:left w:val="nil"/>
              <w:bottom w:val="nil"/>
              <w:right w:val="nil"/>
            </w:tcBorders>
            <w:shd w:val="clear" w:color="auto" w:fill="auto"/>
            <w:noWrap/>
            <w:vAlign w:val="bottom"/>
            <w:hideMark/>
          </w:tcPr>
          <w:p w14:paraId="41BE55D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0.50</w:t>
            </w:r>
          </w:p>
        </w:tc>
        <w:tc>
          <w:tcPr>
            <w:tcW w:w="309" w:type="pct"/>
            <w:tcBorders>
              <w:top w:val="nil"/>
              <w:left w:val="nil"/>
              <w:bottom w:val="nil"/>
              <w:right w:val="nil"/>
            </w:tcBorders>
            <w:shd w:val="clear" w:color="auto" w:fill="auto"/>
            <w:noWrap/>
            <w:vAlign w:val="bottom"/>
            <w:hideMark/>
          </w:tcPr>
          <w:p w14:paraId="3DEF512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0.52</w:t>
            </w:r>
          </w:p>
        </w:tc>
        <w:tc>
          <w:tcPr>
            <w:tcW w:w="369" w:type="pct"/>
            <w:tcBorders>
              <w:top w:val="nil"/>
              <w:left w:val="nil"/>
              <w:bottom w:val="nil"/>
              <w:right w:val="single" w:sz="4" w:space="0" w:color="auto"/>
            </w:tcBorders>
            <w:shd w:val="clear" w:color="auto" w:fill="auto"/>
            <w:noWrap/>
            <w:vAlign w:val="bottom"/>
            <w:hideMark/>
          </w:tcPr>
          <w:p w14:paraId="2109F6CD"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0.56</w:t>
            </w:r>
          </w:p>
        </w:tc>
        <w:tc>
          <w:tcPr>
            <w:tcW w:w="310" w:type="pct"/>
            <w:tcBorders>
              <w:top w:val="nil"/>
              <w:left w:val="single" w:sz="4" w:space="0" w:color="auto"/>
              <w:bottom w:val="nil"/>
              <w:right w:val="nil"/>
            </w:tcBorders>
            <w:shd w:val="clear" w:color="auto" w:fill="auto"/>
            <w:noWrap/>
            <w:vAlign w:val="bottom"/>
            <w:hideMark/>
          </w:tcPr>
          <w:p w14:paraId="164DECF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0.65</w:t>
            </w:r>
          </w:p>
        </w:tc>
        <w:tc>
          <w:tcPr>
            <w:tcW w:w="310" w:type="pct"/>
            <w:tcBorders>
              <w:top w:val="nil"/>
              <w:left w:val="nil"/>
              <w:bottom w:val="nil"/>
              <w:right w:val="nil"/>
            </w:tcBorders>
            <w:shd w:val="clear" w:color="auto" w:fill="auto"/>
            <w:noWrap/>
            <w:vAlign w:val="bottom"/>
            <w:hideMark/>
          </w:tcPr>
          <w:p w14:paraId="4687A48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0.43</w:t>
            </w:r>
          </w:p>
        </w:tc>
        <w:tc>
          <w:tcPr>
            <w:tcW w:w="312" w:type="pct"/>
            <w:tcBorders>
              <w:top w:val="nil"/>
              <w:left w:val="nil"/>
              <w:bottom w:val="nil"/>
              <w:right w:val="nil"/>
            </w:tcBorders>
            <w:shd w:val="clear" w:color="auto" w:fill="auto"/>
            <w:noWrap/>
            <w:vAlign w:val="bottom"/>
            <w:hideMark/>
          </w:tcPr>
          <w:p w14:paraId="5CC0AE9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0.60</w:t>
            </w:r>
          </w:p>
        </w:tc>
        <w:tc>
          <w:tcPr>
            <w:tcW w:w="369" w:type="pct"/>
            <w:tcBorders>
              <w:top w:val="nil"/>
              <w:left w:val="nil"/>
              <w:bottom w:val="nil"/>
              <w:right w:val="nil"/>
            </w:tcBorders>
            <w:shd w:val="clear" w:color="auto" w:fill="auto"/>
            <w:noWrap/>
            <w:vAlign w:val="bottom"/>
            <w:hideMark/>
          </w:tcPr>
          <w:p w14:paraId="66F7540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0.56</w:t>
            </w:r>
          </w:p>
        </w:tc>
      </w:tr>
      <w:tr w:rsidR="009A092C" w:rsidRPr="00994EED" w14:paraId="11758F7F" w14:textId="77777777" w:rsidTr="009A092C">
        <w:trPr>
          <w:trHeight w:val="290"/>
        </w:trPr>
        <w:tc>
          <w:tcPr>
            <w:tcW w:w="1117" w:type="pct"/>
            <w:tcBorders>
              <w:top w:val="nil"/>
              <w:left w:val="nil"/>
              <w:bottom w:val="nil"/>
              <w:right w:val="single" w:sz="4" w:space="0" w:color="auto"/>
            </w:tcBorders>
            <w:shd w:val="clear" w:color="auto" w:fill="F2F2F2" w:themeFill="background1" w:themeFillShade="F2"/>
            <w:noWrap/>
            <w:vAlign w:val="center"/>
            <w:hideMark/>
          </w:tcPr>
          <w:p w14:paraId="2C646C47" w14:textId="77777777" w:rsidR="009A092C" w:rsidRPr="00994EED" w:rsidRDefault="009A092C" w:rsidP="009A092C">
            <w:pPr>
              <w:spacing w:before="0" w:after="0"/>
              <w:jc w:val="center"/>
              <w:rPr>
                <w:rFonts w:eastAsia="Times New Roman" w:cs="Times New Roman"/>
                <w:i/>
                <w:color w:val="000000"/>
                <w:szCs w:val="24"/>
              </w:rPr>
            </w:pPr>
            <w:proofErr w:type="spellStart"/>
            <w:r w:rsidRPr="00994EED">
              <w:rPr>
                <w:rFonts w:eastAsia="Times New Roman" w:cs="Times New Roman"/>
                <w:i/>
                <w:color w:val="000000"/>
                <w:szCs w:val="24"/>
              </w:rPr>
              <w:t>Subnasale</w:t>
            </w:r>
            <w:proofErr w:type="spellEnd"/>
          </w:p>
        </w:tc>
        <w:tc>
          <w:tcPr>
            <w:tcW w:w="301" w:type="pct"/>
            <w:tcBorders>
              <w:top w:val="nil"/>
              <w:left w:val="single" w:sz="4" w:space="0" w:color="auto"/>
              <w:bottom w:val="nil"/>
              <w:right w:val="nil"/>
            </w:tcBorders>
            <w:shd w:val="clear" w:color="auto" w:fill="F2F2F2" w:themeFill="background1" w:themeFillShade="F2"/>
            <w:noWrap/>
            <w:vAlign w:val="bottom"/>
            <w:hideMark/>
          </w:tcPr>
          <w:p w14:paraId="239AB91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0.33</w:t>
            </w:r>
          </w:p>
        </w:tc>
        <w:tc>
          <w:tcPr>
            <w:tcW w:w="306" w:type="pct"/>
            <w:tcBorders>
              <w:top w:val="nil"/>
              <w:left w:val="nil"/>
              <w:bottom w:val="nil"/>
              <w:right w:val="nil"/>
            </w:tcBorders>
            <w:shd w:val="clear" w:color="auto" w:fill="F2F2F2" w:themeFill="background1" w:themeFillShade="F2"/>
            <w:noWrap/>
            <w:vAlign w:val="bottom"/>
            <w:hideMark/>
          </w:tcPr>
          <w:p w14:paraId="01BC2E6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0.46</w:t>
            </w:r>
          </w:p>
        </w:tc>
        <w:tc>
          <w:tcPr>
            <w:tcW w:w="309" w:type="pct"/>
            <w:tcBorders>
              <w:top w:val="nil"/>
              <w:left w:val="nil"/>
              <w:bottom w:val="nil"/>
              <w:right w:val="nil"/>
            </w:tcBorders>
            <w:shd w:val="clear" w:color="auto" w:fill="F2F2F2" w:themeFill="background1" w:themeFillShade="F2"/>
            <w:noWrap/>
            <w:vAlign w:val="bottom"/>
            <w:hideMark/>
          </w:tcPr>
          <w:p w14:paraId="2B4E01D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0.33</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6AA93A58"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0.37</w:t>
            </w:r>
          </w:p>
        </w:tc>
        <w:tc>
          <w:tcPr>
            <w:tcW w:w="309" w:type="pct"/>
            <w:tcBorders>
              <w:top w:val="nil"/>
              <w:left w:val="single" w:sz="4" w:space="0" w:color="auto"/>
              <w:bottom w:val="nil"/>
              <w:right w:val="nil"/>
            </w:tcBorders>
            <w:shd w:val="clear" w:color="auto" w:fill="F2F2F2" w:themeFill="background1" w:themeFillShade="F2"/>
            <w:noWrap/>
            <w:vAlign w:val="bottom"/>
            <w:hideMark/>
          </w:tcPr>
          <w:p w14:paraId="79303D5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0.35</w:t>
            </w:r>
          </w:p>
        </w:tc>
        <w:tc>
          <w:tcPr>
            <w:tcW w:w="309" w:type="pct"/>
            <w:tcBorders>
              <w:top w:val="nil"/>
              <w:left w:val="nil"/>
              <w:bottom w:val="nil"/>
              <w:right w:val="nil"/>
            </w:tcBorders>
            <w:shd w:val="clear" w:color="auto" w:fill="F2F2F2" w:themeFill="background1" w:themeFillShade="F2"/>
            <w:noWrap/>
            <w:vAlign w:val="bottom"/>
            <w:hideMark/>
          </w:tcPr>
          <w:p w14:paraId="4AAF6BE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0.68</w:t>
            </w:r>
          </w:p>
        </w:tc>
        <w:tc>
          <w:tcPr>
            <w:tcW w:w="309" w:type="pct"/>
            <w:tcBorders>
              <w:top w:val="nil"/>
              <w:left w:val="nil"/>
              <w:bottom w:val="nil"/>
              <w:right w:val="nil"/>
            </w:tcBorders>
            <w:shd w:val="clear" w:color="auto" w:fill="F2F2F2" w:themeFill="background1" w:themeFillShade="F2"/>
            <w:noWrap/>
            <w:vAlign w:val="bottom"/>
            <w:hideMark/>
          </w:tcPr>
          <w:p w14:paraId="46CC849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0.33</w:t>
            </w:r>
          </w:p>
        </w:tc>
        <w:tc>
          <w:tcPr>
            <w:tcW w:w="369" w:type="pct"/>
            <w:tcBorders>
              <w:top w:val="nil"/>
              <w:left w:val="nil"/>
              <w:bottom w:val="nil"/>
              <w:right w:val="single" w:sz="4" w:space="0" w:color="auto"/>
            </w:tcBorders>
            <w:shd w:val="clear" w:color="auto" w:fill="F2F2F2" w:themeFill="background1" w:themeFillShade="F2"/>
            <w:noWrap/>
            <w:vAlign w:val="bottom"/>
            <w:hideMark/>
          </w:tcPr>
          <w:p w14:paraId="2F06993A"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0.46</w:t>
            </w:r>
          </w:p>
        </w:tc>
        <w:tc>
          <w:tcPr>
            <w:tcW w:w="310" w:type="pct"/>
            <w:tcBorders>
              <w:top w:val="nil"/>
              <w:left w:val="single" w:sz="4" w:space="0" w:color="auto"/>
              <w:bottom w:val="nil"/>
              <w:right w:val="nil"/>
            </w:tcBorders>
            <w:shd w:val="clear" w:color="auto" w:fill="F2F2F2" w:themeFill="background1" w:themeFillShade="F2"/>
            <w:noWrap/>
            <w:vAlign w:val="bottom"/>
            <w:hideMark/>
          </w:tcPr>
          <w:p w14:paraId="2B3104C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0.32</w:t>
            </w:r>
          </w:p>
        </w:tc>
        <w:tc>
          <w:tcPr>
            <w:tcW w:w="310" w:type="pct"/>
            <w:tcBorders>
              <w:top w:val="nil"/>
              <w:left w:val="nil"/>
              <w:bottom w:val="nil"/>
              <w:right w:val="nil"/>
            </w:tcBorders>
            <w:shd w:val="clear" w:color="auto" w:fill="F2F2F2" w:themeFill="background1" w:themeFillShade="F2"/>
            <w:noWrap/>
            <w:vAlign w:val="bottom"/>
            <w:hideMark/>
          </w:tcPr>
          <w:p w14:paraId="12916E2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0.48</w:t>
            </w:r>
          </w:p>
        </w:tc>
        <w:tc>
          <w:tcPr>
            <w:tcW w:w="312" w:type="pct"/>
            <w:tcBorders>
              <w:top w:val="nil"/>
              <w:left w:val="nil"/>
              <w:bottom w:val="nil"/>
              <w:right w:val="nil"/>
            </w:tcBorders>
            <w:shd w:val="clear" w:color="auto" w:fill="F2F2F2" w:themeFill="background1" w:themeFillShade="F2"/>
            <w:noWrap/>
            <w:vAlign w:val="bottom"/>
            <w:hideMark/>
          </w:tcPr>
          <w:p w14:paraId="703AE36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0.26</w:t>
            </w:r>
          </w:p>
        </w:tc>
        <w:tc>
          <w:tcPr>
            <w:tcW w:w="369" w:type="pct"/>
            <w:tcBorders>
              <w:top w:val="nil"/>
              <w:left w:val="nil"/>
              <w:bottom w:val="nil"/>
              <w:right w:val="nil"/>
            </w:tcBorders>
            <w:shd w:val="clear" w:color="auto" w:fill="F2F2F2" w:themeFill="background1" w:themeFillShade="F2"/>
            <w:noWrap/>
            <w:vAlign w:val="bottom"/>
            <w:hideMark/>
          </w:tcPr>
          <w:p w14:paraId="1E3279C0"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0.35</w:t>
            </w:r>
          </w:p>
        </w:tc>
      </w:tr>
      <w:tr w:rsidR="009A092C" w:rsidRPr="00994EED" w14:paraId="787BA9D8" w14:textId="77777777" w:rsidTr="009A092C">
        <w:trPr>
          <w:trHeight w:val="290"/>
        </w:trPr>
        <w:tc>
          <w:tcPr>
            <w:tcW w:w="1117" w:type="pct"/>
            <w:tcBorders>
              <w:top w:val="nil"/>
              <w:left w:val="nil"/>
              <w:bottom w:val="nil"/>
              <w:right w:val="single" w:sz="4" w:space="0" w:color="auto"/>
            </w:tcBorders>
            <w:shd w:val="clear" w:color="auto" w:fill="auto"/>
            <w:noWrap/>
            <w:vAlign w:val="center"/>
            <w:hideMark/>
          </w:tcPr>
          <w:p w14:paraId="660EBF52"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w:t>
            </w:r>
          </w:p>
        </w:tc>
        <w:tc>
          <w:tcPr>
            <w:tcW w:w="301" w:type="pct"/>
            <w:tcBorders>
              <w:top w:val="nil"/>
              <w:left w:val="single" w:sz="4" w:space="0" w:color="auto"/>
              <w:bottom w:val="nil"/>
              <w:right w:val="nil"/>
            </w:tcBorders>
            <w:shd w:val="clear" w:color="auto" w:fill="auto"/>
            <w:noWrap/>
            <w:vAlign w:val="bottom"/>
            <w:hideMark/>
          </w:tcPr>
          <w:p w14:paraId="5ECE91D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0.65</w:t>
            </w:r>
          </w:p>
        </w:tc>
        <w:tc>
          <w:tcPr>
            <w:tcW w:w="306" w:type="pct"/>
            <w:tcBorders>
              <w:top w:val="nil"/>
              <w:left w:val="nil"/>
              <w:bottom w:val="nil"/>
              <w:right w:val="nil"/>
            </w:tcBorders>
            <w:shd w:val="clear" w:color="auto" w:fill="auto"/>
            <w:noWrap/>
            <w:vAlign w:val="bottom"/>
            <w:hideMark/>
          </w:tcPr>
          <w:p w14:paraId="35BECCC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0.75</w:t>
            </w:r>
          </w:p>
        </w:tc>
        <w:tc>
          <w:tcPr>
            <w:tcW w:w="309" w:type="pct"/>
            <w:tcBorders>
              <w:top w:val="nil"/>
              <w:left w:val="nil"/>
              <w:bottom w:val="nil"/>
              <w:right w:val="nil"/>
            </w:tcBorders>
            <w:shd w:val="clear" w:color="auto" w:fill="auto"/>
            <w:noWrap/>
            <w:vAlign w:val="bottom"/>
            <w:hideMark/>
          </w:tcPr>
          <w:p w14:paraId="73C229E1"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0.57</w:t>
            </w:r>
          </w:p>
        </w:tc>
        <w:tc>
          <w:tcPr>
            <w:tcW w:w="369" w:type="pct"/>
            <w:tcBorders>
              <w:top w:val="nil"/>
              <w:left w:val="nil"/>
              <w:bottom w:val="nil"/>
              <w:right w:val="single" w:sz="4" w:space="0" w:color="auto"/>
            </w:tcBorders>
            <w:shd w:val="clear" w:color="auto" w:fill="auto"/>
            <w:noWrap/>
            <w:vAlign w:val="bottom"/>
            <w:hideMark/>
          </w:tcPr>
          <w:p w14:paraId="7ACDA328"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0.66</w:t>
            </w:r>
          </w:p>
        </w:tc>
        <w:tc>
          <w:tcPr>
            <w:tcW w:w="309" w:type="pct"/>
            <w:tcBorders>
              <w:top w:val="nil"/>
              <w:left w:val="single" w:sz="4" w:space="0" w:color="auto"/>
              <w:bottom w:val="nil"/>
              <w:right w:val="nil"/>
            </w:tcBorders>
            <w:shd w:val="clear" w:color="auto" w:fill="auto"/>
            <w:noWrap/>
            <w:vAlign w:val="bottom"/>
            <w:hideMark/>
          </w:tcPr>
          <w:p w14:paraId="3DF930A4"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0.71</w:t>
            </w:r>
          </w:p>
        </w:tc>
        <w:tc>
          <w:tcPr>
            <w:tcW w:w="309" w:type="pct"/>
            <w:tcBorders>
              <w:top w:val="nil"/>
              <w:left w:val="nil"/>
              <w:bottom w:val="nil"/>
              <w:right w:val="nil"/>
            </w:tcBorders>
            <w:shd w:val="clear" w:color="auto" w:fill="auto"/>
            <w:noWrap/>
            <w:vAlign w:val="bottom"/>
            <w:hideMark/>
          </w:tcPr>
          <w:p w14:paraId="1BCBC7D7"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0.79</w:t>
            </w:r>
          </w:p>
        </w:tc>
        <w:tc>
          <w:tcPr>
            <w:tcW w:w="309" w:type="pct"/>
            <w:tcBorders>
              <w:top w:val="nil"/>
              <w:left w:val="nil"/>
              <w:bottom w:val="nil"/>
              <w:right w:val="nil"/>
            </w:tcBorders>
            <w:shd w:val="clear" w:color="auto" w:fill="auto"/>
            <w:noWrap/>
            <w:vAlign w:val="bottom"/>
            <w:hideMark/>
          </w:tcPr>
          <w:p w14:paraId="73BE48C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0.55</w:t>
            </w:r>
          </w:p>
        </w:tc>
        <w:tc>
          <w:tcPr>
            <w:tcW w:w="369" w:type="pct"/>
            <w:tcBorders>
              <w:top w:val="nil"/>
              <w:left w:val="nil"/>
              <w:bottom w:val="nil"/>
              <w:right w:val="single" w:sz="4" w:space="0" w:color="auto"/>
            </w:tcBorders>
            <w:shd w:val="clear" w:color="auto" w:fill="auto"/>
            <w:noWrap/>
            <w:vAlign w:val="bottom"/>
            <w:hideMark/>
          </w:tcPr>
          <w:p w14:paraId="65FB445F"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0.68</w:t>
            </w:r>
          </w:p>
        </w:tc>
        <w:tc>
          <w:tcPr>
            <w:tcW w:w="310" w:type="pct"/>
            <w:tcBorders>
              <w:top w:val="nil"/>
              <w:left w:val="single" w:sz="4" w:space="0" w:color="auto"/>
              <w:bottom w:val="nil"/>
              <w:right w:val="nil"/>
            </w:tcBorders>
            <w:shd w:val="clear" w:color="auto" w:fill="auto"/>
            <w:noWrap/>
            <w:vAlign w:val="bottom"/>
            <w:hideMark/>
          </w:tcPr>
          <w:p w14:paraId="737AEC5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0.63</w:t>
            </w:r>
          </w:p>
        </w:tc>
        <w:tc>
          <w:tcPr>
            <w:tcW w:w="310" w:type="pct"/>
            <w:tcBorders>
              <w:top w:val="nil"/>
              <w:left w:val="nil"/>
              <w:bottom w:val="nil"/>
              <w:right w:val="nil"/>
            </w:tcBorders>
            <w:shd w:val="clear" w:color="auto" w:fill="auto"/>
            <w:noWrap/>
            <w:vAlign w:val="bottom"/>
            <w:hideMark/>
          </w:tcPr>
          <w:p w14:paraId="4DCAB5A7"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0.72</w:t>
            </w:r>
          </w:p>
        </w:tc>
        <w:tc>
          <w:tcPr>
            <w:tcW w:w="312" w:type="pct"/>
            <w:tcBorders>
              <w:top w:val="nil"/>
              <w:left w:val="nil"/>
              <w:bottom w:val="nil"/>
              <w:right w:val="nil"/>
            </w:tcBorders>
            <w:shd w:val="clear" w:color="auto" w:fill="auto"/>
            <w:noWrap/>
            <w:vAlign w:val="bottom"/>
            <w:hideMark/>
          </w:tcPr>
          <w:p w14:paraId="74A7A9E5"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0.52</w:t>
            </w:r>
          </w:p>
        </w:tc>
        <w:tc>
          <w:tcPr>
            <w:tcW w:w="369" w:type="pct"/>
            <w:tcBorders>
              <w:top w:val="nil"/>
              <w:left w:val="nil"/>
              <w:bottom w:val="nil"/>
              <w:right w:val="nil"/>
            </w:tcBorders>
            <w:shd w:val="clear" w:color="auto" w:fill="auto"/>
            <w:noWrap/>
            <w:vAlign w:val="bottom"/>
            <w:hideMark/>
          </w:tcPr>
          <w:p w14:paraId="5F2DBB6A"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0.62</w:t>
            </w:r>
          </w:p>
        </w:tc>
      </w:tr>
    </w:tbl>
    <w:p w14:paraId="5EDA8245" w14:textId="77777777" w:rsidR="009A092C" w:rsidRDefault="009A092C" w:rsidP="009A092C">
      <w:pPr>
        <w:rPr>
          <w:rFonts w:cs="Times New Roman"/>
          <w:b/>
          <w:szCs w:val="24"/>
        </w:rPr>
      </w:pPr>
    </w:p>
    <w:p w14:paraId="33558517" w14:textId="5D49449F" w:rsidR="009A092C" w:rsidRPr="000F4DCB" w:rsidRDefault="009A092C" w:rsidP="009A092C">
      <w:pPr>
        <w:rPr>
          <w:rFonts w:cs="Times New Roman"/>
          <w:szCs w:val="24"/>
        </w:rPr>
      </w:pPr>
      <w:r w:rsidRPr="000F4DCB">
        <w:rPr>
          <w:rFonts w:cs="Times New Roman"/>
          <w:b/>
          <w:szCs w:val="24"/>
        </w:rPr>
        <w:t xml:space="preserve">Table </w:t>
      </w:r>
      <w:r>
        <w:rPr>
          <w:rFonts w:cs="Times New Roman"/>
          <w:b/>
          <w:szCs w:val="24"/>
        </w:rPr>
        <w:t>2</w:t>
      </w:r>
      <w:r w:rsidRPr="000F4DCB">
        <w:rPr>
          <w:rFonts w:cs="Times New Roman"/>
          <w:b/>
          <w:szCs w:val="24"/>
        </w:rPr>
        <w:t xml:space="preserve">. ANOVA of centroid sizes. </w:t>
      </w:r>
      <w:r w:rsidRPr="000F4DCB">
        <w:rPr>
          <w:rFonts w:cs="Times New Roman"/>
          <w:szCs w:val="24"/>
        </w:rPr>
        <w:t xml:space="preserve">Results from an ANOVA with centroid size as the response variable and individual, observer, method and individual x observer as predictors. </w:t>
      </w:r>
    </w:p>
    <w:tbl>
      <w:tblPr>
        <w:tblStyle w:val="PlainTable5"/>
        <w:tblW w:w="5000" w:type="pct"/>
        <w:tblLook w:val="04A0" w:firstRow="1" w:lastRow="0" w:firstColumn="1" w:lastColumn="0" w:noHBand="0" w:noVBand="1"/>
      </w:tblPr>
      <w:tblGrid>
        <w:gridCol w:w="3217"/>
        <w:gridCol w:w="798"/>
        <w:gridCol w:w="1289"/>
        <w:gridCol w:w="1471"/>
        <w:gridCol w:w="1305"/>
        <w:gridCol w:w="1280"/>
      </w:tblGrid>
      <w:tr w:rsidR="009A092C" w:rsidRPr="000F4DCB" w14:paraId="70650EFD" w14:textId="77777777" w:rsidTr="009A0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8" w:type="pct"/>
            <w:vAlign w:val="center"/>
          </w:tcPr>
          <w:p w14:paraId="72DF9806" w14:textId="77777777" w:rsidR="009A092C" w:rsidRPr="000F4DCB" w:rsidRDefault="009A092C" w:rsidP="009A092C">
            <w:pPr>
              <w:spacing w:before="0" w:after="0"/>
              <w:jc w:val="center"/>
              <w:rPr>
                <w:rFonts w:cs="Times New Roman"/>
                <w:szCs w:val="24"/>
              </w:rPr>
            </w:pPr>
            <w:r w:rsidRPr="000F4DCB">
              <w:rPr>
                <w:rFonts w:cs="Times New Roman"/>
                <w:szCs w:val="24"/>
              </w:rPr>
              <w:t>Variable</w:t>
            </w:r>
          </w:p>
        </w:tc>
        <w:tc>
          <w:tcPr>
            <w:tcW w:w="426" w:type="pct"/>
            <w:vAlign w:val="center"/>
          </w:tcPr>
          <w:p w14:paraId="06D801C3"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Df</w:t>
            </w:r>
          </w:p>
        </w:tc>
        <w:tc>
          <w:tcPr>
            <w:tcW w:w="688" w:type="pct"/>
            <w:vAlign w:val="center"/>
          </w:tcPr>
          <w:p w14:paraId="27C858C1"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 xml:space="preserve">Sum </w:t>
            </w:r>
            <w:proofErr w:type="spellStart"/>
            <w:r w:rsidRPr="000F4DCB">
              <w:rPr>
                <w:rFonts w:cs="Times New Roman"/>
                <w:szCs w:val="24"/>
              </w:rPr>
              <w:t>Sq</w:t>
            </w:r>
            <w:proofErr w:type="spellEnd"/>
          </w:p>
        </w:tc>
        <w:tc>
          <w:tcPr>
            <w:tcW w:w="786" w:type="pct"/>
            <w:vAlign w:val="center"/>
          </w:tcPr>
          <w:p w14:paraId="4C019F75"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 xml:space="preserve">Mean </w:t>
            </w:r>
            <w:proofErr w:type="spellStart"/>
            <w:r w:rsidRPr="000F4DCB">
              <w:rPr>
                <w:rFonts w:cs="Times New Roman"/>
                <w:szCs w:val="24"/>
              </w:rPr>
              <w:t>Sq</w:t>
            </w:r>
            <w:proofErr w:type="spellEnd"/>
          </w:p>
        </w:tc>
        <w:tc>
          <w:tcPr>
            <w:tcW w:w="697" w:type="pct"/>
            <w:vAlign w:val="center"/>
          </w:tcPr>
          <w:p w14:paraId="754F1FF2"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F value</w:t>
            </w:r>
          </w:p>
        </w:tc>
        <w:tc>
          <w:tcPr>
            <w:tcW w:w="684" w:type="pct"/>
            <w:vAlign w:val="center"/>
          </w:tcPr>
          <w:p w14:paraId="77897BF3"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proofErr w:type="spellStart"/>
            <w:r w:rsidRPr="000F4DCB">
              <w:rPr>
                <w:rFonts w:cs="Times New Roman"/>
                <w:szCs w:val="24"/>
              </w:rPr>
              <w:t>Pr</w:t>
            </w:r>
            <w:proofErr w:type="spellEnd"/>
            <w:r w:rsidRPr="000F4DCB">
              <w:rPr>
                <w:rFonts w:cs="Times New Roman"/>
                <w:szCs w:val="24"/>
              </w:rPr>
              <w:t>(&gt;F)</w:t>
            </w:r>
          </w:p>
        </w:tc>
      </w:tr>
      <w:tr w:rsidR="009A092C" w:rsidRPr="000F4DCB" w14:paraId="732182B0" w14:textId="77777777" w:rsidTr="009A0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vAlign w:val="center"/>
          </w:tcPr>
          <w:p w14:paraId="6FFCE789" w14:textId="77777777" w:rsidR="009A092C" w:rsidRPr="000F4DCB" w:rsidRDefault="009A092C" w:rsidP="009A092C">
            <w:pPr>
              <w:spacing w:before="0" w:after="0"/>
              <w:jc w:val="center"/>
              <w:rPr>
                <w:rFonts w:cs="Times New Roman"/>
                <w:szCs w:val="24"/>
              </w:rPr>
            </w:pPr>
            <w:r w:rsidRPr="000F4DCB">
              <w:rPr>
                <w:rFonts w:cs="Times New Roman"/>
                <w:szCs w:val="24"/>
              </w:rPr>
              <w:t>Individual</w:t>
            </w:r>
          </w:p>
        </w:tc>
        <w:tc>
          <w:tcPr>
            <w:tcW w:w="426" w:type="pct"/>
            <w:vAlign w:val="center"/>
          </w:tcPr>
          <w:p w14:paraId="544B54B3"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40</w:t>
            </w:r>
          </w:p>
        </w:tc>
        <w:tc>
          <w:tcPr>
            <w:tcW w:w="688" w:type="pct"/>
            <w:vAlign w:val="center"/>
          </w:tcPr>
          <w:p w14:paraId="68FD4073"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7936</w:t>
            </w:r>
          </w:p>
        </w:tc>
        <w:tc>
          <w:tcPr>
            <w:tcW w:w="786" w:type="pct"/>
            <w:vAlign w:val="center"/>
          </w:tcPr>
          <w:p w14:paraId="569E6B6B"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198.39</w:t>
            </w:r>
          </w:p>
        </w:tc>
        <w:tc>
          <w:tcPr>
            <w:tcW w:w="697" w:type="pct"/>
            <w:vAlign w:val="center"/>
          </w:tcPr>
          <w:p w14:paraId="168BDA70"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130.407</w:t>
            </w:r>
          </w:p>
        </w:tc>
        <w:tc>
          <w:tcPr>
            <w:tcW w:w="684" w:type="pct"/>
            <w:vAlign w:val="center"/>
          </w:tcPr>
          <w:p w14:paraId="0E47CA1D"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&lt;2 x 10</w:t>
            </w:r>
            <w:r w:rsidRPr="000F4DCB">
              <w:rPr>
                <w:rFonts w:cs="Times New Roman"/>
                <w:szCs w:val="24"/>
                <w:vertAlign w:val="superscript"/>
              </w:rPr>
              <w:t>-16</w:t>
            </w:r>
          </w:p>
        </w:tc>
      </w:tr>
      <w:tr w:rsidR="009A092C" w:rsidRPr="000F4DCB" w14:paraId="1D6CB5A6" w14:textId="77777777" w:rsidTr="009A092C">
        <w:tc>
          <w:tcPr>
            <w:cnfStyle w:val="001000000000" w:firstRow="0" w:lastRow="0" w:firstColumn="1" w:lastColumn="0" w:oddVBand="0" w:evenVBand="0" w:oddHBand="0" w:evenHBand="0" w:firstRowFirstColumn="0" w:firstRowLastColumn="0" w:lastRowFirstColumn="0" w:lastRowLastColumn="0"/>
            <w:tcW w:w="1718" w:type="pct"/>
            <w:vAlign w:val="center"/>
          </w:tcPr>
          <w:p w14:paraId="679F9711" w14:textId="77777777" w:rsidR="009A092C" w:rsidRPr="000F4DCB" w:rsidRDefault="009A092C" w:rsidP="009A092C">
            <w:pPr>
              <w:spacing w:before="0" w:after="0"/>
              <w:jc w:val="center"/>
              <w:rPr>
                <w:rFonts w:cs="Times New Roman"/>
                <w:szCs w:val="24"/>
              </w:rPr>
            </w:pPr>
            <w:r w:rsidRPr="000F4DCB">
              <w:rPr>
                <w:rFonts w:cs="Times New Roman"/>
                <w:szCs w:val="24"/>
              </w:rPr>
              <w:t>Observer</w:t>
            </w:r>
          </w:p>
        </w:tc>
        <w:tc>
          <w:tcPr>
            <w:tcW w:w="426" w:type="pct"/>
            <w:vAlign w:val="center"/>
          </w:tcPr>
          <w:p w14:paraId="70734E33"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2</w:t>
            </w:r>
          </w:p>
        </w:tc>
        <w:tc>
          <w:tcPr>
            <w:tcW w:w="688" w:type="pct"/>
            <w:vAlign w:val="center"/>
          </w:tcPr>
          <w:p w14:paraId="128BF15E"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w:t>
            </w:r>
          </w:p>
        </w:tc>
        <w:tc>
          <w:tcPr>
            <w:tcW w:w="786" w:type="pct"/>
            <w:vAlign w:val="center"/>
          </w:tcPr>
          <w:p w14:paraId="1DB759EC"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0.23</w:t>
            </w:r>
          </w:p>
        </w:tc>
        <w:tc>
          <w:tcPr>
            <w:tcW w:w="697" w:type="pct"/>
            <w:vAlign w:val="center"/>
          </w:tcPr>
          <w:p w14:paraId="1E01841C"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0.154</w:t>
            </w:r>
          </w:p>
        </w:tc>
        <w:tc>
          <w:tcPr>
            <w:tcW w:w="684" w:type="pct"/>
            <w:vAlign w:val="center"/>
          </w:tcPr>
          <w:p w14:paraId="3B35E3B0"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0.857</w:t>
            </w:r>
          </w:p>
        </w:tc>
      </w:tr>
      <w:tr w:rsidR="009A092C" w:rsidRPr="000F4DCB" w14:paraId="3070FDAC" w14:textId="77777777" w:rsidTr="009A0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vAlign w:val="center"/>
          </w:tcPr>
          <w:p w14:paraId="6E816B8E" w14:textId="77777777" w:rsidR="009A092C" w:rsidRPr="000F4DCB" w:rsidRDefault="009A092C" w:rsidP="009A092C">
            <w:pPr>
              <w:spacing w:before="0" w:after="0"/>
              <w:jc w:val="center"/>
              <w:rPr>
                <w:rFonts w:cs="Times New Roman"/>
                <w:szCs w:val="24"/>
              </w:rPr>
            </w:pPr>
            <w:r w:rsidRPr="000F4DCB">
              <w:rPr>
                <w:rFonts w:cs="Times New Roman"/>
                <w:szCs w:val="24"/>
              </w:rPr>
              <w:t>Method</w:t>
            </w:r>
          </w:p>
        </w:tc>
        <w:tc>
          <w:tcPr>
            <w:tcW w:w="426" w:type="pct"/>
            <w:vAlign w:val="center"/>
          </w:tcPr>
          <w:p w14:paraId="76082703"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w:t>
            </w:r>
          </w:p>
        </w:tc>
        <w:tc>
          <w:tcPr>
            <w:tcW w:w="688" w:type="pct"/>
            <w:vAlign w:val="center"/>
          </w:tcPr>
          <w:p w14:paraId="31CD84D1"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w:t>
            </w:r>
          </w:p>
        </w:tc>
        <w:tc>
          <w:tcPr>
            <w:tcW w:w="786" w:type="pct"/>
            <w:vAlign w:val="center"/>
          </w:tcPr>
          <w:p w14:paraId="346D20F7"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w:t>
            </w:r>
          </w:p>
        </w:tc>
        <w:tc>
          <w:tcPr>
            <w:tcW w:w="697" w:type="pct"/>
            <w:vAlign w:val="center"/>
          </w:tcPr>
          <w:p w14:paraId="599671CE"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0.002</w:t>
            </w:r>
          </w:p>
        </w:tc>
        <w:tc>
          <w:tcPr>
            <w:tcW w:w="684" w:type="pct"/>
            <w:vAlign w:val="center"/>
          </w:tcPr>
          <w:p w14:paraId="7B98D003"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0.962</w:t>
            </w:r>
          </w:p>
        </w:tc>
      </w:tr>
      <w:tr w:rsidR="009A092C" w:rsidRPr="000F4DCB" w14:paraId="6EAFED43" w14:textId="77777777" w:rsidTr="009A092C">
        <w:tc>
          <w:tcPr>
            <w:cnfStyle w:val="001000000000" w:firstRow="0" w:lastRow="0" w:firstColumn="1" w:lastColumn="0" w:oddVBand="0" w:evenVBand="0" w:oddHBand="0" w:evenHBand="0" w:firstRowFirstColumn="0" w:firstRowLastColumn="0" w:lastRowFirstColumn="0" w:lastRowLastColumn="0"/>
            <w:tcW w:w="1718" w:type="pct"/>
            <w:vAlign w:val="center"/>
          </w:tcPr>
          <w:p w14:paraId="79C08F9D" w14:textId="77777777" w:rsidR="009A092C" w:rsidRPr="000F4DCB" w:rsidRDefault="009A092C" w:rsidP="009A092C">
            <w:pPr>
              <w:spacing w:before="0" w:after="0"/>
              <w:jc w:val="center"/>
              <w:rPr>
                <w:rFonts w:cs="Times New Roman"/>
                <w:szCs w:val="24"/>
              </w:rPr>
            </w:pPr>
            <w:r w:rsidRPr="000F4DCB">
              <w:rPr>
                <w:rFonts w:cs="Times New Roman"/>
                <w:szCs w:val="24"/>
              </w:rPr>
              <w:t>Individual x Observer</w:t>
            </w:r>
          </w:p>
        </w:tc>
        <w:tc>
          <w:tcPr>
            <w:tcW w:w="426" w:type="pct"/>
            <w:vAlign w:val="center"/>
          </w:tcPr>
          <w:p w14:paraId="6B527BF5"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80</w:t>
            </w:r>
          </w:p>
        </w:tc>
        <w:tc>
          <w:tcPr>
            <w:tcW w:w="688" w:type="pct"/>
            <w:vAlign w:val="center"/>
          </w:tcPr>
          <w:p w14:paraId="566A6502"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12</w:t>
            </w:r>
          </w:p>
        </w:tc>
        <w:tc>
          <w:tcPr>
            <w:tcW w:w="786" w:type="pct"/>
            <w:vAlign w:val="center"/>
          </w:tcPr>
          <w:p w14:paraId="4AB1D312"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0.15</w:t>
            </w:r>
          </w:p>
        </w:tc>
        <w:tc>
          <w:tcPr>
            <w:tcW w:w="697" w:type="pct"/>
            <w:vAlign w:val="center"/>
          </w:tcPr>
          <w:p w14:paraId="22FB2F1C"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0.101</w:t>
            </w:r>
          </w:p>
        </w:tc>
        <w:tc>
          <w:tcPr>
            <w:tcW w:w="684" w:type="pct"/>
            <w:vAlign w:val="center"/>
          </w:tcPr>
          <w:p w14:paraId="194B0949"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1.000</w:t>
            </w:r>
          </w:p>
        </w:tc>
      </w:tr>
      <w:tr w:rsidR="009A092C" w:rsidRPr="000F4DCB" w14:paraId="1695E66C" w14:textId="77777777" w:rsidTr="009A0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vAlign w:val="center"/>
          </w:tcPr>
          <w:p w14:paraId="6E2E28EF" w14:textId="77777777" w:rsidR="009A092C" w:rsidRPr="000F4DCB" w:rsidRDefault="009A092C" w:rsidP="009A092C">
            <w:pPr>
              <w:spacing w:before="0" w:after="0"/>
              <w:jc w:val="center"/>
              <w:rPr>
                <w:rFonts w:cs="Times New Roman"/>
                <w:szCs w:val="24"/>
              </w:rPr>
            </w:pPr>
            <w:r w:rsidRPr="000F4DCB">
              <w:rPr>
                <w:rFonts w:cs="Times New Roman"/>
                <w:szCs w:val="24"/>
              </w:rPr>
              <w:t>Residuals</w:t>
            </w:r>
          </w:p>
        </w:tc>
        <w:tc>
          <w:tcPr>
            <w:tcW w:w="426" w:type="pct"/>
            <w:vAlign w:val="center"/>
          </w:tcPr>
          <w:p w14:paraId="7BE553EE"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122</w:t>
            </w:r>
          </w:p>
        </w:tc>
        <w:tc>
          <w:tcPr>
            <w:tcW w:w="688" w:type="pct"/>
            <w:vAlign w:val="center"/>
          </w:tcPr>
          <w:p w14:paraId="27D1BC16"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186</w:t>
            </w:r>
          </w:p>
        </w:tc>
        <w:tc>
          <w:tcPr>
            <w:tcW w:w="786" w:type="pct"/>
            <w:vAlign w:val="center"/>
          </w:tcPr>
          <w:p w14:paraId="34295DC0"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1.52</w:t>
            </w:r>
          </w:p>
        </w:tc>
        <w:tc>
          <w:tcPr>
            <w:tcW w:w="697" w:type="pct"/>
            <w:vAlign w:val="center"/>
          </w:tcPr>
          <w:p w14:paraId="31FE6CB6"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684" w:type="pct"/>
            <w:vAlign w:val="center"/>
          </w:tcPr>
          <w:p w14:paraId="089D536B"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14:paraId="0FB579B4" w14:textId="77777777" w:rsidR="009A092C" w:rsidRDefault="009A092C" w:rsidP="009A092C">
      <w:pPr>
        <w:rPr>
          <w:rFonts w:cs="Times New Roman"/>
          <w:szCs w:val="24"/>
        </w:rPr>
      </w:pPr>
    </w:p>
    <w:p w14:paraId="400AB845" w14:textId="77777777" w:rsidR="009A092C" w:rsidRPr="000F4DCB" w:rsidRDefault="009A092C" w:rsidP="009A092C">
      <w:pPr>
        <w:rPr>
          <w:rFonts w:cs="Times New Roman"/>
          <w:szCs w:val="24"/>
        </w:rPr>
      </w:pPr>
      <w:r w:rsidRPr="000F4DCB">
        <w:rPr>
          <w:rFonts w:cs="Times New Roman"/>
          <w:b/>
          <w:szCs w:val="24"/>
        </w:rPr>
        <w:t xml:space="preserve">Table </w:t>
      </w:r>
      <w:r>
        <w:rPr>
          <w:rFonts w:cs="Times New Roman"/>
          <w:b/>
          <w:szCs w:val="24"/>
        </w:rPr>
        <w:t>3</w:t>
      </w:r>
      <w:r w:rsidRPr="000F4DCB">
        <w:rPr>
          <w:rFonts w:cs="Times New Roman"/>
          <w:b/>
          <w:szCs w:val="24"/>
        </w:rPr>
        <w:t xml:space="preserve">. MANOVAs on average manual landmark configurations and automatic landmark configurations, separately. </w:t>
      </w:r>
      <w:r w:rsidRPr="000F4DCB">
        <w:rPr>
          <w:rFonts w:cs="Times New Roman"/>
          <w:szCs w:val="24"/>
        </w:rPr>
        <w:t>Results of two separate MANOVAs, one using the average manual landmark configurations from each observer as the response, and the other using the automatic landmark configurations as the response. In both cases, individual and observer were included as predictors. The interaction effect between individual and observer was not included because the residual degrees of freedom became zero when it was included.</w:t>
      </w:r>
    </w:p>
    <w:tbl>
      <w:tblPr>
        <w:tblStyle w:val="PlainTable5"/>
        <w:tblW w:w="5000" w:type="pct"/>
        <w:tblLook w:val="04A0" w:firstRow="1" w:lastRow="0" w:firstColumn="1" w:lastColumn="0" w:noHBand="0" w:noVBand="1"/>
      </w:tblPr>
      <w:tblGrid>
        <w:gridCol w:w="1332"/>
        <w:gridCol w:w="771"/>
        <w:gridCol w:w="970"/>
        <w:gridCol w:w="970"/>
        <w:gridCol w:w="1383"/>
        <w:gridCol w:w="970"/>
        <w:gridCol w:w="970"/>
        <w:gridCol w:w="970"/>
        <w:gridCol w:w="1024"/>
      </w:tblGrid>
      <w:tr w:rsidR="009A092C" w:rsidRPr="000F4DCB" w14:paraId="6E2D0038" w14:textId="77777777" w:rsidTr="009A092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123" w:type="pct"/>
            <w:gridSpan w:val="2"/>
            <w:vAlign w:val="center"/>
          </w:tcPr>
          <w:p w14:paraId="764C0CA6" w14:textId="77777777" w:rsidR="009A092C" w:rsidRPr="000F4DCB" w:rsidRDefault="009A092C" w:rsidP="009A092C">
            <w:pPr>
              <w:spacing w:before="0" w:after="0"/>
              <w:jc w:val="center"/>
              <w:rPr>
                <w:rFonts w:cs="Times New Roman"/>
                <w:szCs w:val="24"/>
              </w:rPr>
            </w:pPr>
            <w:r w:rsidRPr="000F4DCB">
              <w:rPr>
                <w:rFonts w:cs="Times New Roman"/>
                <w:szCs w:val="24"/>
              </w:rPr>
              <w:lastRenderedPageBreak/>
              <w:t>Variable</w:t>
            </w:r>
          </w:p>
        </w:tc>
        <w:tc>
          <w:tcPr>
            <w:tcW w:w="518" w:type="pct"/>
            <w:vAlign w:val="center"/>
          </w:tcPr>
          <w:p w14:paraId="5E8E377C"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DF</w:t>
            </w:r>
          </w:p>
        </w:tc>
        <w:tc>
          <w:tcPr>
            <w:tcW w:w="518" w:type="pct"/>
            <w:vAlign w:val="center"/>
          </w:tcPr>
          <w:p w14:paraId="10F38191"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SS</w:t>
            </w:r>
          </w:p>
        </w:tc>
        <w:tc>
          <w:tcPr>
            <w:tcW w:w="739" w:type="pct"/>
            <w:vAlign w:val="center"/>
          </w:tcPr>
          <w:p w14:paraId="68BE5244"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MS</w:t>
            </w:r>
          </w:p>
        </w:tc>
        <w:tc>
          <w:tcPr>
            <w:tcW w:w="518" w:type="pct"/>
            <w:vAlign w:val="center"/>
          </w:tcPr>
          <w:p w14:paraId="6866FC8D"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vertAlign w:val="superscript"/>
              </w:rPr>
            </w:pPr>
            <w:r w:rsidRPr="000F4DCB">
              <w:rPr>
                <w:rFonts w:cs="Times New Roman"/>
                <w:szCs w:val="24"/>
              </w:rPr>
              <w:t>R</w:t>
            </w:r>
            <w:r w:rsidRPr="000F4DCB">
              <w:rPr>
                <w:rFonts w:cs="Times New Roman"/>
                <w:szCs w:val="24"/>
                <w:vertAlign w:val="superscript"/>
              </w:rPr>
              <w:t>2</w:t>
            </w:r>
          </w:p>
        </w:tc>
        <w:tc>
          <w:tcPr>
            <w:tcW w:w="518" w:type="pct"/>
            <w:vAlign w:val="center"/>
          </w:tcPr>
          <w:p w14:paraId="51F3A51B"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F</w:t>
            </w:r>
          </w:p>
        </w:tc>
        <w:tc>
          <w:tcPr>
            <w:tcW w:w="518" w:type="pct"/>
            <w:vAlign w:val="center"/>
          </w:tcPr>
          <w:p w14:paraId="0B11EEA1"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Z</w:t>
            </w:r>
          </w:p>
        </w:tc>
        <w:tc>
          <w:tcPr>
            <w:tcW w:w="547" w:type="pct"/>
            <w:vAlign w:val="center"/>
          </w:tcPr>
          <w:p w14:paraId="49FC4698" w14:textId="77777777" w:rsidR="009A092C" w:rsidRPr="000F4DCB" w:rsidRDefault="009A092C" w:rsidP="009A092C">
            <w:pPr>
              <w:spacing w:before="0" w:after="0"/>
              <w:jc w:val="center"/>
              <w:cnfStyle w:val="100000000000" w:firstRow="1" w:lastRow="0" w:firstColumn="0" w:lastColumn="0" w:oddVBand="0" w:evenVBand="0" w:oddHBand="0" w:evenHBand="0" w:firstRowFirstColumn="0" w:firstRowLastColumn="0" w:lastRowFirstColumn="0" w:lastRowLastColumn="0"/>
              <w:rPr>
                <w:rFonts w:cs="Times New Roman"/>
                <w:szCs w:val="24"/>
              </w:rPr>
            </w:pPr>
            <w:proofErr w:type="spellStart"/>
            <w:r w:rsidRPr="000F4DCB">
              <w:rPr>
                <w:rFonts w:cs="Times New Roman"/>
                <w:szCs w:val="24"/>
              </w:rPr>
              <w:t>Pr</w:t>
            </w:r>
            <w:proofErr w:type="spellEnd"/>
            <w:r w:rsidRPr="000F4DCB">
              <w:rPr>
                <w:rFonts w:cs="Times New Roman"/>
                <w:szCs w:val="24"/>
              </w:rPr>
              <w:t>(&gt;F)</w:t>
            </w:r>
          </w:p>
        </w:tc>
      </w:tr>
      <w:tr w:rsidR="009A092C" w:rsidRPr="000F4DCB" w14:paraId="5F6A48C7" w14:textId="77777777" w:rsidTr="009A09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2" w:type="pct"/>
            <w:vMerge w:val="restart"/>
            <w:tcBorders>
              <w:top w:val="single" w:sz="4" w:space="0" w:color="7F7F7F" w:themeColor="text1" w:themeTint="80"/>
              <w:right w:val="none" w:sz="0" w:space="0" w:color="auto"/>
            </w:tcBorders>
            <w:vAlign w:val="center"/>
          </w:tcPr>
          <w:p w14:paraId="4F6E5DBA" w14:textId="77777777" w:rsidR="009A092C" w:rsidRPr="000F4DCB" w:rsidRDefault="009A092C" w:rsidP="009A092C">
            <w:pPr>
              <w:spacing w:before="0" w:after="0"/>
              <w:jc w:val="center"/>
              <w:rPr>
                <w:rFonts w:cs="Times New Roman"/>
                <w:szCs w:val="24"/>
              </w:rPr>
            </w:pPr>
            <w:r w:rsidRPr="000F4DCB">
              <w:rPr>
                <w:rFonts w:cs="Times New Roman"/>
                <w:szCs w:val="24"/>
              </w:rPr>
              <w:t>Individual</w:t>
            </w:r>
          </w:p>
        </w:tc>
        <w:tc>
          <w:tcPr>
            <w:tcW w:w="412" w:type="pct"/>
            <w:tcBorders>
              <w:top w:val="single" w:sz="4" w:space="0" w:color="7F7F7F" w:themeColor="text1" w:themeTint="80"/>
              <w:left w:val="nil"/>
              <w:right w:val="single" w:sz="4" w:space="0" w:color="auto"/>
            </w:tcBorders>
            <w:shd w:val="clear" w:color="auto" w:fill="auto"/>
            <w:vAlign w:val="center"/>
          </w:tcPr>
          <w:p w14:paraId="580E8C4C"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i/>
                <w:szCs w:val="24"/>
              </w:rPr>
            </w:pPr>
            <w:r w:rsidRPr="000F4DCB">
              <w:rPr>
                <w:rFonts w:cs="Times New Roman"/>
                <w:i/>
                <w:szCs w:val="24"/>
              </w:rPr>
              <w:t>ML</w:t>
            </w:r>
          </w:p>
        </w:tc>
        <w:tc>
          <w:tcPr>
            <w:tcW w:w="518" w:type="pct"/>
            <w:tcBorders>
              <w:left w:val="single" w:sz="4" w:space="0" w:color="auto"/>
            </w:tcBorders>
            <w:vAlign w:val="center"/>
          </w:tcPr>
          <w:p w14:paraId="412936BF"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40</w:t>
            </w:r>
          </w:p>
        </w:tc>
        <w:tc>
          <w:tcPr>
            <w:tcW w:w="518" w:type="pct"/>
            <w:vAlign w:val="center"/>
          </w:tcPr>
          <w:p w14:paraId="65260FE1"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0.3937</w:t>
            </w:r>
          </w:p>
        </w:tc>
        <w:tc>
          <w:tcPr>
            <w:tcW w:w="739" w:type="pct"/>
            <w:vAlign w:val="center"/>
          </w:tcPr>
          <w:p w14:paraId="003C2A6C"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0.0098</w:t>
            </w:r>
          </w:p>
        </w:tc>
        <w:tc>
          <w:tcPr>
            <w:tcW w:w="518" w:type="pct"/>
            <w:vAlign w:val="center"/>
          </w:tcPr>
          <w:p w14:paraId="1F341221"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0.9413</w:t>
            </w:r>
          </w:p>
        </w:tc>
        <w:tc>
          <w:tcPr>
            <w:tcW w:w="518" w:type="pct"/>
            <w:vAlign w:val="center"/>
          </w:tcPr>
          <w:p w14:paraId="2BA84BDD"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23.987</w:t>
            </w:r>
          </w:p>
        </w:tc>
        <w:tc>
          <w:tcPr>
            <w:tcW w:w="518" w:type="pct"/>
            <w:vAlign w:val="center"/>
          </w:tcPr>
          <w:p w14:paraId="72733745"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22.515</w:t>
            </w:r>
          </w:p>
        </w:tc>
        <w:tc>
          <w:tcPr>
            <w:tcW w:w="547" w:type="pct"/>
            <w:vAlign w:val="center"/>
          </w:tcPr>
          <w:p w14:paraId="491C580A"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0.001</w:t>
            </w:r>
          </w:p>
        </w:tc>
      </w:tr>
      <w:tr w:rsidR="009A092C" w:rsidRPr="000F4DCB" w14:paraId="06283BC2" w14:textId="77777777" w:rsidTr="009A092C">
        <w:trPr>
          <w:trHeight w:val="288"/>
        </w:trPr>
        <w:tc>
          <w:tcPr>
            <w:cnfStyle w:val="001000000000" w:firstRow="0" w:lastRow="0" w:firstColumn="1" w:lastColumn="0" w:oddVBand="0" w:evenVBand="0" w:oddHBand="0" w:evenHBand="0" w:firstRowFirstColumn="0" w:firstRowLastColumn="0" w:lastRowFirstColumn="0" w:lastRowLastColumn="0"/>
            <w:tcW w:w="712" w:type="pct"/>
            <w:vMerge/>
            <w:tcBorders>
              <w:right w:val="none" w:sz="0" w:space="0" w:color="auto"/>
            </w:tcBorders>
            <w:vAlign w:val="center"/>
          </w:tcPr>
          <w:p w14:paraId="0B76EFA2" w14:textId="77777777" w:rsidR="009A092C" w:rsidRPr="000F4DCB" w:rsidRDefault="009A092C" w:rsidP="009A092C">
            <w:pPr>
              <w:spacing w:before="0" w:after="0"/>
              <w:jc w:val="center"/>
              <w:rPr>
                <w:rFonts w:cs="Times New Roman"/>
                <w:szCs w:val="24"/>
              </w:rPr>
            </w:pPr>
          </w:p>
        </w:tc>
        <w:tc>
          <w:tcPr>
            <w:tcW w:w="412" w:type="pct"/>
            <w:tcBorders>
              <w:left w:val="nil"/>
              <w:right w:val="single" w:sz="4" w:space="0" w:color="auto"/>
            </w:tcBorders>
            <w:shd w:val="clear" w:color="auto" w:fill="auto"/>
            <w:vAlign w:val="center"/>
          </w:tcPr>
          <w:p w14:paraId="6CD3DE8F"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i/>
                <w:szCs w:val="24"/>
              </w:rPr>
            </w:pPr>
            <w:r w:rsidRPr="000F4DCB">
              <w:rPr>
                <w:rFonts w:cs="Times New Roman"/>
                <w:i/>
                <w:szCs w:val="24"/>
              </w:rPr>
              <w:t>Auto</w:t>
            </w:r>
          </w:p>
        </w:tc>
        <w:tc>
          <w:tcPr>
            <w:tcW w:w="518" w:type="pct"/>
            <w:tcBorders>
              <w:left w:val="single" w:sz="4" w:space="0" w:color="auto"/>
            </w:tcBorders>
            <w:vAlign w:val="center"/>
          </w:tcPr>
          <w:p w14:paraId="170E0372"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40</w:t>
            </w:r>
          </w:p>
        </w:tc>
        <w:tc>
          <w:tcPr>
            <w:tcW w:w="518" w:type="pct"/>
            <w:vAlign w:val="center"/>
          </w:tcPr>
          <w:p w14:paraId="0FA6EAAF"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0.3152</w:t>
            </w:r>
          </w:p>
        </w:tc>
        <w:tc>
          <w:tcPr>
            <w:tcW w:w="739" w:type="pct"/>
            <w:vAlign w:val="center"/>
          </w:tcPr>
          <w:p w14:paraId="1185ECE1"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0.0079</w:t>
            </w:r>
          </w:p>
        </w:tc>
        <w:tc>
          <w:tcPr>
            <w:tcW w:w="518" w:type="pct"/>
            <w:vAlign w:val="center"/>
          </w:tcPr>
          <w:p w14:paraId="59DD3B25"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0.9714</w:t>
            </w:r>
          </w:p>
        </w:tc>
        <w:tc>
          <w:tcPr>
            <w:tcW w:w="518" w:type="pct"/>
            <w:vAlign w:val="center"/>
          </w:tcPr>
          <w:p w14:paraId="1732D841"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435.70</w:t>
            </w:r>
          </w:p>
        </w:tc>
        <w:tc>
          <w:tcPr>
            <w:tcW w:w="518" w:type="pct"/>
            <w:vAlign w:val="center"/>
          </w:tcPr>
          <w:p w14:paraId="149EF8FA"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27.609</w:t>
            </w:r>
          </w:p>
        </w:tc>
        <w:tc>
          <w:tcPr>
            <w:tcW w:w="547" w:type="pct"/>
            <w:vAlign w:val="center"/>
          </w:tcPr>
          <w:p w14:paraId="31C24D9D"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0.001</w:t>
            </w:r>
          </w:p>
        </w:tc>
      </w:tr>
      <w:tr w:rsidR="009A092C" w:rsidRPr="000F4DCB" w14:paraId="1070BD7D" w14:textId="77777777" w:rsidTr="009A09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2" w:type="pct"/>
            <w:vMerge w:val="restart"/>
            <w:tcBorders>
              <w:right w:val="none" w:sz="0" w:space="0" w:color="auto"/>
            </w:tcBorders>
            <w:vAlign w:val="center"/>
          </w:tcPr>
          <w:p w14:paraId="50892C09" w14:textId="77777777" w:rsidR="009A092C" w:rsidRPr="000F4DCB" w:rsidRDefault="009A092C" w:rsidP="009A092C">
            <w:pPr>
              <w:spacing w:before="0" w:after="0"/>
              <w:jc w:val="center"/>
              <w:rPr>
                <w:rFonts w:cs="Times New Roman"/>
                <w:szCs w:val="24"/>
              </w:rPr>
            </w:pPr>
            <w:r w:rsidRPr="000F4DCB">
              <w:rPr>
                <w:rFonts w:cs="Times New Roman"/>
                <w:szCs w:val="24"/>
              </w:rPr>
              <w:t>Observer</w:t>
            </w:r>
          </w:p>
        </w:tc>
        <w:tc>
          <w:tcPr>
            <w:tcW w:w="412" w:type="pct"/>
            <w:tcBorders>
              <w:left w:val="nil"/>
              <w:right w:val="single" w:sz="4" w:space="0" w:color="auto"/>
            </w:tcBorders>
            <w:shd w:val="clear" w:color="auto" w:fill="auto"/>
            <w:vAlign w:val="center"/>
          </w:tcPr>
          <w:p w14:paraId="396B35B4"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i/>
                <w:szCs w:val="24"/>
              </w:rPr>
            </w:pPr>
            <w:r w:rsidRPr="000F4DCB">
              <w:rPr>
                <w:rFonts w:cs="Times New Roman"/>
                <w:i/>
                <w:szCs w:val="24"/>
              </w:rPr>
              <w:t>ML</w:t>
            </w:r>
          </w:p>
        </w:tc>
        <w:tc>
          <w:tcPr>
            <w:tcW w:w="518" w:type="pct"/>
            <w:tcBorders>
              <w:left w:val="single" w:sz="4" w:space="0" w:color="auto"/>
            </w:tcBorders>
            <w:vAlign w:val="center"/>
          </w:tcPr>
          <w:p w14:paraId="60F80B76"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w:t>
            </w:r>
          </w:p>
        </w:tc>
        <w:tc>
          <w:tcPr>
            <w:tcW w:w="518" w:type="pct"/>
            <w:vAlign w:val="center"/>
          </w:tcPr>
          <w:p w14:paraId="26DC9C3D"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0.0082</w:t>
            </w:r>
          </w:p>
        </w:tc>
        <w:tc>
          <w:tcPr>
            <w:tcW w:w="739" w:type="pct"/>
            <w:vAlign w:val="center"/>
          </w:tcPr>
          <w:p w14:paraId="786298FD"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0.0081</w:t>
            </w:r>
          </w:p>
        </w:tc>
        <w:tc>
          <w:tcPr>
            <w:tcW w:w="518" w:type="pct"/>
            <w:vAlign w:val="center"/>
          </w:tcPr>
          <w:p w14:paraId="79941107"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0.0195</w:t>
            </w:r>
          </w:p>
        </w:tc>
        <w:tc>
          <w:tcPr>
            <w:tcW w:w="518" w:type="pct"/>
            <w:vAlign w:val="center"/>
          </w:tcPr>
          <w:p w14:paraId="405E21C5"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19.853</w:t>
            </w:r>
          </w:p>
        </w:tc>
        <w:tc>
          <w:tcPr>
            <w:tcW w:w="518" w:type="pct"/>
            <w:vAlign w:val="center"/>
          </w:tcPr>
          <w:p w14:paraId="76424F84"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11.563</w:t>
            </w:r>
          </w:p>
        </w:tc>
        <w:tc>
          <w:tcPr>
            <w:tcW w:w="547" w:type="pct"/>
            <w:vAlign w:val="center"/>
          </w:tcPr>
          <w:p w14:paraId="68F169B2"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0.001</w:t>
            </w:r>
          </w:p>
        </w:tc>
      </w:tr>
      <w:tr w:rsidR="009A092C" w:rsidRPr="000F4DCB" w14:paraId="5960875F" w14:textId="77777777" w:rsidTr="009A092C">
        <w:trPr>
          <w:trHeight w:val="288"/>
        </w:trPr>
        <w:tc>
          <w:tcPr>
            <w:cnfStyle w:val="001000000000" w:firstRow="0" w:lastRow="0" w:firstColumn="1" w:lastColumn="0" w:oddVBand="0" w:evenVBand="0" w:oddHBand="0" w:evenHBand="0" w:firstRowFirstColumn="0" w:firstRowLastColumn="0" w:lastRowFirstColumn="0" w:lastRowLastColumn="0"/>
            <w:tcW w:w="712" w:type="pct"/>
            <w:vMerge/>
            <w:tcBorders>
              <w:right w:val="none" w:sz="0" w:space="0" w:color="auto"/>
            </w:tcBorders>
            <w:vAlign w:val="center"/>
          </w:tcPr>
          <w:p w14:paraId="5022267F" w14:textId="77777777" w:rsidR="009A092C" w:rsidRPr="000F4DCB" w:rsidRDefault="009A092C" w:rsidP="009A092C">
            <w:pPr>
              <w:spacing w:before="0" w:after="0"/>
              <w:jc w:val="center"/>
              <w:rPr>
                <w:rFonts w:cs="Times New Roman"/>
                <w:szCs w:val="24"/>
              </w:rPr>
            </w:pPr>
          </w:p>
        </w:tc>
        <w:tc>
          <w:tcPr>
            <w:tcW w:w="412" w:type="pct"/>
            <w:tcBorders>
              <w:left w:val="nil"/>
              <w:right w:val="single" w:sz="4" w:space="0" w:color="auto"/>
            </w:tcBorders>
            <w:shd w:val="clear" w:color="auto" w:fill="auto"/>
            <w:vAlign w:val="center"/>
          </w:tcPr>
          <w:p w14:paraId="492BB7EB"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i/>
                <w:szCs w:val="24"/>
              </w:rPr>
            </w:pPr>
            <w:r w:rsidRPr="000F4DCB">
              <w:rPr>
                <w:rFonts w:cs="Times New Roman"/>
                <w:i/>
                <w:szCs w:val="24"/>
              </w:rPr>
              <w:t>Auto</w:t>
            </w:r>
          </w:p>
        </w:tc>
        <w:tc>
          <w:tcPr>
            <w:tcW w:w="518" w:type="pct"/>
            <w:tcBorders>
              <w:left w:val="single" w:sz="4" w:space="0" w:color="auto"/>
            </w:tcBorders>
            <w:vAlign w:val="center"/>
          </w:tcPr>
          <w:p w14:paraId="2D3B8DC9"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w:t>
            </w:r>
          </w:p>
        </w:tc>
        <w:tc>
          <w:tcPr>
            <w:tcW w:w="518" w:type="pct"/>
            <w:vAlign w:val="center"/>
          </w:tcPr>
          <w:p w14:paraId="60BB2292"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0.0085</w:t>
            </w:r>
          </w:p>
        </w:tc>
        <w:tc>
          <w:tcPr>
            <w:tcW w:w="739" w:type="pct"/>
            <w:vAlign w:val="center"/>
          </w:tcPr>
          <w:p w14:paraId="062A30FB"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0.0085</w:t>
            </w:r>
          </w:p>
        </w:tc>
        <w:tc>
          <w:tcPr>
            <w:tcW w:w="518" w:type="pct"/>
            <w:vAlign w:val="center"/>
          </w:tcPr>
          <w:p w14:paraId="1BA5BCEA"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0.0264</w:t>
            </w:r>
          </w:p>
        </w:tc>
        <w:tc>
          <w:tcPr>
            <w:tcW w:w="518" w:type="pct"/>
            <w:vAlign w:val="center"/>
          </w:tcPr>
          <w:p w14:paraId="404D2B88"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472.98</w:t>
            </w:r>
          </w:p>
        </w:tc>
        <w:tc>
          <w:tcPr>
            <w:tcW w:w="518" w:type="pct"/>
            <w:vAlign w:val="center"/>
          </w:tcPr>
          <w:p w14:paraId="6B8BE808"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8.1969</w:t>
            </w:r>
          </w:p>
        </w:tc>
        <w:tc>
          <w:tcPr>
            <w:tcW w:w="547" w:type="pct"/>
            <w:vAlign w:val="center"/>
          </w:tcPr>
          <w:p w14:paraId="71515CC3"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0.001</w:t>
            </w:r>
          </w:p>
        </w:tc>
      </w:tr>
      <w:tr w:rsidR="009A092C" w:rsidRPr="000F4DCB" w14:paraId="248762C3" w14:textId="77777777" w:rsidTr="009A09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2" w:type="pct"/>
            <w:vMerge w:val="restart"/>
            <w:tcBorders>
              <w:right w:val="none" w:sz="0" w:space="0" w:color="auto"/>
            </w:tcBorders>
            <w:vAlign w:val="center"/>
          </w:tcPr>
          <w:p w14:paraId="67361BF4" w14:textId="77777777" w:rsidR="009A092C" w:rsidRPr="000F4DCB" w:rsidRDefault="009A092C" w:rsidP="009A092C">
            <w:pPr>
              <w:spacing w:before="0" w:after="0"/>
              <w:jc w:val="center"/>
              <w:rPr>
                <w:rFonts w:cs="Times New Roman"/>
                <w:szCs w:val="24"/>
              </w:rPr>
            </w:pPr>
            <w:r w:rsidRPr="000F4DCB">
              <w:rPr>
                <w:rFonts w:cs="Times New Roman"/>
                <w:szCs w:val="24"/>
              </w:rPr>
              <w:t>Residuals</w:t>
            </w:r>
          </w:p>
        </w:tc>
        <w:tc>
          <w:tcPr>
            <w:tcW w:w="412" w:type="pct"/>
            <w:tcBorders>
              <w:left w:val="nil"/>
              <w:right w:val="single" w:sz="4" w:space="0" w:color="auto"/>
            </w:tcBorders>
            <w:shd w:val="clear" w:color="auto" w:fill="auto"/>
            <w:vAlign w:val="center"/>
          </w:tcPr>
          <w:p w14:paraId="21DB54AE"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i/>
                <w:szCs w:val="24"/>
              </w:rPr>
            </w:pPr>
            <w:r w:rsidRPr="000F4DCB">
              <w:rPr>
                <w:rFonts w:cs="Times New Roman"/>
                <w:i/>
                <w:szCs w:val="24"/>
              </w:rPr>
              <w:t>ML</w:t>
            </w:r>
          </w:p>
        </w:tc>
        <w:tc>
          <w:tcPr>
            <w:tcW w:w="518" w:type="pct"/>
            <w:tcBorders>
              <w:left w:val="single" w:sz="4" w:space="0" w:color="auto"/>
            </w:tcBorders>
            <w:vAlign w:val="center"/>
          </w:tcPr>
          <w:p w14:paraId="764C6668"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40</w:t>
            </w:r>
          </w:p>
        </w:tc>
        <w:tc>
          <w:tcPr>
            <w:tcW w:w="518" w:type="pct"/>
            <w:vAlign w:val="center"/>
          </w:tcPr>
          <w:p w14:paraId="6C01A3C2"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0.0164</w:t>
            </w:r>
          </w:p>
        </w:tc>
        <w:tc>
          <w:tcPr>
            <w:tcW w:w="739" w:type="pct"/>
            <w:vAlign w:val="center"/>
          </w:tcPr>
          <w:p w14:paraId="15F42C9C"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0.0004</w:t>
            </w:r>
          </w:p>
        </w:tc>
        <w:tc>
          <w:tcPr>
            <w:tcW w:w="518" w:type="pct"/>
            <w:vAlign w:val="center"/>
          </w:tcPr>
          <w:p w14:paraId="53601C23"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0.0392</w:t>
            </w:r>
          </w:p>
        </w:tc>
        <w:tc>
          <w:tcPr>
            <w:tcW w:w="518" w:type="pct"/>
            <w:vAlign w:val="center"/>
          </w:tcPr>
          <w:p w14:paraId="29243EC9"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18" w:type="pct"/>
            <w:vAlign w:val="center"/>
          </w:tcPr>
          <w:p w14:paraId="6E897737"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47" w:type="pct"/>
            <w:vAlign w:val="center"/>
          </w:tcPr>
          <w:p w14:paraId="2AAF5CC9"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A092C" w:rsidRPr="000F4DCB" w14:paraId="5C9C01E8" w14:textId="77777777" w:rsidTr="009A092C">
        <w:trPr>
          <w:trHeight w:val="288"/>
        </w:trPr>
        <w:tc>
          <w:tcPr>
            <w:cnfStyle w:val="001000000000" w:firstRow="0" w:lastRow="0" w:firstColumn="1" w:lastColumn="0" w:oddVBand="0" w:evenVBand="0" w:oddHBand="0" w:evenHBand="0" w:firstRowFirstColumn="0" w:firstRowLastColumn="0" w:lastRowFirstColumn="0" w:lastRowLastColumn="0"/>
            <w:tcW w:w="712" w:type="pct"/>
            <w:vMerge/>
            <w:tcBorders>
              <w:right w:val="none" w:sz="0" w:space="0" w:color="auto"/>
            </w:tcBorders>
            <w:vAlign w:val="center"/>
          </w:tcPr>
          <w:p w14:paraId="78E4A136" w14:textId="77777777" w:rsidR="009A092C" w:rsidRPr="000F4DCB" w:rsidRDefault="009A092C" w:rsidP="009A092C">
            <w:pPr>
              <w:spacing w:before="0" w:after="0"/>
              <w:jc w:val="center"/>
              <w:rPr>
                <w:rFonts w:cs="Times New Roman"/>
                <w:szCs w:val="24"/>
              </w:rPr>
            </w:pPr>
          </w:p>
        </w:tc>
        <w:tc>
          <w:tcPr>
            <w:tcW w:w="412" w:type="pct"/>
            <w:tcBorders>
              <w:left w:val="nil"/>
              <w:right w:val="single" w:sz="4" w:space="0" w:color="auto"/>
            </w:tcBorders>
            <w:shd w:val="clear" w:color="auto" w:fill="auto"/>
            <w:vAlign w:val="center"/>
          </w:tcPr>
          <w:p w14:paraId="760994AB"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i/>
                <w:szCs w:val="24"/>
              </w:rPr>
            </w:pPr>
            <w:r w:rsidRPr="000F4DCB">
              <w:rPr>
                <w:rFonts w:cs="Times New Roman"/>
                <w:i/>
                <w:szCs w:val="24"/>
              </w:rPr>
              <w:t>Auto</w:t>
            </w:r>
          </w:p>
        </w:tc>
        <w:tc>
          <w:tcPr>
            <w:tcW w:w="518" w:type="pct"/>
            <w:tcBorders>
              <w:left w:val="single" w:sz="4" w:space="0" w:color="auto"/>
            </w:tcBorders>
            <w:vAlign w:val="center"/>
          </w:tcPr>
          <w:p w14:paraId="68994E4B"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40</w:t>
            </w:r>
          </w:p>
        </w:tc>
        <w:tc>
          <w:tcPr>
            <w:tcW w:w="518" w:type="pct"/>
            <w:vAlign w:val="center"/>
          </w:tcPr>
          <w:p w14:paraId="5C5D7BEB"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0.0007</w:t>
            </w:r>
          </w:p>
        </w:tc>
        <w:tc>
          <w:tcPr>
            <w:tcW w:w="739" w:type="pct"/>
            <w:vAlign w:val="center"/>
          </w:tcPr>
          <w:p w14:paraId="0967DD10"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1.81 x 10</w:t>
            </w:r>
            <w:r w:rsidRPr="000F4DCB">
              <w:rPr>
                <w:rFonts w:cs="Times New Roman"/>
                <w:szCs w:val="24"/>
                <w:vertAlign w:val="superscript"/>
              </w:rPr>
              <w:t>-5</w:t>
            </w:r>
          </w:p>
        </w:tc>
        <w:tc>
          <w:tcPr>
            <w:tcW w:w="518" w:type="pct"/>
            <w:vAlign w:val="center"/>
          </w:tcPr>
          <w:p w14:paraId="7098577F"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0.0022</w:t>
            </w:r>
          </w:p>
        </w:tc>
        <w:tc>
          <w:tcPr>
            <w:tcW w:w="518" w:type="pct"/>
            <w:vAlign w:val="center"/>
          </w:tcPr>
          <w:p w14:paraId="1F61952E"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18" w:type="pct"/>
            <w:vAlign w:val="center"/>
          </w:tcPr>
          <w:p w14:paraId="7DA4CADE"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47" w:type="pct"/>
            <w:vAlign w:val="center"/>
          </w:tcPr>
          <w:p w14:paraId="36079997"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A092C" w:rsidRPr="000F4DCB" w14:paraId="26B9FA9F" w14:textId="77777777" w:rsidTr="009A09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12" w:type="pct"/>
            <w:vMerge w:val="restart"/>
            <w:tcBorders>
              <w:right w:val="none" w:sz="0" w:space="0" w:color="auto"/>
            </w:tcBorders>
            <w:vAlign w:val="center"/>
          </w:tcPr>
          <w:p w14:paraId="68020921" w14:textId="77777777" w:rsidR="009A092C" w:rsidRPr="000F4DCB" w:rsidRDefault="009A092C" w:rsidP="009A092C">
            <w:pPr>
              <w:spacing w:before="0" w:after="0"/>
              <w:jc w:val="center"/>
              <w:rPr>
                <w:rFonts w:cs="Times New Roman"/>
                <w:szCs w:val="24"/>
              </w:rPr>
            </w:pPr>
            <w:r w:rsidRPr="000F4DCB">
              <w:rPr>
                <w:rFonts w:cs="Times New Roman"/>
                <w:szCs w:val="24"/>
              </w:rPr>
              <w:t>Total</w:t>
            </w:r>
          </w:p>
        </w:tc>
        <w:tc>
          <w:tcPr>
            <w:tcW w:w="412" w:type="pct"/>
            <w:tcBorders>
              <w:left w:val="nil"/>
              <w:right w:val="single" w:sz="4" w:space="0" w:color="auto"/>
            </w:tcBorders>
            <w:shd w:val="clear" w:color="auto" w:fill="auto"/>
            <w:vAlign w:val="center"/>
          </w:tcPr>
          <w:p w14:paraId="31252DC0"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i/>
                <w:szCs w:val="24"/>
              </w:rPr>
            </w:pPr>
            <w:r w:rsidRPr="000F4DCB">
              <w:rPr>
                <w:rFonts w:cs="Times New Roman"/>
                <w:i/>
                <w:szCs w:val="24"/>
              </w:rPr>
              <w:t>ML</w:t>
            </w:r>
          </w:p>
        </w:tc>
        <w:tc>
          <w:tcPr>
            <w:tcW w:w="518" w:type="pct"/>
            <w:tcBorders>
              <w:left w:val="single" w:sz="4" w:space="0" w:color="auto"/>
            </w:tcBorders>
            <w:vAlign w:val="center"/>
          </w:tcPr>
          <w:p w14:paraId="7A58F4C4"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81</w:t>
            </w:r>
          </w:p>
        </w:tc>
        <w:tc>
          <w:tcPr>
            <w:tcW w:w="518" w:type="pct"/>
            <w:vAlign w:val="center"/>
          </w:tcPr>
          <w:p w14:paraId="41B2F120"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0.4182</w:t>
            </w:r>
          </w:p>
        </w:tc>
        <w:tc>
          <w:tcPr>
            <w:tcW w:w="739" w:type="pct"/>
            <w:vAlign w:val="center"/>
          </w:tcPr>
          <w:p w14:paraId="08D91E16"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18" w:type="pct"/>
            <w:vAlign w:val="center"/>
          </w:tcPr>
          <w:p w14:paraId="0C63F415"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18" w:type="pct"/>
            <w:vAlign w:val="center"/>
          </w:tcPr>
          <w:p w14:paraId="7197850B"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18" w:type="pct"/>
            <w:vAlign w:val="center"/>
          </w:tcPr>
          <w:p w14:paraId="5CD7F8C5"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47" w:type="pct"/>
            <w:vAlign w:val="center"/>
          </w:tcPr>
          <w:p w14:paraId="646F8E7B" w14:textId="77777777" w:rsidR="009A092C" w:rsidRPr="000F4DCB" w:rsidRDefault="009A092C" w:rsidP="009A092C">
            <w:pPr>
              <w:spacing w:before="0" w:after="0"/>
              <w:jc w:val="cente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A092C" w:rsidRPr="000F4DCB" w14:paraId="02E0231B" w14:textId="77777777" w:rsidTr="009A092C">
        <w:trPr>
          <w:trHeight w:val="288"/>
        </w:trPr>
        <w:tc>
          <w:tcPr>
            <w:cnfStyle w:val="001000000000" w:firstRow="0" w:lastRow="0" w:firstColumn="1" w:lastColumn="0" w:oddVBand="0" w:evenVBand="0" w:oddHBand="0" w:evenHBand="0" w:firstRowFirstColumn="0" w:firstRowLastColumn="0" w:lastRowFirstColumn="0" w:lastRowLastColumn="0"/>
            <w:tcW w:w="712" w:type="pct"/>
            <w:vMerge/>
            <w:tcBorders>
              <w:right w:val="none" w:sz="0" w:space="0" w:color="auto"/>
            </w:tcBorders>
            <w:vAlign w:val="center"/>
          </w:tcPr>
          <w:p w14:paraId="47D07BDB" w14:textId="77777777" w:rsidR="009A092C" w:rsidRPr="000F4DCB" w:rsidRDefault="009A092C" w:rsidP="009A092C">
            <w:pPr>
              <w:spacing w:before="0" w:after="0"/>
              <w:jc w:val="center"/>
              <w:rPr>
                <w:rFonts w:cs="Times New Roman"/>
                <w:szCs w:val="24"/>
              </w:rPr>
            </w:pPr>
          </w:p>
        </w:tc>
        <w:tc>
          <w:tcPr>
            <w:tcW w:w="412" w:type="pct"/>
            <w:tcBorders>
              <w:left w:val="nil"/>
              <w:right w:val="single" w:sz="4" w:space="0" w:color="auto"/>
            </w:tcBorders>
            <w:shd w:val="clear" w:color="auto" w:fill="auto"/>
            <w:vAlign w:val="center"/>
          </w:tcPr>
          <w:p w14:paraId="242C4F16"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i/>
                <w:szCs w:val="24"/>
              </w:rPr>
            </w:pPr>
            <w:r w:rsidRPr="000F4DCB">
              <w:rPr>
                <w:rFonts w:cs="Times New Roman"/>
                <w:i/>
                <w:szCs w:val="24"/>
              </w:rPr>
              <w:t>Auto</w:t>
            </w:r>
          </w:p>
        </w:tc>
        <w:tc>
          <w:tcPr>
            <w:tcW w:w="518" w:type="pct"/>
            <w:tcBorders>
              <w:left w:val="single" w:sz="4" w:space="0" w:color="auto"/>
            </w:tcBorders>
            <w:vAlign w:val="center"/>
          </w:tcPr>
          <w:p w14:paraId="52E2C041"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81</w:t>
            </w:r>
          </w:p>
        </w:tc>
        <w:tc>
          <w:tcPr>
            <w:tcW w:w="518" w:type="pct"/>
            <w:vAlign w:val="center"/>
          </w:tcPr>
          <w:p w14:paraId="5FF65F78"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0.3245</w:t>
            </w:r>
          </w:p>
        </w:tc>
        <w:tc>
          <w:tcPr>
            <w:tcW w:w="739" w:type="pct"/>
            <w:vAlign w:val="center"/>
          </w:tcPr>
          <w:p w14:paraId="09B960FA"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18" w:type="pct"/>
            <w:vAlign w:val="center"/>
          </w:tcPr>
          <w:p w14:paraId="27CA1D41"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18" w:type="pct"/>
            <w:vAlign w:val="center"/>
          </w:tcPr>
          <w:p w14:paraId="0FD11691"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18" w:type="pct"/>
            <w:vAlign w:val="center"/>
          </w:tcPr>
          <w:p w14:paraId="635B64E2"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47" w:type="pct"/>
            <w:vAlign w:val="center"/>
          </w:tcPr>
          <w:p w14:paraId="443A1262" w14:textId="77777777" w:rsidR="009A092C" w:rsidRPr="000F4DCB" w:rsidRDefault="009A092C" w:rsidP="009A092C">
            <w:pPr>
              <w:spacing w:before="0" w:after="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6BAF6CB1" w14:textId="77777777" w:rsidR="009A092C" w:rsidRPr="000F4DCB" w:rsidRDefault="009A092C" w:rsidP="009A092C">
      <w:pPr>
        <w:rPr>
          <w:rFonts w:cs="Times New Roman"/>
          <w:szCs w:val="24"/>
        </w:rPr>
      </w:pPr>
    </w:p>
    <w:p w14:paraId="43E9B0BF" w14:textId="77777777" w:rsidR="009A092C" w:rsidRPr="000F4DCB" w:rsidRDefault="009A092C" w:rsidP="009A092C">
      <w:pPr>
        <w:rPr>
          <w:rFonts w:cs="Times New Roman"/>
          <w:szCs w:val="24"/>
        </w:rPr>
      </w:pPr>
      <w:r w:rsidRPr="000F4DCB">
        <w:rPr>
          <w:rFonts w:cs="Times New Roman"/>
          <w:b/>
          <w:szCs w:val="24"/>
        </w:rPr>
        <w:t xml:space="preserve">Table </w:t>
      </w:r>
      <w:r>
        <w:rPr>
          <w:rFonts w:cs="Times New Roman"/>
          <w:b/>
          <w:szCs w:val="24"/>
        </w:rPr>
        <w:t>4</w:t>
      </w:r>
      <w:r w:rsidRPr="000F4DCB">
        <w:rPr>
          <w:rFonts w:cs="Times New Roman"/>
          <w:b/>
          <w:szCs w:val="24"/>
        </w:rPr>
        <w:t xml:space="preserve">. MANOVA on manual and automatic landmarks, together. </w:t>
      </w:r>
      <w:r w:rsidRPr="000F4DCB">
        <w:rPr>
          <w:rFonts w:cs="Times New Roman"/>
          <w:szCs w:val="24"/>
        </w:rPr>
        <w:t>Results from a single MANOVA using the average manual landmark indications from each observer</w:t>
      </w:r>
      <w:r>
        <w:rPr>
          <w:rFonts w:cs="Times New Roman"/>
          <w:szCs w:val="24"/>
        </w:rPr>
        <w:t xml:space="preserve"> (A</w:t>
      </w:r>
      <w:r w:rsidRPr="002677EF">
        <w:rPr>
          <w:rFonts w:cs="Times New Roman"/>
          <w:szCs w:val="24"/>
          <w:vertAlign w:val="subscript"/>
        </w:rPr>
        <w:t>ML</w:t>
      </w:r>
      <w:r>
        <w:rPr>
          <w:rFonts w:cs="Times New Roman"/>
          <w:szCs w:val="24"/>
        </w:rPr>
        <w:t xml:space="preserve"> and B</w:t>
      </w:r>
      <w:r w:rsidRPr="002677EF">
        <w:rPr>
          <w:rFonts w:cs="Times New Roman"/>
          <w:szCs w:val="24"/>
          <w:vertAlign w:val="subscript"/>
        </w:rPr>
        <w:t>ML</w:t>
      </w:r>
      <w:r>
        <w:rPr>
          <w:rFonts w:cs="Times New Roman"/>
          <w:szCs w:val="24"/>
        </w:rPr>
        <w:t>)</w:t>
      </w:r>
      <w:r w:rsidRPr="000F4DCB">
        <w:rPr>
          <w:rFonts w:cs="Times New Roman"/>
          <w:szCs w:val="24"/>
        </w:rPr>
        <w:t xml:space="preserve"> and the automatic landmark indications using the observer level averages</w:t>
      </w:r>
      <w:r>
        <w:rPr>
          <w:rFonts w:cs="Times New Roman"/>
          <w:szCs w:val="24"/>
        </w:rPr>
        <w:t xml:space="preserve"> (A</w:t>
      </w:r>
      <w:r w:rsidRPr="002677EF">
        <w:rPr>
          <w:rFonts w:cs="Times New Roman"/>
          <w:szCs w:val="24"/>
          <w:vertAlign w:val="subscript"/>
        </w:rPr>
        <w:t>Auto</w:t>
      </w:r>
      <w:r>
        <w:rPr>
          <w:rFonts w:cs="Times New Roman"/>
          <w:szCs w:val="24"/>
        </w:rPr>
        <w:t xml:space="preserve"> and B</w:t>
      </w:r>
      <w:r w:rsidRPr="002677EF">
        <w:rPr>
          <w:rFonts w:cs="Times New Roman"/>
          <w:szCs w:val="24"/>
          <w:vertAlign w:val="subscript"/>
        </w:rPr>
        <w:t>Auto</w:t>
      </w:r>
      <w:r>
        <w:rPr>
          <w:rFonts w:cs="Times New Roman"/>
          <w:szCs w:val="24"/>
        </w:rPr>
        <w:t>)</w:t>
      </w:r>
      <w:r w:rsidRPr="000F4DCB">
        <w:rPr>
          <w:rFonts w:cs="Times New Roman"/>
          <w:szCs w:val="24"/>
        </w:rPr>
        <w:t xml:space="preserve">. </w:t>
      </w:r>
    </w:p>
    <w:tbl>
      <w:tblPr>
        <w:tblStyle w:val="PlainTable5"/>
        <w:tblW w:w="5000" w:type="pct"/>
        <w:tblLook w:val="04A0" w:firstRow="1" w:lastRow="0" w:firstColumn="1" w:lastColumn="0" w:noHBand="0" w:noVBand="1"/>
      </w:tblPr>
      <w:tblGrid>
        <w:gridCol w:w="2607"/>
        <w:gridCol w:w="644"/>
        <w:gridCol w:w="996"/>
        <w:gridCol w:w="981"/>
        <w:gridCol w:w="983"/>
        <w:gridCol w:w="1116"/>
        <w:gridCol w:w="996"/>
        <w:gridCol w:w="1037"/>
      </w:tblGrid>
      <w:tr w:rsidR="009A092C" w:rsidRPr="000F4DCB" w14:paraId="355212B9" w14:textId="77777777" w:rsidTr="009A092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93" w:type="pct"/>
          </w:tcPr>
          <w:p w14:paraId="772E7643" w14:textId="77777777" w:rsidR="009A092C" w:rsidRPr="000F4DCB" w:rsidRDefault="009A092C" w:rsidP="009A092C">
            <w:pPr>
              <w:spacing w:before="0" w:after="0"/>
              <w:rPr>
                <w:rFonts w:cs="Times New Roman"/>
                <w:szCs w:val="24"/>
              </w:rPr>
            </w:pPr>
            <w:r w:rsidRPr="000F4DCB">
              <w:rPr>
                <w:rFonts w:cs="Times New Roman"/>
                <w:szCs w:val="24"/>
              </w:rPr>
              <w:t>Variable</w:t>
            </w:r>
          </w:p>
        </w:tc>
        <w:tc>
          <w:tcPr>
            <w:tcW w:w="344" w:type="pct"/>
          </w:tcPr>
          <w:p w14:paraId="4C7BD13D" w14:textId="77777777" w:rsidR="009A092C" w:rsidRPr="000F4DCB" w:rsidRDefault="009A092C" w:rsidP="009A092C">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DF</w:t>
            </w:r>
          </w:p>
        </w:tc>
        <w:tc>
          <w:tcPr>
            <w:tcW w:w="532" w:type="pct"/>
          </w:tcPr>
          <w:p w14:paraId="4516F663" w14:textId="77777777" w:rsidR="009A092C" w:rsidRPr="000F4DCB" w:rsidRDefault="009A092C" w:rsidP="009A092C">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SS</w:t>
            </w:r>
          </w:p>
        </w:tc>
        <w:tc>
          <w:tcPr>
            <w:tcW w:w="524" w:type="pct"/>
          </w:tcPr>
          <w:p w14:paraId="1CF71D04" w14:textId="77777777" w:rsidR="009A092C" w:rsidRPr="000F4DCB" w:rsidRDefault="009A092C" w:rsidP="009A092C">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MS</w:t>
            </w:r>
          </w:p>
        </w:tc>
        <w:tc>
          <w:tcPr>
            <w:tcW w:w="525" w:type="pct"/>
          </w:tcPr>
          <w:p w14:paraId="4F20EF41" w14:textId="77777777" w:rsidR="009A092C" w:rsidRPr="000F4DCB" w:rsidRDefault="009A092C" w:rsidP="009A092C">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vertAlign w:val="superscript"/>
              </w:rPr>
            </w:pPr>
            <w:r w:rsidRPr="000F4DCB">
              <w:rPr>
                <w:rFonts w:cs="Times New Roman"/>
                <w:szCs w:val="24"/>
              </w:rPr>
              <w:t>R</w:t>
            </w:r>
            <w:r w:rsidRPr="000F4DCB">
              <w:rPr>
                <w:rFonts w:cs="Times New Roman"/>
                <w:szCs w:val="24"/>
                <w:vertAlign w:val="superscript"/>
              </w:rPr>
              <w:t>2</w:t>
            </w:r>
          </w:p>
        </w:tc>
        <w:tc>
          <w:tcPr>
            <w:tcW w:w="596" w:type="pct"/>
          </w:tcPr>
          <w:p w14:paraId="3D87716C" w14:textId="77777777" w:rsidR="009A092C" w:rsidRPr="000F4DCB" w:rsidRDefault="009A092C" w:rsidP="009A092C">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F</w:t>
            </w:r>
          </w:p>
        </w:tc>
        <w:tc>
          <w:tcPr>
            <w:tcW w:w="532" w:type="pct"/>
          </w:tcPr>
          <w:p w14:paraId="101709CA" w14:textId="77777777" w:rsidR="009A092C" w:rsidRPr="000F4DCB" w:rsidRDefault="009A092C" w:rsidP="009A092C">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Z</w:t>
            </w:r>
          </w:p>
        </w:tc>
        <w:tc>
          <w:tcPr>
            <w:tcW w:w="554" w:type="pct"/>
          </w:tcPr>
          <w:p w14:paraId="5EDF3DC8" w14:textId="77777777" w:rsidR="009A092C" w:rsidRPr="000F4DCB" w:rsidRDefault="009A092C" w:rsidP="009A092C">
            <w:pPr>
              <w:spacing w:before="0" w:after="0"/>
              <w:cnfStyle w:val="100000000000" w:firstRow="1" w:lastRow="0" w:firstColumn="0" w:lastColumn="0" w:oddVBand="0" w:evenVBand="0" w:oddHBand="0" w:evenHBand="0" w:firstRowFirstColumn="0" w:firstRowLastColumn="0" w:lastRowFirstColumn="0" w:lastRowLastColumn="0"/>
              <w:rPr>
                <w:rFonts w:cs="Times New Roman"/>
                <w:szCs w:val="24"/>
              </w:rPr>
            </w:pPr>
            <w:proofErr w:type="spellStart"/>
            <w:r w:rsidRPr="000F4DCB">
              <w:rPr>
                <w:rFonts w:cs="Times New Roman"/>
                <w:szCs w:val="24"/>
              </w:rPr>
              <w:t>Pr</w:t>
            </w:r>
            <w:proofErr w:type="spellEnd"/>
            <w:r w:rsidRPr="000F4DCB">
              <w:rPr>
                <w:rFonts w:cs="Times New Roman"/>
                <w:szCs w:val="24"/>
              </w:rPr>
              <w:t>(&gt;F)</w:t>
            </w:r>
          </w:p>
        </w:tc>
      </w:tr>
      <w:tr w:rsidR="009A092C" w:rsidRPr="000F4DCB" w14:paraId="05582512" w14:textId="77777777" w:rsidTr="009A09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93" w:type="pct"/>
          </w:tcPr>
          <w:p w14:paraId="28A520B8" w14:textId="77777777" w:rsidR="009A092C" w:rsidRPr="000F4DCB" w:rsidRDefault="009A092C" w:rsidP="009A092C">
            <w:pPr>
              <w:spacing w:before="0" w:after="0"/>
              <w:rPr>
                <w:rFonts w:cs="Times New Roman"/>
                <w:szCs w:val="24"/>
              </w:rPr>
            </w:pPr>
            <w:r w:rsidRPr="000F4DCB">
              <w:rPr>
                <w:rFonts w:cs="Times New Roman"/>
                <w:szCs w:val="24"/>
              </w:rPr>
              <w:t>Method</w:t>
            </w:r>
          </w:p>
        </w:tc>
        <w:tc>
          <w:tcPr>
            <w:tcW w:w="344" w:type="pct"/>
          </w:tcPr>
          <w:p w14:paraId="61E500B1"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w:t>
            </w:r>
          </w:p>
        </w:tc>
        <w:tc>
          <w:tcPr>
            <w:tcW w:w="532" w:type="pct"/>
          </w:tcPr>
          <w:p w14:paraId="29587BF1"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0.0003</w:t>
            </w:r>
          </w:p>
        </w:tc>
        <w:tc>
          <w:tcPr>
            <w:tcW w:w="524" w:type="pct"/>
          </w:tcPr>
          <w:p w14:paraId="429786C5"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0.0003</w:t>
            </w:r>
          </w:p>
        </w:tc>
        <w:tc>
          <w:tcPr>
            <w:tcW w:w="525" w:type="pct"/>
          </w:tcPr>
          <w:p w14:paraId="4A1A1293"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0.0004</w:t>
            </w:r>
          </w:p>
        </w:tc>
        <w:tc>
          <w:tcPr>
            <w:tcW w:w="596" w:type="pct"/>
          </w:tcPr>
          <w:p w14:paraId="65477787"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0.3463</w:t>
            </w:r>
          </w:p>
        </w:tc>
        <w:tc>
          <w:tcPr>
            <w:tcW w:w="532" w:type="pct"/>
          </w:tcPr>
          <w:p w14:paraId="01C165FD"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-2.2135</w:t>
            </w:r>
          </w:p>
        </w:tc>
        <w:tc>
          <w:tcPr>
            <w:tcW w:w="554" w:type="pct"/>
          </w:tcPr>
          <w:p w14:paraId="73725C9F"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0.987</w:t>
            </w:r>
          </w:p>
        </w:tc>
      </w:tr>
      <w:tr w:rsidR="009A092C" w:rsidRPr="000F4DCB" w14:paraId="6E98D335" w14:textId="77777777" w:rsidTr="009A092C">
        <w:trPr>
          <w:trHeight w:val="288"/>
        </w:trPr>
        <w:tc>
          <w:tcPr>
            <w:cnfStyle w:val="001000000000" w:firstRow="0" w:lastRow="0" w:firstColumn="1" w:lastColumn="0" w:oddVBand="0" w:evenVBand="0" w:oddHBand="0" w:evenHBand="0" w:firstRowFirstColumn="0" w:firstRowLastColumn="0" w:lastRowFirstColumn="0" w:lastRowLastColumn="0"/>
            <w:tcW w:w="1393" w:type="pct"/>
          </w:tcPr>
          <w:p w14:paraId="2192DDE9" w14:textId="77777777" w:rsidR="009A092C" w:rsidRPr="000F4DCB" w:rsidRDefault="009A092C" w:rsidP="009A092C">
            <w:pPr>
              <w:spacing w:before="0" w:after="0"/>
              <w:rPr>
                <w:rFonts w:cs="Times New Roman"/>
                <w:szCs w:val="24"/>
              </w:rPr>
            </w:pPr>
            <w:r w:rsidRPr="000F4DCB">
              <w:rPr>
                <w:rFonts w:cs="Times New Roman"/>
                <w:szCs w:val="24"/>
              </w:rPr>
              <w:t>Individual</w:t>
            </w:r>
          </w:p>
        </w:tc>
        <w:tc>
          <w:tcPr>
            <w:tcW w:w="344" w:type="pct"/>
          </w:tcPr>
          <w:p w14:paraId="1A57FA3B"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40</w:t>
            </w:r>
          </w:p>
        </w:tc>
        <w:tc>
          <w:tcPr>
            <w:tcW w:w="532" w:type="pct"/>
          </w:tcPr>
          <w:p w14:paraId="3C2760F5"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0.6522</w:t>
            </w:r>
          </w:p>
        </w:tc>
        <w:tc>
          <w:tcPr>
            <w:tcW w:w="524" w:type="pct"/>
          </w:tcPr>
          <w:p w14:paraId="4DBF6155"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0.0163</w:t>
            </w:r>
          </w:p>
        </w:tc>
        <w:tc>
          <w:tcPr>
            <w:tcW w:w="525" w:type="pct"/>
          </w:tcPr>
          <w:p w14:paraId="4205DAE9"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0.8778</w:t>
            </w:r>
          </w:p>
        </w:tc>
        <w:tc>
          <w:tcPr>
            <w:tcW w:w="596" w:type="pct"/>
          </w:tcPr>
          <w:p w14:paraId="75ABFF19"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20.2019</w:t>
            </w:r>
          </w:p>
        </w:tc>
        <w:tc>
          <w:tcPr>
            <w:tcW w:w="532" w:type="pct"/>
          </w:tcPr>
          <w:p w14:paraId="626655D8"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23.3507</w:t>
            </w:r>
          </w:p>
        </w:tc>
        <w:tc>
          <w:tcPr>
            <w:tcW w:w="554" w:type="pct"/>
          </w:tcPr>
          <w:p w14:paraId="0AF831BD"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0.001</w:t>
            </w:r>
          </w:p>
        </w:tc>
      </w:tr>
      <w:tr w:rsidR="009A092C" w:rsidRPr="000F4DCB" w14:paraId="0DDB6E52" w14:textId="77777777" w:rsidTr="009A09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93" w:type="pct"/>
          </w:tcPr>
          <w:p w14:paraId="77EB9741" w14:textId="77777777" w:rsidR="009A092C" w:rsidRPr="000F4DCB" w:rsidRDefault="009A092C" w:rsidP="009A092C">
            <w:pPr>
              <w:spacing w:before="0" w:after="0"/>
              <w:rPr>
                <w:rFonts w:cs="Times New Roman"/>
                <w:szCs w:val="24"/>
              </w:rPr>
            </w:pPr>
            <w:r w:rsidRPr="000F4DCB">
              <w:rPr>
                <w:rFonts w:cs="Times New Roman"/>
                <w:szCs w:val="24"/>
              </w:rPr>
              <w:t>Observer</w:t>
            </w:r>
          </w:p>
        </w:tc>
        <w:tc>
          <w:tcPr>
            <w:tcW w:w="344" w:type="pct"/>
          </w:tcPr>
          <w:p w14:paraId="24169452"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w:t>
            </w:r>
          </w:p>
        </w:tc>
        <w:tc>
          <w:tcPr>
            <w:tcW w:w="532" w:type="pct"/>
          </w:tcPr>
          <w:p w14:paraId="1144E36F"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0.0167</w:t>
            </w:r>
          </w:p>
        </w:tc>
        <w:tc>
          <w:tcPr>
            <w:tcW w:w="524" w:type="pct"/>
          </w:tcPr>
          <w:p w14:paraId="1AD5E468"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0.0167</w:t>
            </w:r>
          </w:p>
        </w:tc>
        <w:tc>
          <w:tcPr>
            <w:tcW w:w="525" w:type="pct"/>
          </w:tcPr>
          <w:p w14:paraId="1AA81D69"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0.0224</w:t>
            </w:r>
          </w:p>
        </w:tc>
        <w:tc>
          <w:tcPr>
            <w:tcW w:w="596" w:type="pct"/>
          </w:tcPr>
          <w:p w14:paraId="3E7CFE64"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20.6396</w:t>
            </w:r>
          </w:p>
        </w:tc>
        <w:tc>
          <w:tcPr>
            <w:tcW w:w="532" w:type="pct"/>
          </w:tcPr>
          <w:p w14:paraId="5C381379"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11.4067</w:t>
            </w:r>
          </w:p>
        </w:tc>
        <w:tc>
          <w:tcPr>
            <w:tcW w:w="554" w:type="pct"/>
          </w:tcPr>
          <w:p w14:paraId="6E4FFE4B"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0.001</w:t>
            </w:r>
          </w:p>
        </w:tc>
      </w:tr>
      <w:tr w:rsidR="009A092C" w:rsidRPr="000F4DCB" w14:paraId="37C87390" w14:textId="77777777" w:rsidTr="009A092C">
        <w:trPr>
          <w:trHeight w:val="288"/>
        </w:trPr>
        <w:tc>
          <w:tcPr>
            <w:cnfStyle w:val="001000000000" w:firstRow="0" w:lastRow="0" w:firstColumn="1" w:lastColumn="0" w:oddVBand="0" w:evenVBand="0" w:oddHBand="0" w:evenHBand="0" w:firstRowFirstColumn="0" w:firstRowLastColumn="0" w:lastRowFirstColumn="0" w:lastRowLastColumn="0"/>
            <w:tcW w:w="1393" w:type="pct"/>
          </w:tcPr>
          <w:p w14:paraId="362408FF" w14:textId="77777777" w:rsidR="009A092C" w:rsidRPr="000F4DCB" w:rsidRDefault="009A092C" w:rsidP="009A092C">
            <w:pPr>
              <w:spacing w:before="0" w:after="0"/>
              <w:rPr>
                <w:rFonts w:cs="Times New Roman"/>
                <w:szCs w:val="24"/>
              </w:rPr>
            </w:pPr>
            <w:r w:rsidRPr="000F4DCB">
              <w:rPr>
                <w:rFonts w:cs="Times New Roman"/>
                <w:szCs w:val="24"/>
              </w:rPr>
              <w:t>Individual x Observer</w:t>
            </w:r>
          </w:p>
        </w:tc>
        <w:tc>
          <w:tcPr>
            <w:tcW w:w="344" w:type="pct"/>
          </w:tcPr>
          <w:p w14:paraId="1F79E3DF"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40</w:t>
            </w:r>
          </w:p>
        </w:tc>
        <w:tc>
          <w:tcPr>
            <w:tcW w:w="532" w:type="pct"/>
          </w:tcPr>
          <w:p w14:paraId="2227B58F"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0.0085</w:t>
            </w:r>
          </w:p>
        </w:tc>
        <w:tc>
          <w:tcPr>
            <w:tcW w:w="524" w:type="pct"/>
          </w:tcPr>
          <w:p w14:paraId="686CF6BA"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0.0002</w:t>
            </w:r>
          </w:p>
        </w:tc>
        <w:tc>
          <w:tcPr>
            <w:tcW w:w="525" w:type="pct"/>
          </w:tcPr>
          <w:p w14:paraId="37423E39"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0.0114</w:t>
            </w:r>
          </w:p>
        </w:tc>
        <w:tc>
          <w:tcPr>
            <w:tcW w:w="596" w:type="pct"/>
          </w:tcPr>
          <w:p w14:paraId="0359E5D4"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0.2623</w:t>
            </w:r>
          </w:p>
        </w:tc>
        <w:tc>
          <w:tcPr>
            <w:tcW w:w="532" w:type="pct"/>
          </w:tcPr>
          <w:p w14:paraId="2AD2B6AE"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13.7253</w:t>
            </w:r>
          </w:p>
        </w:tc>
        <w:tc>
          <w:tcPr>
            <w:tcW w:w="554" w:type="pct"/>
          </w:tcPr>
          <w:p w14:paraId="70B701AE"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0.001</w:t>
            </w:r>
          </w:p>
        </w:tc>
      </w:tr>
      <w:tr w:rsidR="009A092C" w:rsidRPr="000F4DCB" w14:paraId="26369A33" w14:textId="77777777" w:rsidTr="009A09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93" w:type="pct"/>
          </w:tcPr>
          <w:p w14:paraId="20061ED3" w14:textId="77777777" w:rsidR="009A092C" w:rsidRPr="000F4DCB" w:rsidRDefault="009A092C" w:rsidP="009A092C">
            <w:pPr>
              <w:spacing w:before="0" w:after="0"/>
              <w:rPr>
                <w:rFonts w:cs="Times New Roman"/>
                <w:szCs w:val="24"/>
              </w:rPr>
            </w:pPr>
            <w:r w:rsidRPr="000F4DCB">
              <w:rPr>
                <w:rFonts w:cs="Times New Roman"/>
                <w:szCs w:val="24"/>
              </w:rPr>
              <w:t>Residuals</w:t>
            </w:r>
          </w:p>
        </w:tc>
        <w:tc>
          <w:tcPr>
            <w:tcW w:w="344" w:type="pct"/>
          </w:tcPr>
          <w:p w14:paraId="25D95161"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81</w:t>
            </w:r>
          </w:p>
        </w:tc>
        <w:tc>
          <w:tcPr>
            <w:tcW w:w="532" w:type="pct"/>
          </w:tcPr>
          <w:p w14:paraId="1D13D014"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0.0654</w:t>
            </w:r>
          </w:p>
        </w:tc>
        <w:tc>
          <w:tcPr>
            <w:tcW w:w="524" w:type="pct"/>
          </w:tcPr>
          <w:p w14:paraId="1C2260F1"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0.0008</w:t>
            </w:r>
          </w:p>
        </w:tc>
        <w:tc>
          <w:tcPr>
            <w:tcW w:w="525" w:type="pct"/>
          </w:tcPr>
          <w:p w14:paraId="6DEDB093"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r w:rsidRPr="000F4DCB">
              <w:rPr>
                <w:rFonts w:cs="Times New Roman"/>
                <w:szCs w:val="24"/>
              </w:rPr>
              <w:t>0.0880</w:t>
            </w:r>
          </w:p>
        </w:tc>
        <w:tc>
          <w:tcPr>
            <w:tcW w:w="596" w:type="pct"/>
          </w:tcPr>
          <w:p w14:paraId="529BEBFD"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32" w:type="pct"/>
          </w:tcPr>
          <w:p w14:paraId="42B93B07"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554" w:type="pct"/>
          </w:tcPr>
          <w:p w14:paraId="571A4785" w14:textId="77777777" w:rsidR="009A092C" w:rsidRPr="000F4DCB" w:rsidRDefault="009A092C" w:rsidP="009A092C">
            <w:pPr>
              <w:spacing w:before="0" w:after="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A092C" w:rsidRPr="000F4DCB" w14:paraId="019103E6" w14:textId="77777777" w:rsidTr="009A092C">
        <w:trPr>
          <w:trHeight w:val="288"/>
        </w:trPr>
        <w:tc>
          <w:tcPr>
            <w:cnfStyle w:val="001000000000" w:firstRow="0" w:lastRow="0" w:firstColumn="1" w:lastColumn="0" w:oddVBand="0" w:evenVBand="0" w:oddHBand="0" w:evenHBand="0" w:firstRowFirstColumn="0" w:firstRowLastColumn="0" w:lastRowFirstColumn="0" w:lastRowLastColumn="0"/>
            <w:tcW w:w="1393" w:type="pct"/>
          </w:tcPr>
          <w:p w14:paraId="17C66B0D" w14:textId="77777777" w:rsidR="009A092C" w:rsidRPr="000F4DCB" w:rsidRDefault="009A092C" w:rsidP="009A092C">
            <w:pPr>
              <w:spacing w:before="0" w:after="0"/>
              <w:rPr>
                <w:rFonts w:cs="Times New Roman"/>
                <w:szCs w:val="24"/>
              </w:rPr>
            </w:pPr>
            <w:r w:rsidRPr="000F4DCB">
              <w:rPr>
                <w:rFonts w:cs="Times New Roman"/>
                <w:szCs w:val="24"/>
              </w:rPr>
              <w:t>Total</w:t>
            </w:r>
          </w:p>
        </w:tc>
        <w:tc>
          <w:tcPr>
            <w:tcW w:w="344" w:type="pct"/>
          </w:tcPr>
          <w:p w14:paraId="32058101"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163</w:t>
            </w:r>
          </w:p>
        </w:tc>
        <w:tc>
          <w:tcPr>
            <w:tcW w:w="532" w:type="pct"/>
          </w:tcPr>
          <w:p w14:paraId="1832CE72"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r w:rsidRPr="000F4DCB">
              <w:rPr>
                <w:rFonts w:cs="Times New Roman"/>
                <w:szCs w:val="24"/>
              </w:rPr>
              <w:t>0.7430</w:t>
            </w:r>
          </w:p>
        </w:tc>
        <w:tc>
          <w:tcPr>
            <w:tcW w:w="524" w:type="pct"/>
          </w:tcPr>
          <w:p w14:paraId="70269F09"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25" w:type="pct"/>
          </w:tcPr>
          <w:p w14:paraId="14B0223F"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96" w:type="pct"/>
          </w:tcPr>
          <w:p w14:paraId="441E75AC"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32" w:type="pct"/>
          </w:tcPr>
          <w:p w14:paraId="5F951675"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554" w:type="pct"/>
          </w:tcPr>
          <w:p w14:paraId="758B7193" w14:textId="77777777" w:rsidR="009A092C" w:rsidRPr="000F4DCB" w:rsidRDefault="009A092C" w:rsidP="009A092C">
            <w:pPr>
              <w:spacing w:before="0" w:after="0"/>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334F4CD2" w14:textId="77777777" w:rsidR="009A092C" w:rsidRPr="000F4DCB" w:rsidRDefault="009A092C" w:rsidP="009A092C">
      <w:pPr>
        <w:rPr>
          <w:rFonts w:cs="Times New Roman"/>
          <w:szCs w:val="24"/>
        </w:rPr>
      </w:pPr>
    </w:p>
    <w:p w14:paraId="0442EBF6" w14:textId="77777777" w:rsidR="009A092C" w:rsidRPr="000F4DCB" w:rsidRDefault="009A092C" w:rsidP="009A092C">
      <w:pPr>
        <w:rPr>
          <w:rFonts w:cs="Times New Roman"/>
          <w:szCs w:val="24"/>
        </w:rPr>
      </w:pPr>
      <w:r w:rsidRPr="000F4DCB">
        <w:rPr>
          <w:rFonts w:cs="Times New Roman"/>
          <w:b/>
          <w:szCs w:val="24"/>
        </w:rPr>
        <w:t xml:space="preserve">Table </w:t>
      </w:r>
      <w:r>
        <w:rPr>
          <w:rFonts w:cs="Times New Roman"/>
          <w:b/>
          <w:szCs w:val="24"/>
        </w:rPr>
        <w:t>5</w:t>
      </w:r>
      <w:r w:rsidRPr="000F4DCB">
        <w:rPr>
          <w:rFonts w:cs="Times New Roman"/>
          <w:b/>
          <w:szCs w:val="24"/>
        </w:rPr>
        <w:t xml:space="preserve">. Comparison of inter-observer errors. </w:t>
      </w:r>
      <w:r>
        <w:rPr>
          <w:rFonts w:cs="Times New Roman"/>
          <w:szCs w:val="24"/>
        </w:rPr>
        <w:t>Standard deviation</w:t>
      </w:r>
      <w:r w:rsidRPr="000F4DCB">
        <w:rPr>
          <w:rFonts w:cs="Times New Roman"/>
          <w:szCs w:val="24"/>
        </w:rPr>
        <w:t xml:space="preserve"> for only manual landmarks and </w:t>
      </w:r>
      <w:r>
        <w:rPr>
          <w:rFonts w:cs="Times New Roman"/>
          <w:szCs w:val="24"/>
        </w:rPr>
        <w:t>for</w:t>
      </w:r>
      <w:r w:rsidRPr="000F4DCB">
        <w:rPr>
          <w:rFonts w:cs="Times New Roman"/>
          <w:szCs w:val="24"/>
        </w:rPr>
        <w:t xml:space="preserve"> manual and automatic </w:t>
      </w:r>
      <w:r>
        <w:rPr>
          <w:rFonts w:cs="Times New Roman"/>
          <w:szCs w:val="24"/>
        </w:rPr>
        <w:t>comparisons</w:t>
      </w:r>
      <w:r w:rsidRPr="000F4DCB">
        <w:rPr>
          <w:rFonts w:cs="Times New Roman"/>
          <w:szCs w:val="24"/>
        </w:rPr>
        <w:t xml:space="preserve">. Based on a paired T-test, comparisons that are significantly different using an alpha of 0.05 are in bold. </w:t>
      </w:r>
    </w:p>
    <w:tbl>
      <w:tblPr>
        <w:tblStyle w:val="TableGridLight"/>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2" w:type="dxa"/>
          <w:right w:w="72" w:type="dxa"/>
        </w:tblCellMar>
        <w:tblLook w:val="04A0" w:firstRow="1" w:lastRow="0" w:firstColumn="1" w:lastColumn="0" w:noHBand="0" w:noVBand="1"/>
      </w:tblPr>
      <w:tblGrid>
        <w:gridCol w:w="2160"/>
        <w:gridCol w:w="990"/>
        <w:gridCol w:w="810"/>
        <w:gridCol w:w="990"/>
        <w:gridCol w:w="1350"/>
        <w:gridCol w:w="810"/>
        <w:gridCol w:w="990"/>
        <w:gridCol w:w="1260"/>
      </w:tblGrid>
      <w:tr w:rsidR="009A092C" w:rsidRPr="00994EED" w14:paraId="77808436" w14:textId="77777777" w:rsidTr="009A092C">
        <w:trPr>
          <w:trHeight w:val="290"/>
        </w:trPr>
        <w:tc>
          <w:tcPr>
            <w:tcW w:w="2160" w:type="dxa"/>
            <w:tcBorders>
              <w:right w:val="single" w:sz="4" w:space="0" w:color="auto"/>
            </w:tcBorders>
            <w:noWrap/>
            <w:vAlign w:val="center"/>
          </w:tcPr>
          <w:p w14:paraId="1662E8EA" w14:textId="77777777" w:rsidR="009A092C" w:rsidRPr="00994EED" w:rsidRDefault="009A092C" w:rsidP="009A092C">
            <w:pPr>
              <w:spacing w:before="0" w:after="0"/>
              <w:jc w:val="center"/>
              <w:rPr>
                <w:rFonts w:eastAsia="Times New Roman" w:cs="Times New Roman"/>
                <w:i/>
                <w:color w:val="000000"/>
                <w:szCs w:val="24"/>
              </w:rPr>
            </w:pPr>
          </w:p>
        </w:tc>
        <w:tc>
          <w:tcPr>
            <w:tcW w:w="990" w:type="dxa"/>
            <w:tcBorders>
              <w:left w:val="single" w:sz="4" w:space="0" w:color="auto"/>
              <w:right w:val="single" w:sz="4" w:space="0" w:color="auto"/>
            </w:tcBorders>
            <w:noWrap/>
            <w:vAlign w:val="center"/>
          </w:tcPr>
          <w:p w14:paraId="6B8E1F1A"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w:t>
            </w:r>
            <w:r w:rsidRPr="00994EED">
              <w:rPr>
                <w:rFonts w:eastAsia="Times New Roman" w:cs="Times New Roman"/>
                <w:i/>
                <w:color w:val="000000"/>
                <w:szCs w:val="24"/>
                <w:vertAlign w:val="subscript"/>
              </w:rPr>
              <w:t>ML</w:t>
            </w:r>
            <w:r w:rsidRPr="00994EED">
              <w:rPr>
                <w:rFonts w:eastAsia="Times New Roman" w:cs="Times New Roman"/>
                <w:i/>
                <w:color w:val="000000"/>
                <w:szCs w:val="24"/>
              </w:rPr>
              <w:t>-B</w:t>
            </w:r>
            <w:r w:rsidRPr="00994EED">
              <w:rPr>
                <w:rFonts w:eastAsia="Times New Roman" w:cs="Times New Roman"/>
                <w:i/>
                <w:color w:val="000000"/>
                <w:szCs w:val="24"/>
                <w:vertAlign w:val="subscript"/>
              </w:rPr>
              <w:t>ML</w:t>
            </w:r>
          </w:p>
        </w:tc>
        <w:tc>
          <w:tcPr>
            <w:tcW w:w="3150" w:type="dxa"/>
            <w:gridSpan w:val="3"/>
            <w:tcBorders>
              <w:left w:val="single" w:sz="4" w:space="0" w:color="auto"/>
              <w:right w:val="single" w:sz="4" w:space="0" w:color="auto"/>
            </w:tcBorders>
            <w:noWrap/>
            <w:vAlign w:val="center"/>
          </w:tcPr>
          <w:p w14:paraId="464C1295"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w:t>
            </w:r>
            <w:r w:rsidRPr="00994EED">
              <w:rPr>
                <w:rFonts w:eastAsia="Times New Roman" w:cs="Times New Roman"/>
                <w:i/>
                <w:color w:val="000000"/>
                <w:szCs w:val="24"/>
                <w:vertAlign w:val="subscript"/>
              </w:rPr>
              <w:t>ML</w:t>
            </w:r>
            <w:r w:rsidRPr="00994EED">
              <w:rPr>
                <w:rFonts w:eastAsia="Times New Roman" w:cs="Times New Roman"/>
                <w:i/>
                <w:color w:val="000000"/>
                <w:szCs w:val="24"/>
              </w:rPr>
              <w:t xml:space="preserve"> – B</w:t>
            </w:r>
            <w:r w:rsidRPr="00994EED">
              <w:rPr>
                <w:rFonts w:eastAsia="Times New Roman" w:cs="Times New Roman"/>
                <w:i/>
                <w:color w:val="000000"/>
                <w:szCs w:val="24"/>
                <w:vertAlign w:val="subscript"/>
              </w:rPr>
              <w:t>Auto</w:t>
            </w:r>
          </w:p>
        </w:tc>
        <w:tc>
          <w:tcPr>
            <w:tcW w:w="3060" w:type="dxa"/>
            <w:gridSpan w:val="3"/>
            <w:tcBorders>
              <w:left w:val="single" w:sz="4" w:space="0" w:color="auto"/>
            </w:tcBorders>
            <w:noWrap/>
            <w:vAlign w:val="center"/>
          </w:tcPr>
          <w:p w14:paraId="6F71B02C"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w:t>
            </w:r>
            <w:r w:rsidRPr="00994EED">
              <w:rPr>
                <w:rFonts w:eastAsia="Times New Roman" w:cs="Times New Roman"/>
                <w:i/>
                <w:color w:val="000000"/>
                <w:szCs w:val="24"/>
                <w:vertAlign w:val="subscript"/>
              </w:rPr>
              <w:t>Auto</w:t>
            </w:r>
            <w:r w:rsidRPr="00994EED">
              <w:rPr>
                <w:rFonts w:eastAsia="Times New Roman" w:cs="Times New Roman"/>
                <w:i/>
                <w:color w:val="000000"/>
                <w:szCs w:val="24"/>
              </w:rPr>
              <w:t xml:space="preserve"> - B</w:t>
            </w:r>
            <w:r w:rsidRPr="00994EED">
              <w:rPr>
                <w:rFonts w:eastAsia="Times New Roman" w:cs="Times New Roman"/>
                <w:i/>
                <w:color w:val="000000"/>
                <w:szCs w:val="24"/>
                <w:vertAlign w:val="subscript"/>
              </w:rPr>
              <w:t>ML</w:t>
            </w:r>
          </w:p>
        </w:tc>
      </w:tr>
      <w:tr w:rsidR="009A092C" w:rsidRPr="00994EED" w14:paraId="5093C7F2" w14:textId="77777777" w:rsidTr="009A092C">
        <w:trPr>
          <w:trHeight w:val="290"/>
        </w:trPr>
        <w:tc>
          <w:tcPr>
            <w:tcW w:w="2160" w:type="dxa"/>
            <w:tcBorders>
              <w:bottom w:val="single" w:sz="4" w:space="0" w:color="auto"/>
              <w:right w:val="single" w:sz="4" w:space="0" w:color="auto"/>
            </w:tcBorders>
            <w:noWrap/>
            <w:vAlign w:val="center"/>
          </w:tcPr>
          <w:p w14:paraId="185D121E"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Landmark</w:t>
            </w:r>
          </w:p>
        </w:tc>
        <w:tc>
          <w:tcPr>
            <w:tcW w:w="990" w:type="dxa"/>
            <w:tcBorders>
              <w:left w:val="single" w:sz="4" w:space="0" w:color="auto"/>
              <w:bottom w:val="single" w:sz="4" w:space="0" w:color="auto"/>
              <w:right w:val="single" w:sz="4" w:space="0" w:color="auto"/>
            </w:tcBorders>
            <w:noWrap/>
            <w:vAlign w:val="center"/>
          </w:tcPr>
          <w:p w14:paraId="458CBE2C"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 SD (mm)</w:t>
            </w:r>
          </w:p>
        </w:tc>
        <w:tc>
          <w:tcPr>
            <w:tcW w:w="810" w:type="dxa"/>
            <w:tcBorders>
              <w:left w:val="single" w:sz="4" w:space="0" w:color="auto"/>
              <w:bottom w:val="single" w:sz="4" w:space="0" w:color="auto"/>
            </w:tcBorders>
            <w:noWrap/>
            <w:vAlign w:val="center"/>
          </w:tcPr>
          <w:p w14:paraId="43687D7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 SD (mm)</w:t>
            </w:r>
          </w:p>
        </w:tc>
        <w:tc>
          <w:tcPr>
            <w:tcW w:w="990" w:type="dxa"/>
            <w:tcBorders>
              <w:bottom w:val="single" w:sz="4" w:space="0" w:color="auto"/>
            </w:tcBorders>
            <w:noWrap/>
            <w:vAlign w:val="center"/>
          </w:tcPr>
          <w:p w14:paraId="1AA141A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T</w:t>
            </w:r>
          </w:p>
          <w:p w14:paraId="375F6E58"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statistic</w:t>
            </w:r>
          </w:p>
        </w:tc>
        <w:tc>
          <w:tcPr>
            <w:tcW w:w="1350" w:type="dxa"/>
            <w:tcBorders>
              <w:bottom w:val="single" w:sz="4" w:space="0" w:color="auto"/>
              <w:right w:val="single" w:sz="4" w:space="0" w:color="auto"/>
            </w:tcBorders>
            <w:noWrap/>
            <w:vAlign w:val="center"/>
          </w:tcPr>
          <w:p w14:paraId="6318E9ED"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P value</w:t>
            </w:r>
          </w:p>
        </w:tc>
        <w:tc>
          <w:tcPr>
            <w:tcW w:w="810" w:type="dxa"/>
            <w:tcBorders>
              <w:left w:val="single" w:sz="4" w:space="0" w:color="auto"/>
              <w:bottom w:val="single" w:sz="4" w:space="0" w:color="auto"/>
            </w:tcBorders>
            <w:noWrap/>
            <w:vAlign w:val="center"/>
          </w:tcPr>
          <w:p w14:paraId="4DD31FA2"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 SD (mm)</w:t>
            </w:r>
          </w:p>
        </w:tc>
        <w:tc>
          <w:tcPr>
            <w:tcW w:w="990" w:type="dxa"/>
            <w:tcBorders>
              <w:bottom w:val="single" w:sz="4" w:space="0" w:color="auto"/>
            </w:tcBorders>
            <w:noWrap/>
            <w:vAlign w:val="center"/>
          </w:tcPr>
          <w:p w14:paraId="37717154"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T statistic</w:t>
            </w:r>
          </w:p>
        </w:tc>
        <w:tc>
          <w:tcPr>
            <w:tcW w:w="1260" w:type="dxa"/>
            <w:tcBorders>
              <w:bottom w:val="single" w:sz="4" w:space="0" w:color="auto"/>
            </w:tcBorders>
            <w:noWrap/>
            <w:vAlign w:val="center"/>
          </w:tcPr>
          <w:p w14:paraId="16157770"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P value</w:t>
            </w:r>
          </w:p>
        </w:tc>
      </w:tr>
      <w:tr w:rsidR="009A092C" w:rsidRPr="00994EED" w14:paraId="21E70892" w14:textId="77777777" w:rsidTr="009A092C">
        <w:trPr>
          <w:trHeight w:val="290"/>
        </w:trPr>
        <w:tc>
          <w:tcPr>
            <w:tcW w:w="2160" w:type="dxa"/>
            <w:tcBorders>
              <w:top w:val="single" w:sz="4" w:space="0" w:color="auto"/>
              <w:right w:val="single" w:sz="4" w:space="0" w:color="auto"/>
            </w:tcBorders>
            <w:noWrap/>
            <w:vAlign w:val="center"/>
            <w:hideMark/>
          </w:tcPr>
          <w:p w14:paraId="506A7AF6"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Alar curvature left</w:t>
            </w:r>
          </w:p>
        </w:tc>
        <w:tc>
          <w:tcPr>
            <w:tcW w:w="990" w:type="dxa"/>
            <w:tcBorders>
              <w:top w:val="single" w:sz="4" w:space="0" w:color="auto"/>
              <w:left w:val="single" w:sz="4" w:space="0" w:color="auto"/>
              <w:right w:val="single" w:sz="4" w:space="0" w:color="auto"/>
            </w:tcBorders>
            <w:shd w:val="clear" w:color="auto" w:fill="F2F2F2" w:themeFill="background1" w:themeFillShade="F2"/>
            <w:noWrap/>
            <w:vAlign w:val="center"/>
            <w:hideMark/>
          </w:tcPr>
          <w:p w14:paraId="1FFC065C"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0.31</w:t>
            </w:r>
          </w:p>
        </w:tc>
        <w:tc>
          <w:tcPr>
            <w:tcW w:w="810" w:type="dxa"/>
            <w:tcBorders>
              <w:top w:val="single" w:sz="4" w:space="0" w:color="auto"/>
              <w:left w:val="single" w:sz="4" w:space="0" w:color="auto"/>
            </w:tcBorders>
            <w:shd w:val="clear" w:color="auto" w:fill="F2F2F2" w:themeFill="background1" w:themeFillShade="F2"/>
            <w:noWrap/>
            <w:vAlign w:val="bottom"/>
            <w:hideMark/>
          </w:tcPr>
          <w:p w14:paraId="228CCCD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0.31</w:t>
            </w:r>
          </w:p>
        </w:tc>
        <w:tc>
          <w:tcPr>
            <w:tcW w:w="990" w:type="dxa"/>
            <w:tcBorders>
              <w:top w:val="single" w:sz="4" w:space="0" w:color="auto"/>
            </w:tcBorders>
            <w:shd w:val="clear" w:color="auto" w:fill="F2F2F2" w:themeFill="background1" w:themeFillShade="F2"/>
            <w:noWrap/>
            <w:vAlign w:val="bottom"/>
            <w:hideMark/>
          </w:tcPr>
          <w:p w14:paraId="0E9B30A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-0.10</w:t>
            </w:r>
          </w:p>
        </w:tc>
        <w:tc>
          <w:tcPr>
            <w:tcW w:w="1350" w:type="dxa"/>
            <w:tcBorders>
              <w:top w:val="single" w:sz="4" w:space="0" w:color="auto"/>
              <w:right w:val="single" w:sz="4" w:space="0" w:color="auto"/>
            </w:tcBorders>
            <w:shd w:val="clear" w:color="auto" w:fill="F2F2F2" w:themeFill="background1" w:themeFillShade="F2"/>
            <w:noWrap/>
            <w:vAlign w:val="center"/>
            <w:hideMark/>
          </w:tcPr>
          <w:p w14:paraId="72A5E9ED"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0.9197</w:t>
            </w:r>
          </w:p>
        </w:tc>
        <w:tc>
          <w:tcPr>
            <w:tcW w:w="810" w:type="dxa"/>
            <w:tcBorders>
              <w:top w:val="single" w:sz="4" w:space="0" w:color="auto"/>
              <w:left w:val="single" w:sz="4" w:space="0" w:color="auto"/>
            </w:tcBorders>
            <w:shd w:val="clear" w:color="auto" w:fill="F2F2F2" w:themeFill="background1" w:themeFillShade="F2"/>
            <w:noWrap/>
            <w:vAlign w:val="bottom"/>
            <w:hideMark/>
          </w:tcPr>
          <w:p w14:paraId="620C2DF2"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0.37</w:t>
            </w:r>
          </w:p>
        </w:tc>
        <w:tc>
          <w:tcPr>
            <w:tcW w:w="990" w:type="dxa"/>
            <w:tcBorders>
              <w:top w:val="single" w:sz="4" w:space="0" w:color="auto"/>
            </w:tcBorders>
            <w:shd w:val="clear" w:color="auto" w:fill="F2F2F2" w:themeFill="background1" w:themeFillShade="F2"/>
            <w:noWrap/>
            <w:vAlign w:val="bottom"/>
            <w:hideMark/>
          </w:tcPr>
          <w:p w14:paraId="084B78B4"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-2.14</w:t>
            </w:r>
          </w:p>
        </w:tc>
        <w:tc>
          <w:tcPr>
            <w:tcW w:w="1260" w:type="dxa"/>
            <w:tcBorders>
              <w:top w:val="single" w:sz="4" w:space="0" w:color="auto"/>
            </w:tcBorders>
            <w:shd w:val="clear" w:color="auto" w:fill="F2F2F2" w:themeFill="background1" w:themeFillShade="F2"/>
            <w:noWrap/>
            <w:vAlign w:val="center"/>
            <w:hideMark/>
          </w:tcPr>
          <w:p w14:paraId="5262586C"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0.0382</w:t>
            </w:r>
          </w:p>
        </w:tc>
      </w:tr>
      <w:tr w:rsidR="009A092C" w:rsidRPr="00994EED" w14:paraId="7B7A027E" w14:textId="77777777" w:rsidTr="009A092C">
        <w:trPr>
          <w:trHeight w:val="290"/>
        </w:trPr>
        <w:tc>
          <w:tcPr>
            <w:tcW w:w="2160" w:type="dxa"/>
            <w:tcBorders>
              <w:right w:val="single" w:sz="4" w:space="0" w:color="auto"/>
            </w:tcBorders>
            <w:noWrap/>
            <w:vAlign w:val="center"/>
            <w:hideMark/>
          </w:tcPr>
          <w:p w14:paraId="37407AA4"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Alar curvature right</w:t>
            </w:r>
          </w:p>
        </w:tc>
        <w:tc>
          <w:tcPr>
            <w:tcW w:w="990" w:type="dxa"/>
            <w:tcBorders>
              <w:left w:val="single" w:sz="4" w:space="0" w:color="auto"/>
              <w:right w:val="single" w:sz="4" w:space="0" w:color="auto"/>
            </w:tcBorders>
            <w:noWrap/>
            <w:vAlign w:val="center"/>
            <w:hideMark/>
          </w:tcPr>
          <w:p w14:paraId="3FADC8DC"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0.33</w:t>
            </w:r>
          </w:p>
        </w:tc>
        <w:tc>
          <w:tcPr>
            <w:tcW w:w="810" w:type="dxa"/>
            <w:tcBorders>
              <w:left w:val="single" w:sz="4" w:space="0" w:color="auto"/>
            </w:tcBorders>
            <w:noWrap/>
            <w:vAlign w:val="bottom"/>
            <w:hideMark/>
          </w:tcPr>
          <w:p w14:paraId="08FF6D4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0.37</w:t>
            </w:r>
          </w:p>
        </w:tc>
        <w:tc>
          <w:tcPr>
            <w:tcW w:w="990" w:type="dxa"/>
            <w:noWrap/>
            <w:vAlign w:val="bottom"/>
            <w:hideMark/>
          </w:tcPr>
          <w:p w14:paraId="4A0EF51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-0.99</w:t>
            </w:r>
          </w:p>
        </w:tc>
        <w:tc>
          <w:tcPr>
            <w:tcW w:w="1350" w:type="dxa"/>
            <w:tcBorders>
              <w:right w:val="single" w:sz="4" w:space="0" w:color="auto"/>
            </w:tcBorders>
            <w:noWrap/>
            <w:vAlign w:val="center"/>
            <w:hideMark/>
          </w:tcPr>
          <w:p w14:paraId="3ADE0A3D"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0.3275</w:t>
            </w:r>
          </w:p>
        </w:tc>
        <w:tc>
          <w:tcPr>
            <w:tcW w:w="810" w:type="dxa"/>
            <w:tcBorders>
              <w:left w:val="single" w:sz="4" w:space="0" w:color="auto"/>
            </w:tcBorders>
            <w:noWrap/>
            <w:vAlign w:val="bottom"/>
            <w:hideMark/>
          </w:tcPr>
          <w:p w14:paraId="733BA28B"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0.37</w:t>
            </w:r>
          </w:p>
        </w:tc>
        <w:tc>
          <w:tcPr>
            <w:tcW w:w="990" w:type="dxa"/>
            <w:noWrap/>
            <w:vAlign w:val="bottom"/>
            <w:hideMark/>
          </w:tcPr>
          <w:p w14:paraId="51D7AD46"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-1.23</w:t>
            </w:r>
          </w:p>
        </w:tc>
        <w:tc>
          <w:tcPr>
            <w:tcW w:w="1260" w:type="dxa"/>
            <w:noWrap/>
            <w:vAlign w:val="center"/>
            <w:hideMark/>
          </w:tcPr>
          <w:p w14:paraId="5A1F3D28"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0.2266</w:t>
            </w:r>
          </w:p>
        </w:tc>
      </w:tr>
      <w:tr w:rsidR="009A092C" w:rsidRPr="00994EED" w14:paraId="0BC72720" w14:textId="77777777" w:rsidTr="009A092C">
        <w:trPr>
          <w:trHeight w:val="290"/>
        </w:trPr>
        <w:tc>
          <w:tcPr>
            <w:tcW w:w="2160" w:type="dxa"/>
            <w:tcBorders>
              <w:right w:val="single" w:sz="4" w:space="0" w:color="auto"/>
            </w:tcBorders>
            <w:noWrap/>
            <w:vAlign w:val="center"/>
            <w:hideMark/>
          </w:tcPr>
          <w:p w14:paraId="12BE893F"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Chelion left</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32A3F7E6"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0.42</w:t>
            </w:r>
          </w:p>
        </w:tc>
        <w:tc>
          <w:tcPr>
            <w:tcW w:w="810" w:type="dxa"/>
            <w:tcBorders>
              <w:left w:val="single" w:sz="4" w:space="0" w:color="auto"/>
            </w:tcBorders>
            <w:shd w:val="clear" w:color="auto" w:fill="F2F2F2" w:themeFill="background1" w:themeFillShade="F2"/>
            <w:noWrap/>
            <w:vAlign w:val="bottom"/>
            <w:hideMark/>
          </w:tcPr>
          <w:p w14:paraId="576A0D5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0.63</w:t>
            </w:r>
          </w:p>
        </w:tc>
        <w:tc>
          <w:tcPr>
            <w:tcW w:w="990" w:type="dxa"/>
            <w:shd w:val="clear" w:color="auto" w:fill="F2F2F2" w:themeFill="background1" w:themeFillShade="F2"/>
            <w:noWrap/>
            <w:vAlign w:val="bottom"/>
            <w:hideMark/>
          </w:tcPr>
          <w:p w14:paraId="1A8FAEA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-1.89</w:t>
            </w:r>
          </w:p>
        </w:tc>
        <w:tc>
          <w:tcPr>
            <w:tcW w:w="1350" w:type="dxa"/>
            <w:tcBorders>
              <w:right w:val="single" w:sz="4" w:space="0" w:color="auto"/>
            </w:tcBorders>
            <w:shd w:val="clear" w:color="auto" w:fill="F2F2F2" w:themeFill="background1" w:themeFillShade="F2"/>
            <w:noWrap/>
            <w:vAlign w:val="center"/>
            <w:hideMark/>
          </w:tcPr>
          <w:p w14:paraId="152D39C2"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0.0665</w:t>
            </w:r>
          </w:p>
        </w:tc>
        <w:tc>
          <w:tcPr>
            <w:tcW w:w="810" w:type="dxa"/>
            <w:tcBorders>
              <w:left w:val="single" w:sz="4" w:space="0" w:color="auto"/>
            </w:tcBorders>
            <w:shd w:val="clear" w:color="auto" w:fill="F2F2F2" w:themeFill="background1" w:themeFillShade="F2"/>
            <w:noWrap/>
            <w:vAlign w:val="bottom"/>
            <w:hideMark/>
          </w:tcPr>
          <w:p w14:paraId="030D7436"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0.64</w:t>
            </w:r>
          </w:p>
        </w:tc>
        <w:tc>
          <w:tcPr>
            <w:tcW w:w="990" w:type="dxa"/>
            <w:shd w:val="clear" w:color="auto" w:fill="F2F2F2" w:themeFill="background1" w:themeFillShade="F2"/>
            <w:noWrap/>
            <w:vAlign w:val="bottom"/>
            <w:hideMark/>
          </w:tcPr>
          <w:p w14:paraId="362FFFF4"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-2.40</w:t>
            </w:r>
          </w:p>
        </w:tc>
        <w:tc>
          <w:tcPr>
            <w:tcW w:w="1260" w:type="dxa"/>
            <w:shd w:val="clear" w:color="auto" w:fill="F2F2F2" w:themeFill="background1" w:themeFillShade="F2"/>
            <w:noWrap/>
            <w:vAlign w:val="center"/>
            <w:hideMark/>
          </w:tcPr>
          <w:p w14:paraId="6A7B004B"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0.0212</w:t>
            </w:r>
          </w:p>
        </w:tc>
      </w:tr>
      <w:tr w:rsidR="009A092C" w:rsidRPr="00994EED" w14:paraId="5A8F1E20" w14:textId="77777777" w:rsidTr="009A092C">
        <w:trPr>
          <w:trHeight w:val="290"/>
        </w:trPr>
        <w:tc>
          <w:tcPr>
            <w:tcW w:w="2160" w:type="dxa"/>
            <w:tcBorders>
              <w:right w:val="single" w:sz="4" w:space="0" w:color="auto"/>
            </w:tcBorders>
            <w:noWrap/>
            <w:vAlign w:val="center"/>
            <w:hideMark/>
          </w:tcPr>
          <w:p w14:paraId="72349CFC"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Chelion right</w:t>
            </w:r>
          </w:p>
        </w:tc>
        <w:tc>
          <w:tcPr>
            <w:tcW w:w="990" w:type="dxa"/>
            <w:tcBorders>
              <w:left w:val="single" w:sz="4" w:space="0" w:color="auto"/>
              <w:right w:val="single" w:sz="4" w:space="0" w:color="auto"/>
            </w:tcBorders>
            <w:noWrap/>
            <w:vAlign w:val="center"/>
            <w:hideMark/>
          </w:tcPr>
          <w:p w14:paraId="67776FBF"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0.30</w:t>
            </w:r>
          </w:p>
        </w:tc>
        <w:tc>
          <w:tcPr>
            <w:tcW w:w="810" w:type="dxa"/>
            <w:tcBorders>
              <w:left w:val="single" w:sz="4" w:space="0" w:color="auto"/>
            </w:tcBorders>
            <w:noWrap/>
            <w:vAlign w:val="bottom"/>
            <w:hideMark/>
          </w:tcPr>
          <w:p w14:paraId="6C06EA7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0.51</w:t>
            </w:r>
          </w:p>
        </w:tc>
        <w:tc>
          <w:tcPr>
            <w:tcW w:w="990" w:type="dxa"/>
            <w:noWrap/>
            <w:vAlign w:val="bottom"/>
            <w:hideMark/>
          </w:tcPr>
          <w:p w14:paraId="605EEA7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-2.59</w:t>
            </w:r>
          </w:p>
        </w:tc>
        <w:tc>
          <w:tcPr>
            <w:tcW w:w="1350" w:type="dxa"/>
            <w:tcBorders>
              <w:right w:val="single" w:sz="4" w:space="0" w:color="auto"/>
            </w:tcBorders>
            <w:noWrap/>
            <w:vAlign w:val="center"/>
            <w:hideMark/>
          </w:tcPr>
          <w:p w14:paraId="3456D464"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0.0132</w:t>
            </w:r>
          </w:p>
        </w:tc>
        <w:tc>
          <w:tcPr>
            <w:tcW w:w="810" w:type="dxa"/>
            <w:tcBorders>
              <w:left w:val="single" w:sz="4" w:space="0" w:color="auto"/>
            </w:tcBorders>
            <w:noWrap/>
            <w:vAlign w:val="bottom"/>
            <w:hideMark/>
          </w:tcPr>
          <w:p w14:paraId="021EDA65"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0.56</w:t>
            </w:r>
          </w:p>
        </w:tc>
        <w:tc>
          <w:tcPr>
            <w:tcW w:w="990" w:type="dxa"/>
            <w:noWrap/>
            <w:vAlign w:val="bottom"/>
            <w:hideMark/>
          </w:tcPr>
          <w:p w14:paraId="74AD14E7"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-3.78</w:t>
            </w:r>
          </w:p>
        </w:tc>
        <w:tc>
          <w:tcPr>
            <w:tcW w:w="1260" w:type="dxa"/>
            <w:noWrap/>
            <w:vAlign w:val="center"/>
            <w:hideMark/>
          </w:tcPr>
          <w:p w14:paraId="2F07D550"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5.20 x 10</w:t>
            </w:r>
            <w:r w:rsidRPr="00994EED">
              <w:rPr>
                <w:rFonts w:eastAsia="Times New Roman" w:cs="Times New Roman"/>
                <w:b/>
                <w:szCs w:val="24"/>
                <w:vertAlign w:val="superscript"/>
              </w:rPr>
              <w:t>-4</w:t>
            </w:r>
          </w:p>
        </w:tc>
      </w:tr>
      <w:tr w:rsidR="009A092C" w:rsidRPr="00994EED" w14:paraId="09B0DC4D" w14:textId="77777777" w:rsidTr="009A092C">
        <w:trPr>
          <w:trHeight w:val="290"/>
        </w:trPr>
        <w:tc>
          <w:tcPr>
            <w:tcW w:w="2160" w:type="dxa"/>
            <w:tcBorders>
              <w:right w:val="single" w:sz="4" w:space="0" w:color="auto"/>
            </w:tcBorders>
            <w:noWrap/>
            <w:vAlign w:val="center"/>
            <w:hideMark/>
          </w:tcPr>
          <w:p w14:paraId="3F839714"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Crista philtri left</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3647B1DC"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0.39</w:t>
            </w:r>
          </w:p>
        </w:tc>
        <w:tc>
          <w:tcPr>
            <w:tcW w:w="810" w:type="dxa"/>
            <w:tcBorders>
              <w:left w:val="single" w:sz="4" w:space="0" w:color="auto"/>
            </w:tcBorders>
            <w:shd w:val="clear" w:color="auto" w:fill="F2F2F2" w:themeFill="background1" w:themeFillShade="F2"/>
            <w:noWrap/>
            <w:vAlign w:val="bottom"/>
            <w:hideMark/>
          </w:tcPr>
          <w:p w14:paraId="777F055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0.60</w:t>
            </w:r>
          </w:p>
        </w:tc>
        <w:tc>
          <w:tcPr>
            <w:tcW w:w="990" w:type="dxa"/>
            <w:shd w:val="clear" w:color="auto" w:fill="F2F2F2" w:themeFill="background1" w:themeFillShade="F2"/>
            <w:noWrap/>
            <w:vAlign w:val="bottom"/>
            <w:hideMark/>
          </w:tcPr>
          <w:p w14:paraId="5EFD7C5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-2.87</w:t>
            </w:r>
          </w:p>
        </w:tc>
        <w:tc>
          <w:tcPr>
            <w:tcW w:w="1350" w:type="dxa"/>
            <w:tcBorders>
              <w:right w:val="single" w:sz="4" w:space="0" w:color="auto"/>
            </w:tcBorders>
            <w:shd w:val="clear" w:color="auto" w:fill="F2F2F2" w:themeFill="background1" w:themeFillShade="F2"/>
            <w:noWrap/>
            <w:vAlign w:val="center"/>
            <w:hideMark/>
          </w:tcPr>
          <w:p w14:paraId="3D98721F"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0.0066</w:t>
            </w:r>
          </w:p>
        </w:tc>
        <w:tc>
          <w:tcPr>
            <w:tcW w:w="810" w:type="dxa"/>
            <w:tcBorders>
              <w:left w:val="single" w:sz="4" w:space="0" w:color="auto"/>
            </w:tcBorders>
            <w:shd w:val="clear" w:color="auto" w:fill="F2F2F2" w:themeFill="background1" w:themeFillShade="F2"/>
            <w:noWrap/>
            <w:vAlign w:val="bottom"/>
            <w:hideMark/>
          </w:tcPr>
          <w:p w14:paraId="1C5ED88B"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0.59</w:t>
            </w:r>
          </w:p>
        </w:tc>
        <w:tc>
          <w:tcPr>
            <w:tcW w:w="990" w:type="dxa"/>
            <w:shd w:val="clear" w:color="auto" w:fill="F2F2F2" w:themeFill="background1" w:themeFillShade="F2"/>
            <w:noWrap/>
            <w:vAlign w:val="bottom"/>
            <w:hideMark/>
          </w:tcPr>
          <w:p w14:paraId="7DA618B2"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-3.11</w:t>
            </w:r>
          </w:p>
        </w:tc>
        <w:tc>
          <w:tcPr>
            <w:tcW w:w="1260" w:type="dxa"/>
            <w:shd w:val="clear" w:color="auto" w:fill="F2F2F2" w:themeFill="background1" w:themeFillShade="F2"/>
            <w:noWrap/>
            <w:vAlign w:val="center"/>
            <w:hideMark/>
          </w:tcPr>
          <w:p w14:paraId="680E5A73"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0.0034</w:t>
            </w:r>
          </w:p>
        </w:tc>
      </w:tr>
      <w:tr w:rsidR="009A092C" w:rsidRPr="00994EED" w14:paraId="04AA8857" w14:textId="77777777" w:rsidTr="009A092C">
        <w:trPr>
          <w:trHeight w:val="290"/>
        </w:trPr>
        <w:tc>
          <w:tcPr>
            <w:tcW w:w="2160" w:type="dxa"/>
            <w:tcBorders>
              <w:right w:val="single" w:sz="4" w:space="0" w:color="auto"/>
            </w:tcBorders>
            <w:noWrap/>
            <w:vAlign w:val="center"/>
            <w:hideMark/>
          </w:tcPr>
          <w:p w14:paraId="61002660"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Crista philtri right</w:t>
            </w:r>
          </w:p>
        </w:tc>
        <w:tc>
          <w:tcPr>
            <w:tcW w:w="990" w:type="dxa"/>
            <w:tcBorders>
              <w:left w:val="single" w:sz="4" w:space="0" w:color="auto"/>
              <w:right w:val="single" w:sz="4" w:space="0" w:color="auto"/>
            </w:tcBorders>
            <w:noWrap/>
            <w:vAlign w:val="center"/>
            <w:hideMark/>
          </w:tcPr>
          <w:p w14:paraId="5DCD17C0"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0.47</w:t>
            </w:r>
          </w:p>
        </w:tc>
        <w:tc>
          <w:tcPr>
            <w:tcW w:w="810" w:type="dxa"/>
            <w:tcBorders>
              <w:left w:val="single" w:sz="4" w:space="0" w:color="auto"/>
            </w:tcBorders>
            <w:noWrap/>
            <w:vAlign w:val="bottom"/>
            <w:hideMark/>
          </w:tcPr>
          <w:p w14:paraId="201509A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0.62</w:t>
            </w:r>
          </w:p>
        </w:tc>
        <w:tc>
          <w:tcPr>
            <w:tcW w:w="990" w:type="dxa"/>
            <w:noWrap/>
            <w:vAlign w:val="bottom"/>
            <w:hideMark/>
          </w:tcPr>
          <w:p w14:paraId="62200A8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-1.89</w:t>
            </w:r>
          </w:p>
        </w:tc>
        <w:tc>
          <w:tcPr>
            <w:tcW w:w="1350" w:type="dxa"/>
            <w:tcBorders>
              <w:right w:val="single" w:sz="4" w:space="0" w:color="auto"/>
            </w:tcBorders>
            <w:noWrap/>
            <w:vAlign w:val="center"/>
            <w:hideMark/>
          </w:tcPr>
          <w:p w14:paraId="0240EC76"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0.0661</w:t>
            </w:r>
          </w:p>
        </w:tc>
        <w:tc>
          <w:tcPr>
            <w:tcW w:w="810" w:type="dxa"/>
            <w:tcBorders>
              <w:left w:val="single" w:sz="4" w:space="0" w:color="auto"/>
            </w:tcBorders>
            <w:noWrap/>
            <w:vAlign w:val="bottom"/>
            <w:hideMark/>
          </w:tcPr>
          <w:p w14:paraId="0FBC114F"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0.67</w:t>
            </w:r>
          </w:p>
        </w:tc>
        <w:tc>
          <w:tcPr>
            <w:tcW w:w="990" w:type="dxa"/>
            <w:noWrap/>
            <w:vAlign w:val="bottom"/>
            <w:hideMark/>
          </w:tcPr>
          <w:p w14:paraId="3CF0BE25"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-3.53</w:t>
            </w:r>
          </w:p>
        </w:tc>
        <w:tc>
          <w:tcPr>
            <w:tcW w:w="1260" w:type="dxa"/>
            <w:noWrap/>
            <w:vAlign w:val="center"/>
            <w:hideMark/>
          </w:tcPr>
          <w:p w14:paraId="7ABB75FE"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0.0010</w:t>
            </w:r>
          </w:p>
        </w:tc>
      </w:tr>
      <w:tr w:rsidR="009A092C" w:rsidRPr="00994EED" w14:paraId="4323410B" w14:textId="77777777" w:rsidTr="009A092C">
        <w:trPr>
          <w:trHeight w:val="290"/>
        </w:trPr>
        <w:tc>
          <w:tcPr>
            <w:tcW w:w="2160" w:type="dxa"/>
            <w:tcBorders>
              <w:right w:val="single" w:sz="4" w:space="0" w:color="auto"/>
            </w:tcBorders>
            <w:noWrap/>
            <w:vAlign w:val="center"/>
            <w:hideMark/>
          </w:tcPr>
          <w:p w14:paraId="1D3D16D9"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Endocanthion left</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4BA240DF"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0.44</w:t>
            </w:r>
          </w:p>
        </w:tc>
        <w:tc>
          <w:tcPr>
            <w:tcW w:w="810" w:type="dxa"/>
            <w:tcBorders>
              <w:left w:val="single" w:sz="4" w:space="0" w:color="auto"/>
            </w:tcBorders>
            <w:shd w:val="clear" w:color="auto" w:fill="F2F2F2" w:themeFill="background1" w:themeFillShade="F2"/>
            <w:noWrap/>
            <w:vAlign w:val="bottom"/>
            <w:hideMark/>
          </w:tcPr>
          <w:p w14:paraId="2A9F942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0.55</w:t>
            </w:r>
          </w:p>
        </w:tc>
        <w:tc>
          <w:tcPr>
            <w:tcW w:w="990" w:type="dxa"/>
            <w:shd w:val="clear" w:color="auto" w:fill="F2F2F2" w:themeFill="background1" w:themeFillShade="F2"/>
            <w:noWrap/>
            <w:vAlign w:val="bottom"/>
            <w:hideMark/>
          </w:tcPr>
          <w:p w14:paraId="4702D67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-2.50</w:t>
            </w:r>
          </w:p>
        </w:tc>
        <w:tc>
          <w:tcPr>
            <w:tcW w:w="1350" w:type="dxa"/>
            <w:tcBorders>
              <w:right w:val="single" w:sz="4" w:space="0" w:color="auto"/>
            </w:tcBorders>
            <w:shd w:val="clear" w:color="auto" w:fill="F2F2F2" w:themeFill="background1" w:themeFillShade="F2"/>
            <w:noWrap/>
            <w:vAlign w:val="center"/>
            <w:hideMark/>
          </w:tcPr>
          <w:p w14:paraId="52EB2FBB"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0.0167</w:t>
            </w:r>
          </w:p>
        </w:tc>
        <w:tc>
          <w:tcPr>
            <w:tcW w:w="810" w:type="dxa"/>
            <w:tcBorders>
              <w:left w:val="single" w:sz="4" w:space="0" w:color="auto"/>
            </w:tcBorders>
            <w:shd w:val="clear" w:color="auto" w:fill="F2F2F2" w:themeFill="background1" w:themeFillShade="F2"/>
            <w:noWrap/>
            <w:vAlign w:val="bottom"/>
            <w:hideMark/>
          </w:tcPr>
          <w:p w14:paraId="23930D39"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0.52</w:t>
            </w:r>
          </w:p>
        </w:tc>
        <w:tc>
          <w:tcPr>
            <w:tcW w:w="990" w:type="dxa"/>
            <w:shd w:val="clear" w:color="auto" w:fill="F2F2F2" w:themeFill="background1" w:themeFillShade="F2"/>
            <w:noWrap/>
            <w:vAlign w:val="bottom"/>
            <w:hideMark/>
          </w:tcPr>
          <w:p w14:paraId="5B6F19F3"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-1.46</w:t>
            </w:r>
          </w:p>
        </w:tc>
        <w:tc>
          <w:tcPr>
            <w:tcW w:w="1260" w:type="dxa"/>
            <w:shd w:val="clear" w:color="auto" w:fill="F2F2F2" w:themeFill="background1" w:themeFillShade="F2"/>
            <w:noWrap/>
            <w:vAlign w:val="center"/>
            <w:hideMark/>
          </w:tcPr>
          <w:p w14:paraId="50435BBD"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0.1527</w:t>
            </w:r>
          </w:p>
        </w:tc>
      </w:tr>
      <w:tr w:rsidR="009A092C" w:rsidRPr="00994EED" w14:paraId="6DAF7D5B" w14:textId="77777777" w:rsidTr="009A092C">
        <w:trPr>
          <w:trHeight w:val="290"/>
        </w:trPr>
        <w:tc>
          <w:tcPr>
            <w:tcW w:w="2160" w:type="dxa"/>
            <w:tcBorders>
              <w:right w:val="single" w:sz="4" w:space="0" w:color="auto"/>
            </w:tcBorders>
            <w:noWrap/>
            <w:vAlign w:val="center"/>
            <w:hideMark/>
          </w:tcPr>
          <w:p w14:paraId="3A83259A"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Endocanthion right</w:t>
            </w:r>
          </w:p>
        </w:tc>
        <w:tc>
          <w:tcPr>
            <w:tcW w:w="990" w:type="dxa"/>
            <w:tcBorders>
              <w:left w:val="single" w:sz="4" w:space="0" w:color="auto"/>
              <w:right w:val="single" w:sz="4" w:space="0" w:color="auto"/>
            </w:tcBorders>
            <w:noWrap/>
            <w:vAlign w:val="center"/>
            <w:hideMark/>
          </w:tcPr>
          <w:p w14:paraId="54466048"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0.36</w:t>
            </w:r>
          </w:p>
        </w:tc>
        <w:tc>
          <w:tcPr>
            <w:tcW w:w="810" w:type="dxa"/>
            <w:tcBorders>
              <w:left w:val="single" w:sz="4" w:space="0" w:color="auto"/>
            </w:tcBorders>
            <w:noWrap/>
            <w:vAlign w:val="bottom"/>
            <w:hideMark/>
          </w:tcPr>
          <w:p w14:paraId="2AE8941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0.64</w:t>
            </w:r>
          </w:p>
        </w:tc>
        <w:tc>
          <w:tcPr>
            <w:tcW w:w="990" w:type="dxa"/>
            <w:noWrap/>
            <w:vAlign w:val="bottom"/>
            <w:hideMark/>
          </w:tcPr>
          <w:p w14:paraId="3786A38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-5.49</w:t>
            </w:r>
          </w:p>
        </w:tc>
        <w:tc>
          <w:tcPr>
            <w:tcW w:w="1350" w:type="dxa"/>
            <w:tcBorders>
              <w:right w:val="single" w:sz="4" w:space="0" w:color="auto"/>
            </w:tcBorders>
            <w:noWrap/>
            <w:vAlign w:val="center"/>
            <w:hideMark/>
          </w:tcPr>
          <w:p w14:paraId="433B6195"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2.50 x 10</w:t>
            </w:r>
            <w:r w:rsidRPr="00994EED">
              <w:rPr>
                <w:rFonts w:eastAsia="Times New Roman" w:cs="Times New Roman"/>
                <w:b/>
                <w:szCs w:val="24"/>
                <w:vertAlign w:val="superscript"/>
              </w:rPr>
              <w:t>-6</w:t>
            </w:r>
          </w:p>
        </w:tc>
        <w:tc>
          <w:tcPr>
            <w:tcW w:w="810" w:type="dxa"/>
            <w:tcBorders>
              <w:left w:val="single" w:sz="4" w:space="0" w:color="auto"/>
            </w:tcBorders>
            <w:noWrap/>
            <w:vAlign w:val="bottom"/>
            <w:hideMark/>
          </w:tcPr>
          <w:p w14:paraId="581B632D"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0.51</w:t>
            </w:r>
          </w:p>
        </w:tc>
        <w:tc>
          <w:tcPr>
            <w:tcW w:w="990" w:type="dxa"/>
            <w:noWrap/>
            <w:vAlign w:val="bottom"/>
            <w:hideMark/>
          </w:tcPr>
          <w:p w14:paraId="2DB88B38"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-2.84</w:t>
            </w:r>
          </w:p>
        </w:tc>
        <w:tc>
          <w:tcPr>
            <w:tcW w:w="1260" w:type="dxa"/>
            <w:noWrap/>
            <w:vAlign w:val="center"/>
            <w:hideMark/>
          </w:tcPr>
          <w:p w14:paraId="1BC19CF7"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0.0071</w:t>
            </w:r>
          </w:p>
        </w:tc>
      </w:tr>
      <w:tr w:rsidR="009A092C" w:rsidRPr="00994EED" w14:paraId="5217DA6F" w14:textId="77777777" w:rsidTr="009A092C">
        <w:trPr>
          <w:trHeight w:val="290"/>
        </w:trPr>
        <w:tc>
          <w:tcPr>
            <w:tcW w:w="2160" w:type="dxa"/>
            <w:tcBorders>
              <w:right w:val="single" w:sz="4" w:space="0" w:color="auto"/>
            </w:tcBorders>
            <w:noWrap/>
            <w:vAlign w:val="center"/>
            <w:hideMark/>
          </w:tcPr>
          <w:p w14:paraId="0068ECCC"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Exocanthion left</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5450EE67"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0.29</w:t>
            </w:r>
          </w:p>
        </w:tc>
        <w:tc>
          <w:tcPr>
            <w:tcW w:w="810" w:type="dxa"/>
            <w:tcBorders>
              <w:left w:val="single" w:sz="4" w:space="0" w:color="auto"/>
            </w:tcBorders>
            <w:shd w:val="clear" w:color="auto" w:fill="F2F2F2" w:themeFill="background1" w:themeFillShade="F2"/>
            <w:noWrap/>
            <w:vAlign w:val="bottom"/>
            <w:hideMark/>
          </w:tcPr>
          <w:p w14:paraId="3FD6CA4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0.62</w:t>
            </w:r>
          </w:p>
        </w:tc>
        <w:tc>
          <w:tcPr>
            <w:tcW w:w="990" w:type="dxa"/>
            <w:shd w:val="clear" w:color="auto" w:fill="F2F2F2" w:themeFill="background1" w:themeFillShade="F2"/>
            <w:noWrap/>
            <w:vAlign w:val="bottom"/>
            <w:hideMark/>
          </w:tcPr>
          <w:p w14:paraId="2E1AB40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-6.14</w:t>
            </w:r>
          </w:p>
        </w:tc>
        <w:tc>
          <w:tcPr>
            <w:tcW w:w="1350" w:type="dxa"/>
            <w:tcBorders>
              <w:right w:val="single" w:sz="4" w:space="0" w:color="auto"/>
            </w:tcBorders>
            <w:shd w:val="clear" w:color="auto" w:fill="F2F2F2" w:themeFill="background1" w:themeFillShade="F2"/>
            <w:noWrap/>
            <w:vAlign w:val="center"/>
            <w:hideMark/>
          </w:tcPr>
          <w:p w14:paraId="517926CA"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3.00 x 10</w:t>
            </w:r>
            <w:r w:rsidRPr="00994EED">
              <w:rPr>
                <w:rFonts w:eastAsia="Times New Roman" w:cs="Times New Roman"/>
                <w:b/>
                <w:szCs w:val="24"/>
                <w:vertAlign w:val="superscript"/>
              </w:rPr>
              <w:t>-7</w:t>
            </w:r>
          </w:p>
        </w:tc>
        <w:tc>
          <w:tcPr>
            <w:tcW w:w="810" w:type="dxa"/>
            <w:tcBorders>
              <w:left w:val="single" w:sz="4" w:space="0" w:color="auto"/>
            </w:tcBorders>
            <w:shd w:val="clear" w:color="auto" w:fill="F2F2F2" w:themeFill="background1" w:themeFillShade="F2"/>
            <w:noWrap/>
            <w:vAlign w:val="bottom"/>
            <w:hideMark/>
          </w:tcPr>
          <w:p w14:paraId="2FD200B4"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0.61</w:t>
            </w:r>
          </w:p>
        </w:tc>
        <w:tc>
          <w:tcPr>
            <w:tcW w:w="990" w:type="dxa"/>
            <w:shd w:val="clear" w:color="auto" w:fill="F2F2F2" w:themeFill="background1" w:themeFillShade="F2"/>
            <w:noWrap/>
            <w:vAlign w:val="bottom"/>
            <w:hideMark/>
          </w:tcPr>
          <w:p w14:paraId="2671D3C2"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-5.80</w:t>
            </w:r>
          </w:p>
        </w:tc>
        <w:tc>
          <w:tcPr>
            <w:tcW w:w="1260" w:type="dxa"/>
            <w:shd w:val="clear" w:color="auto" w:fill="F2F2F2" w:themeFill="background1" w:themeFillShade="F2"/>
            <w:noWrap/>
            <w:vAlign w:val="center"/>
            <w:hideMark/>
          </w:tcPr>
          <w:p w14:paraId="77D56F32"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8.93 x 10</w:t>
            </w:r>
            <w:r w:rsidRPr="00994EED">
              <w:rPr>
                <w:rFonts w:eastAsia="Times New Roman" w:cs="Times New Roman"/>
                <w:b/>
                <w:szCs w:val="24"/>
                <w:vertAlign w:val="superscript"/>
              </w:rPr>
              <w:t>-7</w:t>
            </w:r>
          </w:p>
        </w:tc>
      </w:tr>
      <w:tr w:rsidR="009A092C" w:rsidRPr="00994EED" w14:paraId="44A96547" w14:textId="77777777" w:rsidTr="009A092C">
        <w:trPr>
          <w:trHeight w:val="290"/>
        </w:trPr>
        <w:tc>
          <w:tcPr>
            <w:tcW w:w="2160" w:type="dxa"/>
            <w:tcBorders>
              <w:right w:val="single" w:sz="4" w:space="0" w:color="auto"/>
            </w:tcBorders>
            <w:noWrap/>
            <w:vAlign w:val="center"/>
            <w:hideMark/>
          </w:tcPr>
          <w:p w14:paraId="7823A52B"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Exocanthion right</w:t>
            </w:r>
          </w:p>
        </w:tc>
        <w:tc>
          <w:tcPr>
            <w:tcW w:w="990" w:type="dxa"/>
            <w:tcBorders>
              <w:left w:val="single" w:sz="4" w:space="0" w:color="auto"/>
              <w:right w:val="single" w:sz="4" w:space="0" w:color="auto"/>
            </w:tcBorders>
            <w:noWrap/>
            <w:vAlign w:val="center"/>
            <w:hideMark/>
          </w:tcPr>
          <w:p w14:paraId="0A846274"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0.29</w:t>
            </w:r>
          </w:p>
        </w:tc>
        <w:tc>
          <w:tcPr>
            <w:tcW w:w="810" w:type="dxa"/>
            <w:tcBorders>
              <w:left w:val="single" w:sz="4" w:space="0" w:color="auto"/>
            </w:tcBorders>
            <w:noWrap/>
            <w:vAlign w:val="bottom"/>
            <w:hideMark/>
          </w:tcPr>
          <w:p w14:paraId="13C1AB2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0.60</w:t>
            </w:r>
          </w:p>
        </w:tc>
        <w:tc>
          <w:tcPr>
            <w:tcW w:w="990" w:type="dxa"/>
            <w:noWrap/>
            <w:vAlign w:val="bottom"/>
            <w:hideMark/>
          </w:tcPr>
          <w:p w14:paraId="07CE99D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-5.54</w:t>
            </w:r>
          </w:p>
        </w:tc>
        <w:tc>
          <w:tcPr>
            <w:tcW w:w="1350" w:type="dxa"/>
            <w:tcBorders>
              <w:right w:val="single" w:sz="4" w:space="0" w:color="auto"/>
            </w:tcBorders>
            <w:noWrap/>
            <w:vAlign w:val="center"/>
            <w:hideMark/>
          </w:tcPr>
          <w:p w14:paraId="1BF0447E"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2.09 x 10</w:t>
            </w:r>
            <w:r w:rsidRPr="00994EED">
              <w:rPr>
                <w:rFonts w:eastAsia="Times New Roman" w:cs="Times New Roman"/>
                <w:b/>
                <w:szCs w:val="24"/>
                <w:vertAlign w:val="superscript"/>
              </w:rPr>
              <w:t>-6</w:t>
            </w:r>
          </w:p>
        </w:tc>
        <w:tc>
          <w:tcPr>
            <w:tcW w:w="810" w:type="dxa"/>
            <w:tcBorders>
              <w:left w:val="single" w:sz="4" w:space="0" w:color="auto"/>
            </w:tcBorders>
            <w:noWrap/>
            <w:vAlign w:val="bottom"/>
            <w:hideMark/>
          </w:tcPr>
          <w:p w14:paraId="6B804D85"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0.62</w:t>
            </w:r>
          </w:p>
        </w:tc>
        <w:tc>
          <w:tcPr>
            <w:tcW w:w="990" w:type="dxa"/>
            <w:noWrap/>
            <w:vAlign w:val="bottom"/>
            <w:hideMark/>
          </w:tcPr>
          <w:p w14:paraId="342AC68D"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-5.65</w:t>
            </w:r>
          </w:p>
        </w:tc>
        <w:tc>
          <w:tcPr>
            <w:tcW w:w="1260" w:type="dxa"/>
            <w:noWrap/>
            <w:vAlign w:val="center"/>
            <w:hideMark/>
          </w:tcPr>
          <w:p w14:paraId="680FE3F7"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1.49 x 10</w:t>
            </w:r>
            <w:r w:rsidRPr="00994EED">
              <w:rPr>
                <w:rFonts w:eastAsia="Times New Roman" w:cs="Times New Roman"/>
                <w:b/>
                <w:szCs w:val="24"/>
                <w:vertAlign w:val="superscript"/>
              </w:rPr>
              <w:t>-6</w:t>
            </w:r>
          </w:p>
        </w:tc>
      </w:tr>
      <w:tr w:rsidR="009A092C" w:rsidRPr="00994EED" w14:paraId="0D434DDB" w14:textId="77777777" w:rsidTr="009A092C">
        <w:trPr>
          <w:trHeight w:val="290"/>
        </w:trPr>
        <w:tc>
          <w:tcPr>
            <w:tcW w:w="2160" w:type="dxa"/>
            <w:tcBorders>
              <w:right w:val="single" w:sz="4" w:space="0" w:color="auto"/>
            </w:tcBorders>
            <w:noWrap/>
            <w:vAlign w:val="center"/>
            <w:hideMark/>
          </w:tcPr>
          <w:p w14:paraId="319F39DF"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Glabella</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447BFB20"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0.45</w:t>
            </w:r>
          </w:p>
        </w:tc>
        <w:tc>
          <w:tcPr>
            <w:tcW w:w="810" w:type="dxa"/>
            <w:tcBorders>
              <w:left w:val="single" w:sz="4" w:space="0" w:color="auto"/>
            </w:tcBorders>
            <w:shd w:val="clear" w:color="auto" w:fill="F2F2F2" w:themeFill="background1" w:themeFillShade="F2"/>
            <w:noWrap/>
            <w:vAlign w:val="bottom"/>
            <w:hideMark/>
          </w:tcPr>
          <w:p w14:paraId="635DCFA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0.64</w:t>
            </w:r>
          </w:p>
        </w:tc>
        <w:tc>
          <w:tcPr>
            <w:tcW w:w="990" w:type="dxa"/>
            <w:shd w:val="clear" w:color="auto" w:fill="F2F2F2" w:themeFill="background1" w:themeFillShade="F2"/>
            <w:noWrap/>
            <w:vAlign w:val="bottom"/>
            <w:hideMark/>
          </w:tcPr>
          <w:p w14:paraId="20F4B32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-2.63</w:t>
            </w:r>
          </w:p>
        </w:tc>
        <w:tc>
          <w:tcPr>
            <w:tcW w:w="1350" w:type="dxa"/>
            <w:tcBorders>
              <w:right w:val="single" w:sz="4" w:space="0" w:color="auto"/>
            </w:tcBorders>
            <w:shd w:val="clear" w:color="auto" w:fill="F2F2F2" w:themeFill="background1" w:themeFillShade="F2"/>
            <w:noWrap/>
            <w:vAlign w:val="center"/>
            <w:hideMark/>
          </w:tcPr>
          <w:p w14:paraId="668AC04E"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0.0121</w:t>
            </w:r>
          </w:p>
        </w:tc>
        <w:tc>
          <w:tcPr>
            <w:tcW w:w="810" w:type="dxa"/>
            <w:tcBorders>
              <w:left w:val="single" w:sz="4" w:space="0" w:color="auto"/>
            </w:tcBorders>
            <w:shd w:val="clear" w:color="auto" w:fill="F2F2F2" w:themeFill="background1" w:themeFillShade="F2"/>
            <w:noWrap/>
            <w:vAlign w:val="bottom"/>
            <w:hideMark/>
          </w:tcPr>
          <w:p w14:paraId="74004CF2"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0.66</w:t>
            </w:r>
          </w:p>
        </w:tc>
        <w:tc>
          <w:tcPr>
            <w:tcW w:w="990" w:type="dxa"/>
            <w:shd w:val="clear" w:color="auto" w:fill="F2F2F2" w:themeFill="background1" w:themeFillShade="F2"/>
            <w:noWrap/>
            <w:vAlign w:val="bottom"/>
            <w:hideMark/>
          </w:tcPr>
          <w:p w14:paraId="4A94CD3C"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-3.12</w:t>
            </w:r>
          </w:p>
        </w:tc>
        <w:tc>
          <w:tcPr>
            <w:tcW w:w="1260" w:type="dxa"/>
            <w:shd w:val="clear" w:color="auto" w:fill="F2F2F2" w:themeFill="background1" w:themeFillShade="F2"/>
            <w:noWrap/>
            <w:vAlign w:val="center"/>
            <w:hideMark/>
          </w:tcPr>
          <w:p w14:paraId="4992513C"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0.0033</w:t>
            </w:r>
          </w:p>
        </w:tc>
      </w:tr>
      <w:tr w:rsidR="009A092C" w:rsidRPr="00994EED" w14:paraId="18D58D7B" w14:textId="77777777" w:rsidTr="009A092C">
        <w:trPr>
          <w:trHeight w:val="290"/>
        </w:trPr>
        <w:tc>
          <w:tcPr>
            <w:tcW w:w="2160" w:type="dxa"/>
            <w:tcBorders>
              <w:right w:val="single" w:sz="4" w:space="0" w:color="auto"/>
            </w:tcBorders>
            <w:noWrap/>
            <w:vAlign w:val="center"/>
            <w:hideMark/>
          </w:tcPr>
          <w:p w14:paraId="6A0E82FA"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Labiale inferius</w:t>
            </w:r>
          </w:p>
        </w:tc>
        <w:tc>
          <w:tcPr>
            <w:tcW w:w="990" w:type="dxa"/>
            <w:tcBorders>
              <w:left w:val="single" w:sz="4" w:space="0" w:color="auto"/>
              <w:right w:val="single" w:sz="4" w:space="0" w:color="auto"/>
            </w:tcBorders>
            <w:noWrap/>
            <w:vAlign w:val="center"/>
            <w:hideMark/>
          </w:tcPr>
          <w:p w14:paraId="49C3A868"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0.59</w:t>
            </w:r>
          </w:p>
        </w:tc>
        <w:tc>
          <w:tcPr>
            <w:tcW w:w="810" w:type="dxa"/>
            <w:tcBorders>
              <w:left w:val="single" w:sz="4" w:space="0" w:color="auto"/>
            </w:tcBorders>
            <w:noWrap/>
            <w:vAlign w:val="bottom"/>
            <w:hideMark/>
          </w:tcPr>
          <w:p w14:paraId="722073B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0.69</w:t>
            </w:r>
          </w:p>
        </w:tc>
        <w:tc>
          <w:tcPr>
            <w:tcW w:w="990" w:type="dxa"/>
            <w:noWrap/>
            <w:vAlign w:val="bottom"/>
            <w:hideMark/>
          </w:tcPr>
          <w:p w14:paraId="6204672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-2.14</w:t>
            </w:r>
          </w:p>
        </w:tc>
        <w:tc>
          <w:tcPr>
            <w:tcW w:w="1350" w:type="dxa"/>
            <w:tcBorders>
              <w:right w:val="single" w:sz="4" w:space="0" w:color="auto"/>
            </w:tcBorders>
            <w:noWrap/>
            <w:vAlign w:val="center"/>
            <w:hideMark/>
          </w:tcPr>
          <w:p w14:paraId="5DF6598C"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0.0381</w:t>
            </w:r>
          </w:p>
        </w:tc>
        <w:tc>
          <w:tcPr>
            <w:tcW w:w="810" w:type="dxa"/>
            <w:tcBorders>
              <w:left w:val="single" w:sz="4" w:space="0" w:color="auto"/>
            </w:tcBorders>
            <w:noWrap/>
            <w:vAlign w:val="bottom"/>
            <w:hideMark/>
          </w:tcPr>
          <w:p w14:paraId="4ED63EE7"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0.62</w:t>
            </w:r>
          </w:p>
        </w:tc>
        <w:tc>
          <w:tcPr>
            <w:tcW w:w="990" w:type="dxa"/>
            <w:noWrap/>
            <w:vAlign w:val="bottom"/>
            <w:hideMark/>
          </w:tcPr>
          <w:p w14:paraId="0C38051A"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-0.54</w:t>
            </w:r>
          </w:p>
        </w:tc>
        <w:tc>
          <w:tcPr>
            <w:tcW w:w="1260" w:type="dxa"/>
            <w:noWrap/>
            <w:vAlign w:val="center"/>
            <w:hideMark/>
          </w:tcPr>
          <w:p w14:paraId="5C288079"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0.5895</w:t>
            </w:r>
          </w:p>
        </w:tc>
      </w:tr>
      <w:tr w:rsidR="009A092C" w:rsidRPr="00994EED" w14:paraId="3541677C" w14:textId="77777777" w:rsidTr="009A092C">
        <w:trPr>
          <w:trHeight w:val="290"/>
        </w:trPr>
        <w:tc>
          <w:tcPr>
            <w:tcW w:w="2160" w:type="dxa"/>
            <w:tcBorders>
              <w:right w:val="single" w:sz="4" w:space="0" w:color="auto"/>
            </w:tcBorders>
            <w:noWrap/>
            <w:vAlign w:val="center"/>
            <w:hideMark/>
          </w:tcPr>
          <w:p w14:paraId="53A17442"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Labiale superius</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73F5FA3D"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0.32</w:t>
            </w:r>
          </w:p>
        </w:tc>
        <w:tc>
          <w:tcPr>
            <w:tcW w:w="810" w:type="dxa"/>
            <w:tcBorders>
              <w:left w:val="single" w:sz="4" w:space="0" w:color="auto"/>
            </w:tcBorders>
            <w:shd w:val="clear" w:color="auto" w:fill="F2F2F2" w:themeFill="background1" w:themeFillShade="F2"/>
            <w:noWrap/>
            <w:vAlign w:val="bottom"/>
            <w:hideMark/>
          </w:tcPr>
          <w:p w14:paraId="3E8DF67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0.50</w:t>
            </w:r>
          </w:p>
        </w:tc>
        <w:tc>
          <w:tcPr>
            <w:tcW w:w="990" w:type="dxa"/>
            <w:shd w:val="clear" w:color="auto" w:fill="F2F2F2" w:themeFill="background1" w:themeFillShade="F2"/>
            <w:noWrap/>
            <w:vAlign w:val="bottom"/>
            <w:hideMark/>
          </w:tcPr>
          <w:p w14:paraId="6733FF5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-3.05</w:t>
            </w:r>
          </w:p>
        </w:tc>
        <w:tc>
          <w:tcPr>
            <w:tcW w:w="1350" w:type="dxa"/>
            <w:tcBorders>
              <w:right w:val="single" w:sz="4" w:space="0" w:color="auto"/>
            </w:tcBorders>
            <w:shd w:val="clear" w:color="auto" w:fill="F2F2F2" w:themeFill="background1" w:themeFillShade="F2"/>
            <w:noWrap/>
            <w:vAlign w:val="center"/>
            <w:hideMark/>
          </w:tcPr>
          <w:p w14:paraId="50D70EC9"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0.0040</w:t>
            </w:r>
          </w:p>
        </w:tc>
        <w:tc>
          <w:tcPr>
            <w:tcW w:w="810" w:type="dxa"/>
            <w:tcBorders>
              <w:left w:val="single" w:sz="4" w:space="0" w:color="auto"/>
            </w:tcBorders>
            <w:shd w:val="clear" w:color="auto" w:fill="F2F2F2" w:themeFill="background1" w:themeFillShade="F2"/>
            <w:noWrap/>
            <w:vAlign w:val="bottom"/>
            <w:hideMark/>
          </w:tcPr>
          <w:p w14:paraId="655F039E"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0.49</w:t>
            </w:r>
          </w:p>
        </w:tc>
        <w:tc>
          <w:tcPr>
            <w:tcW w:w="990" w:type="dxa"/>
            <w:shd w:val="clear" w:color="auto" w:fill="F2F2F2" w:themeFill="background1" w:themeFillShade="F2"/>
            <w:noWrap/>
            <w:vAlign w:val="bottom"/>
            <w:hideMark/>
          </w:tcPr>
          <w:p w14:paraId="091AB2FF"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-3.21</w:t>
            </w:r>
          </w:p>
        </w:tc>
        <w:tc>
          <w:tcPr>
            <w:tcW w:w="1260" w:type="dxa"/>
            <w:shd w:val="clear" w:color="auto" w:fill="F2F2F2" w:themeFill="background1" w:themeFillShade="F2"/>
            <w:noWrap/>
            <w:vAlign w:val="center"/>
            <w:hideMark/>
          </w:tcPr>
          <w:p w14:paraId="60519802"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0.0026</w:t>
            </w:r>
          </w:p>
        </w:tc>
      </w:tr>
      <w:tr w:rsidR="009A092C" w:rsidRPr="00994EED" w14:paraId="7056A60C" w14:textId="77777777" w:rsidTr="009A092C">
        <w:trPr>
          <w:trHeight w:val="290"/>
        </w:trPr>
        <w:tc>
          <w:tcPr>
            <w:tcW w:w="2160" w:type="dxa"/>
            <w:tcBorders>
              <w:right w:val="single" w:sz="4" w:space="0" w:color="auto"/>
            </w:tcBorders>
            <w:noWrap/>
            <w:vAlign w:val="center"/>
            <w:hideMark/>
          </w:tcPr>
          <w:p w14:paraId="292BC2F6"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lastRenderedPageBreak/>
              <w:t>Nasion</w:t>
            </w:r>
          </w:p>
        </w:tc>
        <w:tc>
          <w:tcPr>
            <w:tcW w:w="990" w:type="dxa"/>
            <w:tcBorders>
              <w:left w:val="single" w:sz="4" w:space="0" w:color="auto"/>
              <w:right w:val="single" w:sz="4" w:space="0" w:color="auto"/>
            </w:tcBorders>
            <w:noWrap/>
            <w:vAlign w:val="center"/>
            <w:hideMark/>
          </w:tcPr>
          <w:p w14:paraId="0EE312B7"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0.49</w:t>
            </w:r>
          </w:p>
        </w:tc>
        <w:tc>
          <w:tcPr>
            <w:tcW w:w="810" w:type="dxa"/>
            <w:tcBorders>
              <w:left w:val="single" w:sz="4" w:space="0" w:color="auto"/>
            </w:tcBorders>
            <w:noWrap/>
            <w:vAlign w:val="bottom"/>
            <w:hideMark/>
          </w:tcPr>
          <w:p w14:paraId="3851A49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0.55</w:t>
            </w:r>
          </w:p>
        </w:tc>
        <w:tc>
          <w:tcPr>
            <w:tcW w:w="990" w:type="dxa"/>
            <w:noWrap/>
            <w:vAlign w:val="bottom"/>
            <w:hideMark/>
          </w:tcPr>
          <w:p w14:paraId="2F22F6F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-0.93</w:t>
            </w:r>
          </w:p>
        </w:tc>
        <w:tc>
          <w:tcPr>
            <w:tcW w:w="1350" w:type="dxa"/>
            <w:tcBorders>
              <w:right w:val="single" w:sz="4" w:space="0" w:color="auto"/>
            </w:tcBorders>
            <w:noWrap/>
            <w:vAlign w:val="center"/>
            <w:hideMark/>
          </w:tcPr>
          <w:p w14:paraId="6B6A171B"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0.3556</w:t>
            </w:r>
          </w:p>
        </w:tc>
        <w:tc>
          <w:tcPr>
            <w:tcW w:w="810" w:type="dxa"/>
            <w:tcBorders>
              <w:left w:val="single" w:sz="4" w:space="0" w:color="auto"/>
            </w:tcBorders>
            <w:noWrap/>
            <w:vAlign w:val="bottom"/>
            <w:hideMark/>
          </w:tcPr>
          <w:p w14:paraId="600566C9"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0.57</w:t>
            </w:r>
          </w:p>
        </w:tc>
        <w:tc>
          <w:tcPr>
            <w:tcW w:w="990" w:type="dxa"/>
            <w:noWrap/>
            <w:vAlign w:val="bottom"/>
            <w:hideMark/>
          </w:tcPr>
          <w:p w14:paraId="4A451026"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-1.25</w:t>
            </w:r>
          </w:p>
        </w:tc>
        <w:tc>
          <w:tcPr>
            <w:tcW w:w="1260" w:type="dxa"/>
            <w:noWrap/>
            <w:vAlign w:val="center"/>
            <w:hideMark/>
          </w:tcPr>
          <w:p w14:paraId="5689678E"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0.2188</w:t>
            </w:r>
          </w:p>
        </w:tc>
      </w:tr>
      <w:tr w:rsidR="009A092C" w:rsidRPr="00994EED" w14:paraId="5AE911C2" w14:textId="77777777" w:rsidTr="009A092C">
        <w:trPr>
          <w:trHeight w:val="290"/>
        </w:trPr>
        <w:tc>
          <w:tcPr>
            <w:tcW w:w="2160" w:type="dxa"/>
            <w:tcBorders>
              <w:right w:val="single" w:sz="4" w:space="0" w:color="auto"/>
            </w:tcBorders>
            <w:noWrap/>
            <w:vAlign w:val="center"/>
            <w:hideMark/>
          </w:tcPr>
          <w:p w14:paraId="472D170A"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Pogonion</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27D9BE11"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0.60</w:t>
            </w:r>
          </w:p>
        </w:tc>
        <w:tc>
          <w:tcPr>
            <w:tcW w:w="810" w:type="dxa"/>
            <w:tcBorders>
              <w:left w:val="single" w:sz="4" w:space="0" w:color="auto"/>
            </w:tcBorders>
            <w:shd w:val="clear" w:color="auto" w:fill="F2F2F2" w:themeFill="background1" w:themeFillShade="F2"/>
            <w:noWrap/>
            <w:vAlign w:val="bottom"/>
            <w:hideMark/>
          </w:tcPr>
          <w:p w14:paraId="675D471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0.59</w:t>
            </w:r>
          </w:p>
        </w:tc>
        <w:tc>
          <w:tcPr>
            <w:tcW w:w="990" w:type="dxa"/>
            <w:shd w:val="clear" w:color="auto" w:fill="F2F2F2" w:themeFill="background1" w:themeFillShade="F2"/>
            <w:noWrap/>
            <w:vAlign w:val="bottom"/>
            <w:hideMark/>
          </w:tcPr>
          <w:p w14:paraId="007C86E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0.15</w:t>
            </w:r>
          </w:p>
        </w:tc>
        <w:tc>
          <w:tcPr>
            <w:tcW w:w="1350" w:type="dxa"/>
            <w:tcBorders>
              <w:right w:val="single" w:sz="4" w:space="0" w:color="auto"/>
            </w:tcBorders>
            <w:shd w:val="clear" w:color="auto" w:fill="F2F2F2" w:themeFill="background1" w:themeFillShade="F2"/>
            <w:noWrap/>
            <w:vAlign w:val="center"/>
            <w:hideMark/>
          </w:tcPr>
          <w:p w14:paraId="444F63EB"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0.8835</w:t>
            </w:r>
          </w:p>
        </w:tc>
        <w:tc>
          <w:tcPr>
            <w:tcW w:w="810" w:type="dxa"/>
            <w:tcBorders>
              <w:left w:val="single" w:sz="4" w:space="0" w:color="auto"/>
            </w:tcBorders>
            <w:shd w:val="clear" w:color="auto" w:fill="F2F2F2" w:themeFill="background1" w:themeFillShade="F2"/>
            <w:noWrap/>
            <w:vAlign w:val="bottom"/>
            <w:hideMark/>
          </w:tcPr>
          <w:p w14:paraId="34B903B7"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0.61</w:t>
            </w:r>
          </w:p>
        </w:tc>
        <w:tc>
          <w:tcPr>
            <w:tcW w:w="990" w:type="dxa"/>
            <w:shd w:val="clear" w:color="auto" w:fill="F2F2F2" w:themeFill="background1" w:themeFillShade="F2"/>
            <w:noWrap/>
            <w:vAlign w:val="bottom"/>
            <w:hideMark/>
          </w:tcPr>
          <w:p w14:paraId="38D06483"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-0.22</w:t>
            </w:r>
          </w:p>
        </w:tc>
        <w:tc>
          <w:tcPr>
            <w:tcW w:w="1260" w:type="dxa"/>
            <w:shd w:val="clear" w:color="auto" w:fill="F2F2F2" w:themeFill="background1" w:themeFillShade="F2"/>
            <w:noWrap/>
            <w:vAlign w:val="center"/>
            <w:hideMark/>
          </w:tcPr>
          <w:p w14:paraId="2DACD80C"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0.8245</w:t>
            </w:r>
          </w:p>
        </w:tc>
      </w:tr>
      <w:tr w:rsidR="009A092C" w:rsidRPr="00994EED" w14:paraId="08D08468" w14:textId="77777777" w:rsidTr="009A092C">
        <w:trPr>
          <w:trHeight w:val="290"/>
        </w:trPr>
        <w:tc>
          <w:tcPr>
            <w:tcW w:w="2160" w:type="dxa"/>
            <w:tcBorders>
              <w:right w:val="single" w:sz="4" w:space="0" w:color="auto"/>
            </w:tcBorders>
            <w:noWrap/>
            <w:vAlign w:val="center"/>
            <w:hideMark/>
          </w:tcPr>
          <w:p w14:paraId="3A5B31AB"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Pronasale</w:t>
            </w:r>
          </w:p>
        </w:tc>
        <w:tc>
          <w:tcPr>
            <w:tcW w:w="990" w:type="dxa"/>
            <w:tcBorders>
              <w:left w:val="single" w:sz="4" w:space="0" w:color="auto"/>
              <w:right w:val="single" w:sz="4" w:space="0" w:color="auto"/>
            </w:tcBorders>
            <w:noWrap/>
            <w:vAlign w:val="center"/>
            <w:hideMark/>
          </w:tcPr>
          <w:p w14:paraId="578D4011"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0.33</w:t>
            </w:r>
          </w:p>
        </w:tc>
        <w:tc>
          <w:tcPr>
            <w:tcW w:w="810" w:type="dxa"/>
            <w:tcBorders>
              <w:left w:val="single" w:sz="4" w:space="0" w:color="auto"/>
            </w:tcBorders>
            <w:noWrap/>
            <w:vAlign w:val="bottom"/>
            <w:hideMark/>
          </w:tcPr>
          <w:p w14:paraId="60DFA8E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0.41</w:t>
            </w:r>
          </w:p>
        </w:tc>
        <w:tc>
          <w:tcPr>
            <w:tcW w:w="990" w:type="dxa"/>
            <w:noWrap/>
            <w:vAlign w:val="bottom"/>
            <w:hideMark/>
          </w:tcPr>
          <w:p w14:paraId="7F60D41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-2.16</w:t>
            </w:r>
          </w:p>
        </w:tc>
        <w:tc>
          <w:tcPr>
            <w:tcW w:w="1350" w:type="dxa"/>
            <w:tcBorders>
              <w:right w:val="single" w:sz="4" w:space="0" w:color="auto"/>
            </w:tcBorders>
            <w:noWrap/>
            <w:vAlign w:val="center"/>
            <w:hideMark/>
          </w:tcPr>
          <w:p w14:paraId="40B4FBC0"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0.0366</w:t>
            </w:r>
          </w:p>
        </w:tc>
        <w:tc>
          <w:tcPr>
            <w:tcW w:w="810" w:type="dxa"/>
            <w:tcBorders>
              <w:left w:val="single" w:sz="4" w:space="0" w:color="auto"/>
            </w:tcBorders>
            <w:noWrap/>
            <w:vAlign w:val="bottom"/>
            <w:hideMark/>
          </w:tcPr>
          <w:p w14:paraId="7A2AD195"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0.36</w:t>
            </w:r>
          </w:p>
        </w:tc>
        <w:tc>
          <w:tcPr>
            <w:tcW w:w="990" w:type="dxa"/>
            <w:noWrap/>
            <w:vAlign w:val="bottom"/>
            <w:hideMark/>
          </w:tcPr>
          <w:p w14:paraId="57B7435A"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-0.65</w:t>
            </w:r>
          </w:p>
        </w:tc>
        <w:tc>
          <w:tcPr>
            <w:tcW w:w="1260" w:type="dxa"/>
            <w:noWrap/>
            <w:vAlign w:val="center"/>
            <w:hideMark/>
          </w:tcPr>
          <w:p w14:paraId="2C9FC836"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0.5169</w:t>
            </w:r>
          </w:p>
        </w:tc>
      </w:tr>
      <w:tr w:rsidR="009A092C" w:rsidRPr="00994EED" w14:paraId="00008C20" w14:textId="77777777" w:rsidTr="009A092C">
        <w:trPr>
          <w:trHeight w:val="290"/>
        </w:trPr>
        <w:tc>
          <w:tcPr>
            <w:tcW w:w="2160" w:type="dxa"/>
            <w:tcBorders>
              <w:right w:val="single" w:sz="4" w:space="0" w:color="auto"/>
            </w:tcBorders>
            <w:noWrap/>
            <w:vAlign w:val="center"/>
            <w:hideMark/>
          </w:tcPr>
          <w:p w14:paraId="42743384"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Subalare left</w:t>
            </w:r>
          </w:p>
        </w:tc>
        <w:tc>
          <w:tcPr>
            <w:tcW w:w="990" w:type="dxa"/>
            <w:tcBorders>
              <w:left w:val="single" w:sz="4" w:space="0" w:color="auto"/>
              <w:right w:val="single" w:sz="4" w:space="0" w:color="auto"/>
            </w:tcBorders>
            <w:shd w:val="clear" w:color="auto" w:fill="F2F2F2" w:themeFill="background1" w:themeFillShade="F2"/>
            <w:noWrap/>
            <w:vAlign w:val="center"/>
            <w:hideMark/>
          </w:tcPr>
          <w:p w14:paraId="7EE92F75"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0.40</w:t>
            </w:r>
          </w:p>
        </w:tc>
        <w:tc>
          <w:tcPr>
            <w:tcW w:w="810" w:type="dxa"/>
            <w:tcBorders>
              <w:left w:val="single" w:sz="4" w:space="0" w:color="auto"/>
            </w:tcBorders>
            <w:shd w:val="clear" w:color="auto" w:fill="F2F2F2" w:themeFill="background1" w:themeFillShade="F2"/>
            <w:noWrap/>
            <w:vAlign w:val="bottom"/>
            <w:hideMark/>
          </w:tcPr>
          <w:p w14:paraId="52CE99E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0.48</w:t>
            </w:r>
          </w:p>
        </w:tc>
        <w:tc>
          <w:tcPr>
            <w:tcW w:w="990" w:type="dxa"/>
            <w:shd w:val="clear" w:color="auto" w:fill="F2F2F2" w:themeFill="background1" w:themeFillShade="F2"/>
            <w:noWrap/>
            <w:vAlign w:val="bottom"/>
            <w:hideMark/>
          </w:tcPr>
          <w:p w14:paraId="5AF3439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-1.35</w:t>
            </w:r>
          </w:p>
        </w:tc>
        <w:tc>
          <w:tcPr>
            <w:tcW w:w="1350" w:type="dxa"/>
            <w:tcBorders>
              <w:right w:val="single" w:sz="4" w:space="0" w:color="auto"/>
            </w:tcBorders>
            <w:shd w:val="clear" w:color="auto" w:fill="F2F2F2" w:themeFill="background1" w:themeFillShade="F2"/>
            <w:noWrap/>
            <w:vAlign w:val="center"/>
            <w:hideMark/>
          </w:tcPr>
          <w:p w14:paraId="4175617B"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0.1842</w:t>
            </w:r>
          </w:p>
        </w:tc>
        <w:tc>
          <w:tcPr>
            <w:tcW w:w="810" w:type="dxa"/>
            <w:tcBorders>
              <w:left w:val="single" w:sz="4" w:space="0" w:color="auto"/>
            </w:tcBorders>
            <w:shd w:val="clear" w:color="auto" w:fill="F2F2F2" w:themeFill="background1" w:themeFillShade="F2"/>
            <w:noWrap/>
            <w:vAlign w:val="bottom"/>
            <w:hideMark/>
          </w:tcPr>
          <w:p w14:paraId="4F299329"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0.51</w:t>
            </w:r>
          </w:p>
        </w:tc>
        <w:tc>
          <w:tcPr>
            <w:tcW w:w="990" w:type="dxa"/>
            <w:shd w:val="clear" w:color="auto" w:fill="F2F2F2" w:themeFill="background1" w:themeFillShade="F2"/>
            <w:noWrap/>
            <w:vAlign w:val="bottom"/>
            <w:hideMark/>
          </w:tcPr>
          <w:p w14:paraId="08FF5FD1"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-2.24</w:t>
            </w:r>
          </w:p>
        </w:tc>
        <w:tc>
          <w:tcPr>
            <w:tcW w:w="1260" w:type="dxa"/>
            <w:shd w:val="clear" w:color="auto" w:fill="F2F2F2" w:themeFill="background1" w:themeFillShade="F2"/>
            <w:noWrap/>
            <w:vAlign w:val="center"/>
            <w:hideMark/>
          </w:tcPr>
          <w:p w14:paraId="480B992F" w14:textId="77777777" w:rsidR="009A092C" w:rsidRPr="00994EED" w:rsidRDefault="009A092C" w:rsidP="009A092C">
            <w:pPr>
              <w:spacing w:before="0" w:after="0"/>
              <w:jc w:val="center"/>
              <w:rPr>
                <w:rFonts w:eastAsia="Times New Roman" w:cs="Times New Roman"/>
                <w:b/>
                <w:szCs w:val="24"/>
              </w:rPr>
            </w:pPr>
            <w:r w:rsidRPr="00994EED">
              <w:rPr>
                <w:rFonts w:eastAsia="Times New Roman" w:cs="Times New Roman"/>
                <w:b/>
                <w:szCs w:val="24"/>
              </w:rPr>
              <w:t>0.0308</w:t>
            </w:r>
          </w:p>
        </w:tc>
      </w:tr>
      <w:tr w:rsidR="009A092C" w:rsidRPr="00994EED" w14:paraId="3DD80007" w14:textId="77777777" w:rsidTr="009A092C">
        <w:trPr>
          <w:trHeight w:val="290"/>
        </w:trPr>
        <w:tc>
          <w:tcPr>
            <w:tcW w:w="2160" w:type="dxa"/>
            <w:tcBorders>
              <w:right w:val="single" w:sz="4" w:space="0" w:color="auto"/>
            </w:tcBorders>
            <w:noWrap/>
            <w:vAlign w:val="center"/>
            <w:hideMark/>
          </w:tcPr>
          <w:p w14:paraId="300C584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Subalare right</w:t>
            </w:r>
          </w:p>
        </w:tc>
        <w:tc>
          <w:tcPr>
            <w:tcW w:w="990" w:type="dxa"/>
            <w:tcBorders>
              <w:left w:val="single" w:sz="4" w:space="0" w:color="auto"/>
              <w:right w:val="single" w:sz="4" w:space="0" w:color="auto"/>
            </w:tcBorders>
            <w:noWrap/>
            <w:vAlign w:val="center"/>
            <w:hideMark/>
          </w:tcPr>
          <w:p w14:paraId="64A28B08"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0.43</w:t>
            </w:r>
          </w:p>
        </w:tc>
        <w:tc>
          <w:tcPr>
            <w:tcW w:w="810" w:type="dxa"/>
            <w:tcBorders>
              <w:left w:val="single" w:sz="4" w:space="0" w:color="auto"/>
            </w:tcBorders>
            <w:noWrap/>
            <w:vAlign w:val="bottom"/>
            <w:hideMark/>
          </w:tcPr>
          <w:p w14:paraId="4ABC9C3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0.52</w:t>
            </w:r>
          </w:p>
        </w:tc>
        <w:tc>
          <w:tcPr>
            <w:tcW w:w="990" w:type="dxa"/>
            <w:noWrap/>
            <w:vAlign w:val="bottom"/>
            <w:hideMark/>
          </w:tcPr>
          <w:p w14:paraId="40C2539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-1.63</w:t>
            </w:r>
          </w:p>
        </w:tc>
        <w:tc>
          <w:tcPr>
            <w:tcW w:w="1350" w:type="dxa"/>
            <w:tcBorders>
              <w:right w:val="single" w:sz="4" w:space="0" w:color="auto"/>
            </w:tcBorders>
            <w:noWrap/>
            <w:vAlign w:val="center"/>
            <w:hideMark/>
          </w:tcPr>
          <w:p w14:paraId="7A0E48C8"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0.1114</w:t>
            </w:r>
          </w:p>
        </w:tc>
        <w:tc>
          <w:tcPr>
            <w:tcW w:w="810" w:type="dxa"/>
            <w:tcBorders>
              <w:left w:val="single" w:sz="4" w:space="0" w:color="auto"/>
            </w:tcBorders>
            <w:noWrap/>
            <w:vAlign w:val="bottom"/>
            <w:hideMark/>
          </w:tcPr>
          <w:p w14:paraId="110B1AF1"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0.47</w:t>
            </w:r>
          </w:p>
        </w:tc>
        <w:tc>
          <w:tcPr>
            <w:tcW w:w="990" w:type="dxa"/>
            <w:noWrap/>
            <w:vAlign w:val="bottom"/>
            <w:hideMark/>
          </w:tcPr>
          <w:p w14:paraId="721553CF"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-0.84</w:t>
            </w:r>
          </w:p>
        </w:tc>
        <w:tc>
          <w:tcPr>
            <w:tcW w:w="1260" w:type="dxa"/>
            <w:noWrap/>
            <w:vAlign w:val="center"/>
            <w:hideMark/>
          </w:tcPr>
          <w:p w14:paraId="373D183F"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0.4083</w:t>
            </w:r>
          </w:p>
        </w:tc>
      </w:tr>
      <w:tr w:rsidR="009A092C" w:rsidRPr="00994EED" w14:paraId="2ACB5862" w14:textId="77777777" w:rsidTr="009A092C">
        <w:trPr>
          <w:trHeight w:val="290"/>
        </w:trPr>
        <w:tc>
          <w:tcPr>
            <w:tcW w:w="2160" w:type="dxa"/>
            <w:tcBorders>
              <w:right w:val="single" w:sz="4" w:space="0" w:color="auto"/>
            </w:tcBorders>
            <w:noWrap/>
            <w:vAlign w:val="center"/>
            <w:hideMark/>
          </w:tcPr>
          <w:p w14:paraId="2285EFE6" w14:textId="77777777" w:rsidR="009A092C" w:rsidRPr="00994EED" w:rsidRDefault="009A092C" w:rsidP="009A092C">
            <w:pPr>
              <w:spacing w:before="0" w:after="0"/>
              <w:jc w:val="center"/>
              <w:rPr>
                <w:rFonts w:eastAsia="Times New Roman" w:cs="Times New Roman"/>
                <w:i/>
                <w:color w:val="000000"/>
                <w:szCs w:val="24"/>
              </w:rPr>
            </w:pPr>
            <w:proofErr w:type="spellStart"/>
            <w:r w:rsidRPr="00994EED">
              <w:rPr>
                <w:rFonts w:eastAsia="Times New Roman" w:cs="Times New Roman"/>
                <w:i/>
                <w:color w:val="000000"/>
                <w:szCs w:val="24"/>
              </w:rPr>
              <w:t>Subnasale</w:t>
            </w:r>
            <w:proofErr w:type="spellEnd"/>
          </w:p>
        </w:tc>
        <w:tc>
          <w:tcPr>
            <w:tcW w:w="990" w:type="dxa"/>
            <w:tcBorders>
              <w:left w:val="single" w:sz="4" w:space="0" w:color="auto"/>
              <w:right w:val="single" w:sz="4" w:space="0" w:color="auto"/>
            </w:tcBorders>
            <w:shd w:val="clear" w:color="auto" w:fill="F2F2F2" w:themeFill="background1" w:themeFillShade="F2"/>
            <w:noWrap/>
            <w:vAlign w:val="center"/>
            <w:hideMark/>
          </w:tcPr>
          <w:p w14:paraId="07511EDA"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0.35</w:t>
            </w:r>
          </w:p>
        </w:tc>
        <w:tc>
          <w:tcPr>
            <w:tcW w:w="810" w:type="dxa"/>
            <w:tcBorders>
              <w:left w:val="single" w:sz="4" w:space="0" w:color="auto"/>
            </w:tcBorders>
            <w:shd w:val="clear" w:color="auto" w:fill="F2F2F2" w:themeFill="background1" w:themeFillShade="F2"/>
            <w:noWrap/>
            <w:vAlign w:val="bottom"/>
            <w:hideMark/>
          </w:tcPr>
          <w:p w14:paraId="4E1951E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0.32</w:t>
            </w:r>
          </w:p>
        </w:tc>
        <w:tc>
          <w:tcPr>
            <w:tcW w:w="990" w:type="dxa"/>
            <w:shd w:val="clear" w:color="auto" w:fill="F2F2F2" w:themeFill="background1" w:themeFillShade="F2"/>
            <w:noWrap/>
            <w:vAlign w:val="bottom"/>
            <w:hideMark/>
          </w:tcPr>
          <w:p w14:paraId="3C69154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0.69</w:t>
            </w:r>
          </w:p>
        </w:tc>
        <w:tc>
          <w:tcPr>
            <w:tcW w:w="1350" w:type="dxa"/>
            <w:tcBorders>
              <w:right w:val="single" w:sz="4" w:space="0" w:color="auto"/>
            </w:tcBorders>
            <w:shd w:val="clear" w:color="auto" w:fill="F2F2F2" w:themeFill="background1" w:themeFillShade="F2"/>
            <w:noWrap/>
            <w:vAlign w:val="center"/>
            <w:hideMark/>
          </w:tcPr>
          <w:p w14:paraId="2661AA92"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0.4939</w:t>
            </w:r>
          </w:p>
        </w:tc>
        <w:tc>
          <w:tcPr>
            <w:tcW w:w="810" w:type="dxa"/>
            <w:tcBorders>
              <w:left w:val="single" w:sz="4" w:space="0" w:color="auto"/>
            </w:tcBorders>
            <w:shd w:val="clear" w:color="auto" w:fill="F2F2F2" w:themeFill="background1" w:themeFillShade="F2"/>
            <w:noWrap/>
            <w:vAlign w:val="bottom"/>
            <w:hideMark/>
          </w:tcPr>
          <w:p w14:paraId="0BD966DA"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0.36</w:t>
            </w:r>
          </w:p>
        </w:tc>
        <w:tc>
          <w:tcPr>
            <w:tcW w:w="990" w:type="dxa"/>
            <w:shd w:val="clear" w:color="auto" w:fill="F2F2F2" w:themeFill="background1" w:themeFillShade="F2"/>
            <w:noWrap/>
            <w:vAlign w:val="bottom"/>
            <w:hideMark/>
          </w:tcPr>
          <w:p w14:paraId="2E4B7B6F" w14:textId="77777777" w:rsidR="009A092C" w:rsidRPr="00994EED" w:rsidRDefault="009A092C" w:rsidP="009A092C">
            <w:pPr>
              <w:spacing w:before="0" w:after="0"/>
              <w:jc w:val="center"/>
              <w:rPr>
                <w:rFonts w:eastAsia="Times New Roman" w:cs="Times New Roman"/>
                <w:szCs w:val="24"/>
              </w:rPr>
            </w:pPr>
            <w:r w:rsidRPr="00994EED">
              <w:rPr>
                <w:rFonts w:cs="Times New Roman"/>
                <w:color w:val="000000"/>
                <w:szCs w:val="24"/>
              </w:rPr>
              <w:t>-0.26</w:t>
            </w:r>
          </w:p>
        </w:tc>
        <w:tc>
          <w:tcPr>
            <w:tcW w:w="1260" w:type="dxa"/>
            <w:shd w:val="clear" w:color="auto" w:fill="F2F2F2" w:themeFill="background1" w:themeFillShade="F2"/>
            <w:noWrap/>
            <w:vAlign w:val="center"/>
            <w:hideMark/>
          </w:tcPr>
          <w:p w14:paraId="20CB1AAE" w14:textId="77777777" w:rsidR="009A092C" w:rsidRPr="00994EED" w:rsidRDefault="009A092C" w:rsidP="009A092C">
            <w:pPr>
              <w:spacing w:before="0" w:after="0"/>
              <w:jc w:val="center"/>
              <w:rPr>
                <w:rFonts w:eastAsia="Times New Roman" w:cs="Times New Roman"/>
                <w:szCs w:val="24"/>
              </w:rPr>
            </w:pPr>
            <w:r w:rsidRPr="00994EED">
              <w:rPr>
                <w:rFonts w:eastAsia="Times New Roman" w:cs="Times New Roman"/>
                <w:szCs w:val="24"/>
              </w:rPr>
              <w:t>0.7930</w:t>
            </w:r>
          </w:p>
        </w:tc>
      </w:tr>
      <w:tr w:rsidR="009A092C" w:rsidRPr="00994EED" w14:paraId="20C05FB7" w14:textId="77777777" w:rsidTr="009A092C">
        <w:trPr>
          <w:trHeight w:val="290"/>
        </w:trPr>
        <w:tc>
          <w:tcPr>
            <w:tcW w:w="2160" w:type="dxa"/>
            <w:tcBorders>
              <w:right w:val="single" w:sz="4" w:space="0" w:color="auto"/>
            </w:tcBorders>
            <w:noWrap/>
            <w:vAlign w:val="center"/>
          </w:tcPr>
          <w:p w14:paraId="560A72E7"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Mean</w:t>
            </w:r>
          </w:p>
        </w:tc>
        <w:tc>
          <w:tcPr>
            <w:tcW w:w="990" w:type="dxa"/>
            <w:tcBorders>
              <w:left w:val="single" w:sz="4" w:space="0" w:color="auto"/>
              <w:right w:val="single" w:sz="4" w:space="0" w:color="auto"/>
            </w:tcBorders>
            <w:shd w:val="clear" w:color="auto" w:fill="F2F2F2" w:themeFill="background1" w:themeFillShade="F2"/>
            <w:noWrap/>
            <w:vAlign w:val="center"/>
          </w:tcPr>
          <w:p w14:paraId="69E6F6CF" w14:textId="77777777" w:rsidR="009A092C" w:rsidRPr="00994EED" w:rsidRDefault="009A092C" w:rsidP="009A092C">
            <w:pPr>
              <w:spacing w:before="0" w:after="0"/>
              <w:jc w:val="center"/>
              <w:rPr>
                <w:rFonts w:eastAsia="Times New Roman" w:cs="Times New Roman"/>
                <w:color w:val="000000"/>
                <w:szCs w:val="24"/>
              </w:rPr>
            </w:pPr>
            <w:r w:rsidRPr="00994EED">
              <w:rPr>
                <w:rFonts w:eastAsia="Times New Roman" w:cs="Times New Roman"/>
                <w:color w:val="000000"/>
                <w:szCs w:val="24"/>
              </w:rPr>
              <w:t>0.40</w:t>
            </w:r>
          </w:p>
        </w:tc>
        <w:tc>
          <w:tcPr>
            <w:tcW w:w="810" w:type="dxa"/>
            <w:tcBorders>
              <w:left w:val="single" w:sz="4" w:space="0" w:color="auto"/>
            </w:tcBorders>
            <w:shd w:val="clear" w:color="auto" w:fill="F2F2F2" w:themeFill="background1" w:themeFillShade="F2"/>
            <w:noWrap/>
            <w:vAlign w:val="bottom"/>
          </w:tcPr>
          <w:p w14:paraId="5C975CC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0.53</w:t>
            </w:r>
          </w:p>
        </w:tc>
        <w:tc>
          <w:tcPr>
            <w:tcW w:w="990" w:type="dxa"/>
            <w:shd w:val="clear" w:color="auto" w:fill="F2F2F2" w:themeFill="background1" w:themeFillShade="F2"/>
            <w:noWrap/>
            <w:vAlign w:val="center"/>
          </w:tcPr>
          <w:p w14:paraId="35D04379" w14:textId="77777777" w:rsidR="009A092C" w:rsidRPr="00994EED" w:rsidRDefault="009A092C" w:rsidP="009A092C">
            <w:pPr>
              <w:spacing w:before="0" w:after="0"/>
              <w:jc w:val="center"/>
              <w:rPr>
                <w:rFonts w:eastAsia="Times New Roman" w:cs="Times New Roman"/>
                <w:color w:val="000000"/>
                <w:szCs w:val="24"/>
              </w:rPr>
            </w:pPr>
          </w:p>
        </w:tc>
        <w:tc>
          <w:tcPr>
            <w:tcW w:w="1350" w:type="dxa"/>
            <w:tcBorders>
              <w:right w:val="single" w:sz="4" w:space="0" w:color="auto"/>
            </w:tcBorders>
            <w:shd w:val="clear" w:color="auto" w:fill="F2F2F2" w:themeFill="background1" w:themeFillShade="F2"/>
            <w:noWrap/>
            <w:vAlign w:val="center"/>
          </w:tcPr>
          <w:p w14:paraId="11B93D5F" w14:textId="77777777" w:rsidR="009A092C" w:rsidRPr="00994EED" w:rsidRDefault="009A092C" w:rsidP="009A092C">
            <w:pPr>
              <w:spacing w:before="0" w:after="0"/>
              <w:jc w:val="center"/>
              <w:rPr>
                <w:rFonts w:eastAsia="Times New Roman" w:cs="Times New Roman"/>
                <w:color w:val="000000"/>
                <w:szCs w:val="24"/>
              </w:rPr>
            </w:pPr>
          </w:p>
        </w:tc>
        <w:tc>
          <w:tcPr>
            <w:tcW w:w="810" w:type="dxa"/>
            <w:tcBorders>
              <w:left w:val="single" w:sz="4" w:space="0" w:color="auto"/>
            </w:tcBorders>
            <w:shd w:val="clear" w:color="auto" w:fill="F2F2F2" w:themeFill="background1" w:themeFillShade="F2"/>
            <w:noWrap/>
            <w:vAlign w:val="bottom"/>
          </w:tcPr>
          <w:p w14:paraId="0A7412C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0.53</w:t>
            </w:r>
          </w:p>
        </w:tc>
        <w:tc>
          <w:tcPr>
            <w:tcW w:w="990" w:type="dxa"/>
            <w:shd w:val="clear" w:color="auto" w:fill="F2F2F2" w:themeFill="background1" w:themeFillShade="F2"/>
            <w:noWrap/>
            <w:vAlign w:val="center"/>
          </w:tcPr>
          <w:p w14:paraId="2200DE51" w14:textId="77777777" w:rsidR="009A092C" w:rsidRPr="00994EED" w:rsidRDefault="009A092C" w:rsidP="009A092C">
            <w:pPr>
              <w:spacing w:before="0" w:after="0"/>
              <w:jc w:val="center"/>
              <w:rPr>
                <w:rFonts w:eastAsia="Times New Roman" w:cs="Times New Roman"/>
                <w:color w:val="000000"/>
                <w:szCs w:val="24"/>
              </w:rPr>
            </w:pPr>
          </w:p>
        </w:tc>
        <w:tc>
          <w:tcPr>
            <w:tcW w:w="1260" w:type="dxa"/>
            <w:shd w:val="clear" w:color="auto" w:fill="F2F2F2" w:themeFill="background1" w:themeFillShade="F2"/>
            <w:noWrap/>
            <w:vAlign w:val="center"/>
          </w:tcPr>
          <w:p w14:paraId="165D9F99" w14:textId="77777777" w:rsidR="009A092C" w:rsidRPr="00994EED" w:rsidRDefault="009A092C" w:rsidP="009A092C">
            <w:pPr>
              <w:spacing w:before="0" w:after="0"/>
              <w:jc w:val="center"/>
              <w:rPr>
                <w:rFonts w:eastAsia="Times New Roman" w:cs="Times New Roman"/>
                <w:color w:val="000000"/>
                <w:szCs w:val="24"/>
              </w:rPr>
            </w:pPr>
          </w:p>
        </w:tc>
      </w:tr>
    </w:tbl>
    <w:p w14:paraId="0F24ACA0" w14:textId="77777777" w:rsidR="009A092C" w:rsidRPr="000F4DCB" w:rsidRDefault="009A092C" w:rsidP="009A092C">
      <w:pPr>
        <w:rPr>
          <w:rFonts w:cs="Times New Roman"/>
          <w:szCs w:val="24"/>
        </w:rPr>
      </w:pPr>
    </w:p>
    <w:p w14:paraId="0CFF31FF" w14:textId="77777777" w:rsidR="009A092C" w:rsidRPr="000F4DCB" w:rsidRDefault="009A092C" w:rsidP="009A092C">
      <w:pPr>
        <w:rPr>
          <w:rFonts w:cs="Times New Roman"/>
          <w:szCs w:val="24"/>
        </w:rPr>
      </w:pPr>
      <w:r w:rsidRPr="000F4DCB">
        <w:rPr>
          <w:rFonts w:cs="Times New Roman"/>
          <w:b/>
          <w:szCs w:val="24"/>
        </w:rPr>
        <w:t xml:space="preserve">Table </w:t>
      </w:r>
      <w:r>
        <w:rPr>
          <w:rFonts w:cs="Times New Roman"/>
          <w:b/>
          <w:szCs w:val="24"/>
        </w:rPr>
        <w:t>6</w:t>
      </w:r>
      <w:r w:rsidRPr="000F4DCB">
        <w:rPr>
          <w:rFonts w:cs="Times New Roman"/>
          <w:b/>
          <w:szCs w:val="24"/>
        </w:rPr>
        <w:t xml:space="preserve">. Comparison of error variance. </w:t>
      </w:r>
      <w:r w:rsidRPr="000F4DCB">
        <w:rPr>
          <w:rFonts w:cs="Times New Roman"/>
          <w:szCs w:val="24"/>
        </w:rPr>
        <w:t xml:space="preserve">The </w:t>
      </w:r>
      <w:r>
        <w:rPr>
          <w:rFonts w:cs="Times New Roman"/>
          <w:szCs w:val="24"/>
        </w:rPr>
        <w:t>standard deviation</w:t>
      </w:r>
      <w:r w:rsidRPr="000F4DCB">
        <w:rPr>
          <w:rFonts w:cs="Times New Roman"/>
          <w:szCs w:val="24"/>
        </w:rPr>
        <w:t xml:space="preserve"> of average landmark configurations for the manual</w:t>
      </w:r>
      <w:r>
        <w:rPr>
          <w:rFonts w:cs="Times New Roman"/>
          <w:szCs w:val="24"/>
        </w:rPr>
        <w:t xml:space="preserve"> (A</w:t>
      </w:r>
      <w:r w:rsidRPr="002B797B">
        <w:rPr>
          <w:rFonts w:cs="Times New Roman"/>
          <w:szCs w:val="24"/>
          <w:vertAlign w:val="subscript"/>
        </w:rPr>
        <w:t>ML</w:t>
      </w:r>
      <w:r>
        <w:rPr>
          <w:rFonts w:cs="Times New Roman"/>
          <w:szCs w:val="24"/>
        </w:rPr>
        <w:t xml:space="preserve"> vs. B</w:t>
      </w:r>
      <w:r w:rsidRPr="002B797B">
        <w:rPr>
          <w:rFonts w:cs="Times New Roman"/>
          <w:szCs w:val="24"/>
          <w:vertAlign w:val="subscript"/>
        </w:rPr>
        <w:t>ML</w:t>
      </w:r>
      <w:r>
        <w:rPr>
          <w:rFonts w:cs="Times New Roman"/>
          <w:szCs w:val="24"/>
        </w:rPr>
        <w:t>)</w:t>
      </w:r>
      <w:r w:rsidRPr="000F4DCB">
        <w:rPr>
          <w:rFonts w:cs="Times New Roman"/>
          <w:szCs w:val="24"/>
        </w:rPr>
        <w:t xml:space="preserve"> and automatic</w:t>
      </w:r>
      <w:r>
        <w:rPr>
          <w:rFonts w:cs="Times New Roman"/>
          <w:szCs w:val="24"/>
        </w:rPr>
        <w:t xml:space="preserve"> (A</w:t>
      </w:r>
      <w:r w:rsidRPr="002B797B">
        <w:rPr>
          <w:rFonts w:cs="Times New Roman"/>
          <w:szCs w:val="24"/>
          <w:vertAlign w:val="subscript"/>
        </w:rPr>
        <w:t>Auto</w:t>
      </w:r>
      <w:r>
        <w:rPr>
          <w:rFonts w:cs="Times New Roman"/>
          <w:szCs w:val="24"/>
        </w:rPr>
        <w:t xml:space="preserve"> vs. B</w:t>
      </w:r>
      <w:r w:rsidRPr="002B797B">
        <w:rPr>
          <w:rFonts w:cs="Times New Roman"/>
          <w:szCs w:val="24"/>
          <w:vertAlign w:val="subscript"/>
        </w:rPr>
        <w:t>Auto</w:t>
      </w:r>
      <w:r>
        <w:rPr>
          <w:rFonts w:cs="Times New Roman"/>
          <w:szCs w:val="24"/>
        </w:rPr>
        <w:t>)</w:t>
      </w:r>
      <w:r w:rsidRPr="000F4DCB">
        <w:rPr>
          <w:rFonts w:cs="Times New Roman"/>
          <w:szCs w:val="24"/>
        </w:rPr>
        <w:t xml:space="preserve"> landmarks</w:t>
      </w:r>
      <w:r>
        <w:rPr>
          <w:rFonts w:cs="Times New Roman"/>
          <w:szCs w:val="24"/>
        </w:rPr>
        <w:t xml:space="preserve">, </w:t>
      </w:r>
      <w:r w:rsidRPr="000F4DCB">
        <w:rPr>
          <w:rFonts w:cs="Times New Roman"/>
          <w:szCs w:val="24"/>
        </w:rPr>
        <w:t>averaged across scans</w:t>
      </w:r>
      <w:r>
        <w:rPr>
          <w:rFonts w:cs="Times New Roman"/>
          <w:szCs w:val="24"/>
        </w:rPr>
        <w:t>. Levene’s test was performed per landmark to assess the difference between error variance</w:t>
      </w:r>
      <w:r w:rsidRPr="000F4DCB">
        <w:rPr>
          <w:rFonts w:cs="Times New Roman"/>
          <w:szCs w:val="24"/>
        </w:rPr>
        <w:t xml:space="preserve">. </w:t>
      </w:r>
    </w:p>
    <w:tbl>
      <w:tblPr>
        <w:tblW w:w="5000" w:type="pct"/>
        <w:tblLook w:val="04A0" w:firstRow="1" w:lastRow="0" w:firstColumn="1" w:lastColumn="0" w:noHBand="0" w:noVBand="1"/>
      </w:tblPr>
      <w:tblGrid>
        <w:gridCol w:w="2510"/>
        <w:gridCol w:w="1707"/>
        <w:gridCol w:w="1537"/>
        <w:gridCol w:w="1777"/>
        <w:gridCol w:w="1829"/>
      </w:tblGrid>
      <w:tr w:rsidR="009A092C" w:rsidRPr="00994EED" w14:paraId="70A14995" w14:textId="77777777" w:rsidTr="009A092C">
        <w:trPr>
          <w:trHeight w:val="310"/>
        </w:trPr>
        <w:tc>
          <w:tcPr>
            <w:tcW w:w="1341" w:type="pct"/>
            <w:tcBorders>
              <w:top w:val="nil"/>
              <w:left w:val="nil"/>
              <w:bottom w:val="single" w:sz="4" w:space="0" w:color="auto"/>
              <w:right w:val="single" w:sz="4" w:space="0" w:color="auto"/>
            </w:tcBorders>
            <w:vAlign w:val="center"/>
          </w:tcPr>
          <w:p w14:paraId="352DBC22"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Landmark</w:t>
            </w:r>
          </w:p>
        </w:tc>
        <w:tc>
          <w:tcPr>
            <w:tcW w:w="912" w:type="pct"/>
            <w:tcBorders>
              <w:top w:val="nil"/>
              <w:left w:val="single" w:sz="4" w:space="0" w:color="auto"/>
              <w:bottom w:val="single" w:sz="4" w:space="0" w:color="auto"/>
              <w:right w:val="nil"/>
            </w:tcBorders>
            <w:shd w:val="clear" w:color="auto" w:fill="auto"/>
            <w:noWrap/>
            <w:vAlign w:val="center"/>
            <w:hideMark/>
          </w:tcPr>
          <w:p w14:paraId="36973C8B"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Manual (mm)</w:t>
            </w:r>
          </w:p>
        </w:tc>
        <w:tc>
          <w:tcPr>
            <w:tcW w:w="821" w:type="pct"/>
            <w:tcBorders>
              <w:top w:val="nil"/>
              <w:left w:val="nil"/>
              <w:bottom w:val="single" w:sz="4" w:space="0" w:color="auto"/>
              <w:right w:val="nil"/>
            </w:tcBorders>
            <w:shd w:val="clear" w:color="auto" w:fill="auto"/>
            <w:noWrap/>
            <w:vAlign w:val="center"/>
            <w:hideMark/>
          </w:tcPr>
          <w:p w14:paraId="62FA725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Auto (mm)</w:t>
            </w:r>
          </w:p>
        </w:tc>
        <w:tc>
          <w:tcPr>
            <w:tcW w:w="949" w:type="pct"/>
            <w:tcBorders>
              <w:top w:val="nil"/>
              <w:left w:val="nil"/>
              <w:bottom w:val="single" w:sz="4" w:space="0" w:color="auto"/>
              <w:right w:val="nil"/>
            </w:tcBorders>
            <w:shd w:val="clear" w:color="auto" w:fill="auto"/>
            <w:noWrap/>
            <w:vAlign w:val="center"/>
            <w:hideMark/>
          </w:tcPr>
          <w:p w14:paraId="3D0074C1"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F value</w:t>
            </w:r>
          </w:p>
        </w:tc>
        <w:tc>
          <w:tcPr>
            <w:tcW w:w="978" w:type="pct"/>
            <w:tcBorders>
              <w:top w:val="nil"/>
              <w:left w:val="nil"/>
              <w:bottom w:val="single" w:sz="4" w:space="0" w:color="auto"/>
              <w:right w:val="nil"/>
            </w:tcBorders>
            <w:shd w:val="clear" w:color="auto" w:fill="auto"/>
            <w:noWrap/>
            <w:vAlign w:val="center"/>
            <w:hideMark/>
          </w:tcPr>
          <w:p w14:paraId="558BD618" w14:textId="77777777" w:rsidR="009A092C" w:rsidRPr="00994EED" w:rsidRDefault="009A092C" w:rsidP="009A092C">
            <w:pPr>
              <w:spacing w:before="0" w:after="0"/>
              <w:jc w:val="center"/>
              <w:rPr>
                <w:rFonts w:eastAsia="Times New Roman" w:cs="Times New Roman"/>
                <w:i/>
                <w:color w:val="000000"/>
                <w:szCs w:val="24"/>
              </w:rPr>
            </w:pPr>
            <w:r w:rsidRPr="00994EED">
              <w:rPr>
                <w:rFonts w:eastAsia="Times New Roman" w:cs="Times New Roman"/>
                <w:i/>
                <w:color w:val="000000"/>
                <w:szCs w:val="24"/>
              </w:rPr>
              <w:t>P value</w:t>
            </w:r>
          </w:p>
        </w:tc>
      </w:tr>
      <w:tr w:rsidR="009A092C" w:rsidRPr="00994EED" w14:paraId="69B4B9BE" w14:textId="77777777" w:rsidTr="009A092C">
        <w:trPr>
          <w:trHeight w:val="310"/>
        </w:trPr>
        <w:tc>
          <w:tcPr>
            <w:tcW w:w="1341" w:type="pct"/>
            <w:tcBorders>
              <w:top w:val="single" w:sz="4" w:space="0" w:color="auto"/>
              <w:left w:val="nil"/>
              <w:bottom w:val="nil"/>
              <w:right w:val="single" w:sz="4" w:space="0" w:color="auto"/>
            </w:tcBorders>
            <w:shd w:val="clear" w:color="auto" w:fill="F2F2F2" w:themeFill="background1" w:themeFillShade="F2"/>
            <w:vAlign w:val="center"/>
          </w:tcPr>
          <w:p w14:paraId="7690C46C"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Alar curvature left</w:t>
            </w:r>
          </w:p>
        </w:tc>
        <w:tc>
          <w:tcPr>
            <w:tcW w:w="912" w:type="pct"/>
            <w:tcBorders>
              <w:top w:val="single" w:sz="4" w:space="0" w:color="auto"/>
              <w:left w:val="single" w:sz="4" w:space="0" w:color="auto"/>
              <w:bottom w:val="nil"/>
              <w:right w:val="nil"/>
            </w:tcBorders>
            <w:shd w:val="clear" w:color="auto" w:fill="F2F2F2" w:themeFill="background1" w:themeFillShade="F2"/>
            <w:noWrap/>
            <w:vAlign w:val="bottom"/>
            <w:hideMark/>
          </w:tcPr>
          <w:p w14:paraId="2ACC67A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0.3067</w:t>
            </w:r>
          </w:p>
        </w:tc>
        <w:tc>
          <w:tcPr>
            <w:tcW w:w="821" w:type="pct"/>
            <w:tcBorders>
              <w:top w:val="single" w:sz="4" w:space="0" w:color="auto"/>
              <w:left w:val="nil"/>
              <w:bottom w:val="nil"/>
              <w:right w:val="nil"/>
            </w:tcBorders>
            <w:shd w:val="clear" w:color="auto" w:fill="F2F2F2" w:themeFill="background1" w:themeFillShade="F2"/>
            <w:noWrap/>
            <w:vAlign w:val="bottom"/>
            <w:hideMark/>
          </w:tcPr>
          <w:p w14:paraId="7EB08A3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0.0728</w:t>
            </w:r>
          </w:p>
        </w:tc>
        <w:tc>
          <w:tcPr>
            <w:tcW w:w="949" w:type="pct"/>
            <w:tcBorders>
              <w:top w:val="single" w:sz="4" w:space="0" w:color="auto"/>
              <w:left w:val="nil"/>
              <w:bottom w:val="nil"/>
              <w:right w:val="nil"/>
            </w:tcBorders>
            <w:shd w:val="clear" w:color="auto" w:fill="F2F2F2" w:themeFill="background1" w:themeFillShade="F2"/>
            <w:noWrap/>
            <w:vAlign w:val="bottom"/>
            <w:hideMark/>
          </w:tcPr>
          <w:p w14:paraId="55B2598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59.6244</w:t>
            </w:r>
          </w:p>
        </w:tc>
        <w:tc>
          <w:tcPr>
            <w:tcW w:w="978" w:type="pct"/>
            <w:tcBorders>
              <w:top w:val="single" w:sz="4" w:space="0" w:color="auto"/>
              <w:left w:val="nil"/>
              <w:bottom w:val="nil"/>
              <w:right w:val="nil"/>
            </w:tcBorders>
            <w:shd w:val="clear" w:color="auto" w:fill="F2F2F2" w:themeFill="background1" w:themeFillShade="F2"/>
            <w:noWrap/>
            <w:vAlign w:val="bottom"/>
            <w:hideMark/>
          </w:tcPr>
          <w:p w14:paraId="3622A22F" w14:textId="77777777" w:rsidR="009A092C" w:rsidRPr="00994EED" w:rsidRDefault="009A092C" w:rsidP="009A092C">
            <w:pPr>
              <w:spacing w:before="0" w:after="0"/>
              <w:jc w:val="center"/>
              <w:rPr>
                <w:rFonts w:eastAsia="Times New Roman" w:cs="Times New Roman"/>
                <w:b/>
                <w:color w:val="000000"/>
                <w:szCs w:val="24"/>
              </w:rPr>
            </w:pPr>
            <w:r>
              <w:rPr>
                <w:rFonts w:cs="Times New Roman"/>
                <w:b/>
                <w:color w:val="000000"/>
                <w:szCs w:val="24"/>
              </w:rPr>
              <w:t>2.83</w:t>
            </w:r>
            <w:r w:rsidRPr="00994EED">
              <w:rPr>
                <w:rFonts w:cs="Times New Roman"/>
                <w:b/>
                <w:color w:val="000000"/>
                <w:szCs w:val="24"/>
              </w:rPr>
              <w:t xml:space="preserve"> x 10</w:t>
            </w:r>
            <w:r w:rsidRPr="00994EED">
              <w:rPr>
                <w:rFonts w:cs="Times New Roman"/>
                <w:b/>
                <w:color w:val="000000"/>
                <w:szCs w:val="24"/>
                <w:vertAlign w:val="superscript"/>
              </w:rPr>
              <w:t>-</w:t>
            </w:r>
            <w:r>
              <w:rPr>
                <w:rFonts w:cs="Times New Roman"/>
                <w:b/>
                <w:color w:val="000000"/>
                <w:szCs w:val="24"/>
                <w:vertAlign w:val="superscript"/>
              </w:rPr>
              <w:t>11</w:t>
            </w:r>
          </w:p>
        </w:tc>
      </w:tr>
      <w:tr w:rsidR="009A092C" w:rsidRPr="00994EED" w14:paraId="54920270" w14:textId="77777777" w:rsidTr="009A092C">
        <w:trPr>
          <w:trHeight w:val="310"/>
        </w:trPr>
        <w:tc>
          <w:tcPr>
            <w:tcW w:w="1341" w:type="pct"/>
            <w:tcBorders>
              <w:top w:val="nil"/>
              <w:left w:val="nil"/>
              <w:bottom w:val="nil"/>
              <w:right w:val="single" w:sz="4" w:space="0" w:color="auto"/>
            </w:tcBorders>
            <w:vAlign w:val="center"/>
          </w:tcPr>
          <w:p w14:paraId="5546919A"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Alar curvature right</w:t>
            </w:r>
          </w:p>
        </w:tc>
        <w:tc>
          <w:tcPr>
            <w:tcW w:w="912" w:type="pct"/>
            <w:tcBorders>
              <w:top w:val="nil"/>
              <w:left w:val="single" w:sz="4" w:space="0" w:color="auto"/>
              <w:bottom w:val="nil"/>
              <w:right w:val="nil"/>
            </w:tcBorders>
            <w:shd w:val="clear" w:color="auto" w:fill="auto"/>
            <w:noWrap/>
            <w:vAlign w:val="bottom"/>
            <w:hideMark/>
          </w:tcPr>
          <w:p w14:paraId="0F4CAA2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0.3287</w:t>
            </w:r>
          </w:p>
        </w:tc>
        <w:tc>
          <w:tcPr>
            <w:tcW w:w="821" w:type="pct"/>
            <w:tcBorders>
              <w:top w:val="nil"/>
              <w:left w:val="nil"/>
              <w:bottom w:val="nil"/>
              <w:right w:val="nil"/>
            </w:tcBorders>
            <w:shd w:val="clear" w:color="auto" w:fill="auto"/>
            <w:noWrap/>
            <w:vAlign w:val="bottom"/>
            <w:hideMark/>
          </w:tcPr>
          <w:p w14:paraId="0B28282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0.2133</w:t>
            </w:r>
          </w:p>
        </w:tc>
        <w:tc>
          <w:tcPr>
            <w:tcW w:w="949" w:type="pct"/>
            <w:tcBorders>
              <w:top w:val="nil"/>
              <w:left w:val="nil"/>
              <w:bottom w:val="nil"/>
              <w:right w:val="nil"/>
            </w:tcBorders>
            <w:shd w:val="clear" w:color="auto" w:fill="auto"/>
            <w:noWrap/>
            <w:vAlign w:val="bottom"/>
            <w:hideMark/>
          </w:tcPr>
          <w:p w14:paraId="1E9A454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22.2346</w:t>
            </w:r>
          </w:p>
        </w:tc>
        <w:tc>
          <w:tcPr>
            <w:tcW w:w="978" w:type="pct"/>
            <w:tcBorders>
              <w:top w:val="nil"/>
              <w:left w:val="nil"/>
              <w:bottom w:val="nil"/>
              <w:right w:val="nil"/>
            </w:tcBorders>
            <w:shd w:val="clear" w:color="auto" w:fill="auto"/>
            <w:noWrap/>
            <w:vAlign w:val="bottom"/>
            <w:hideMark/>
          </w:tcPr>
          <w:p w14:paraId="1F608318"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1.01 x 10</w:t>
            </w:r>
            <w:r w:rsidRPr="00994EED">
              <w:rPr>
                <w:rFonts w:cs="Times New Roman"/>
                <w:b/>
                <w:color w:val="000000"/>
                <w:szCs w:val="24"/>
                <w:vertAlign w:val="superscript"/>
              </w:rPr>
              <w:t>-5</w:t>
            </w:r>
          </w:p>
        </w:tc>
      </w:tr>
      <w:tr w:rsidR="009A092C" w:rsidRPr="00994EED" w14:paraId="73ABC6B0"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007470E9"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Chelion left</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0E1C558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0.4182</w:t>
            </w:r>
          </w:p>
        </w:tc>
        <w:tc>
          <w:tcPr>
            <w:tcW w:w="821" w:type="pct"/>
            <w:tcBorders>
              <w:top w:val="nil"/>
              <w:left w:val="nil"/>
              <w:bottom w:val="nil"/>
              <w:right w:val="nil"/>
            </w:tcBorders>
            <w:shd w:val="clear" w:color="auto" w:fill="F2F2F2" w:themeFill="background1" w:themeFillShade="F2"/>
            <w:noWrap/>
            <w:vAlign w:val="bottom"/>
            <w:hideMark/>
          </w:tcPr>
          <w:p w14:paraId="700A602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0.1998</w:t>
            </w:r>
          </w:p>
        </w:tc>
        <w:tc>
          <w:tcPr>
            <w:tcW w:w="949" w:type="pct"/>
            <w:tcBorders>
              <w:top w:val="nil"/>
              <w:left w:val="nil"/>
              <w:bottom w:val="nil"/>
              <w:right w:val="nil"/>
            </w:tcBorders>
            <w:shd w:val="clear" w:color="auto" w:fill="F2F2F2" w:themeFill="background1" w:themeFillShade="F2"/>
            <w:noWrap/>
            <w:vAlign w:val="bottom"/>
            <w:hideMark/>
          </w:tcPr>
          <w:p w14:paraId="5916C4E4"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4.6453</w:t>
            </w:r>
          </w:p>
        </w:tc>
        <w:tc>
          <w:tcPr>
            <w:tcW w:w="978" w:type="pct"/>
            <w:tcBorders>
              <w:top w:val="nil"/>
              <w:left w:val="nil"/>
              <w:bottom w:val="nil"/>
              <w:right w:val="nil"/>
            </w:tcBorders>
            <w:shd w:val="clear" w:color="auto" w:fill="F2F2F2" w:themeFill="background1" w:themeFillShade="F2"/>
            <w:noWrap/>
            <w:vAlign w:val="bottom"/>
            <w:hideMark/>
          </w:tcPr>
          <w:p w14:paraId="598C3A77"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0.0341</w:t>
            </w:r>
          </w:p>
        </w:tc>
      </w:tr>
      <w:tr w:rsidR="009A092C" w:rsidRPr="00994EED" w14:paraId="4086A5F5" w14:textId="77777777" w:rsidTr="009A092C">
        <w:trPr>
          <w:trHeight w:val="310"/>
        </w:trPr>
        <w:tc>
          <w:tcPr>
            <w:tcW w:w="1341" w:type="pct"/>
            <w:tcBorders>
              <w:top w:val="nil"/>
              <w:left w:val="nil"/>
              <w:bottom w:val="nil"/>
              <w:right w:val="single" w:sz="4" w:space="0" w:color="auto"/>
            </w:tcBorders>
            <w:vAlign w:val="center"/>
          </w:tcPr>
          <w:p w14:paraId="1FF23784"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Chelion right</w:t>
            </w:r>
          </w:p>
        </w:tc>
        <w:tc>
          <w:tcPr>
            <w:tcW w:w="912" w:type="pct"/>
            <w:tcBorders>
              <w:top w:val="nil"/>
              <w:left w:val="single" w:sz="4" w:space="0" w:color="auto"/>
              <w:bottom w:val="nil"/>
              <w:right w:val="nil"/>
            </w:tcBorders>
            <w:shd w:val="clear" w:color="auto" w:fill="auto"/>
            <w:noWrap/>
            <w:vAlign w:val="bottom"/>
            <w:hideMark/>
          </w:tcPr>
          <w:p w14:paraId="2A4873E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0.2984</w:t>
            </w:r>
          </w:p>
        </w:tc>
        <w:tc>
          <w:tcPr>
            <w:tcW w:w="821" w:type="pct"/>
            <w:tcBorders>
              <w:top w:val="nil"/>
              <w:left w:val="nil"/>
              <w:bottom w:val="nil"/>
              <w:right w:val="nil"/>
            </w:tcBorders>
            <w:shd w:val="clear" w:color="auto" w:fill="auto"/>
            <w:noWrap/>
            <w:vAlign w:val="bottom"/>
            <w:hideMark/>
          </w:tcPr>
          <w:p w14:paraId="3892700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0.0637</w:t>
            </w:r>
          </w:p>
        </w:tc>
        <w:tc>
          <w:tcPr>
            <w:tcW w:w="949" w:type="pct"/>
            <w:tcBorders>
              <w:top w:val="nil"/>
              <w:left w:val="nil"/>
              <w:bottom w:val="nil"/>
              <w:right w:val="nil"/>
            </w:tcBorders>
            <w:shd w:val="clear" w:color="auto" w:fill="auto"/>
            <w:noWrap/>
            <w:vAlign w:val="bottom"/>
            <w:hideMark/>
          </w:tcPr>
          <w:p w14:paraId="64E0AEF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24.5101</w:t>
            </w:r>
          </w:p>
        </w:tc>
        <w:tc>
          <w:tcPr>
            <w:tcW w:w="978" w:type="pct"/>
            <w:tcBorders>
              <w:top w:val="nil"/>
              <w:left w:val="nil"/>
              <w:bottom w:val="nil"/>
              <w:right w:val="nil"/>
            </w:tcBorders>
            <w:shd w:val="clear" w:color="auto" w:fill="auto"/>
            <w:noWrap/>
            <w:vAlign w:val="bottom"/>
            <w:hideMark/>
          </w:tcPr>
          <w:p w14:paraId="1AA4D4DB"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4.03 x 10</w:t>
            </w:r>
            <w:r w:rsidRPr="00994EED">
              <w:rPr>
                <w:rFonts w:cs="Times New Roman"/>
                <w:b/>
                <w:color w:val="000000"/>
                <w:szCs w:val="24"/>
                <w:vertAlign w:val="superscript"/>
              </w:rPr>
              <w:t>-6</w:t>
            </w:r>
          </w:p>
        </w:tc>
      </w:tr>
      <w:tr w:rsidR="009A092C" w:rsidRPr="00994EED" w14:paraId="3B4475BF"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08997E06"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Crista philtri left</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038473B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0.3881</w:t>
            </w:r>
          </w:p>
        </w:tc>
        <w:tc>
          <w:tcPr>
            <w:tcW w:w="821" w:type="pct"/>
            <w:tcBorders>
              <w:top w:val="nil"/>
              <w:left w:val="nil"/>
              <w:bottom w:val="nil"/>
              <w:right w:val="nil"/>
            </w:tcBorders>
            <w:shd w:val="clear" w:color="auto" w:fill="F2F2F2" w:themeFill="background1" w:themeFillShade="F2"/>
            <w:noWrap/>
            <w:vAlign w:val="bottom"/>
            <w:hideMark/>
          </w:tcPr>
          <w:p w14:paraId="0B58DF0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0.3811</w:t>
            </w:r>
          </w:p>
        </w:tc>
        <w:tc>
          <w:tcPr>
            <w:tcW w:w="949" w:type="pct"/>
            <w:tcBorders>
              <w:top w:val="nil"/>
              <w:left w:val="nil"/>
              <w:bottom w:val="nil"/>
              <w:right w:val="nil"/>
            </w:tcBorders>
            <w:shd w:val="clear" w:color="auto" w:fill="F2F2F2" w:themeFill="background1" w:themeFillShade="F2"/>
            <w:noWrap/>
            <w:vAlign w:val="bottom"/>
            <w:hideMark/>
          </w:tcPr>
          <w:p w14:paraId="6B718A7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29.1832</w:t>
            </w:r>
          </w:p>
        </w:tc>
        <w:tc>
          <w:tcPr>
            <w:tcW w:w="978" w:type="pct"/>
            <w:tcBorders>
              <w:top w:val="nil"/>
              <w:left w:val="nil"/>
              <w:bottom w:val="nil"/>
              <w:right w:val="nil"/>
            </w:tcBorders>
            <w:shd w:val="clear" w:color="auto" w:fill="F2F2F2" w:themeFill="background1" w:themeFillShade="F2"/>
            <w:noWrap/>
            <w:vAlign w:val="bottom"/>
            <w:hideMark/>
          </w:tcPr>
          <w:p w14:paraId="7DDA5038"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6.60 x 10</w:t>
            </w:r>
            <w:r w:rsidRPr="00994EED">
              <w:rPr>
                <w:rFonts w:cs="Times New Roman"/>
                <w:b/>
                <w:color w:val="000000"/>
                <w:szCs w:val="24"/>
                <w:vertAlign w:val="superscript"/>
              </w:rPr>
              <w:t>-7</w:t>
            </w:r>
          </w:p>
        </w:tc>
      </w:tr>
      <w:tr w:rsidR="009A092C" w:rsidRPr="00994EED" w14:paraId="18E8D930" w14:textId="77777777" w:rsidTr="009A092C">
        <w:trPr>
          <w:trHeight w:val="310"/>
        </w:trPr>
        <w:tc>
          <w:tcPr>
            <w:tcW w:w="1341" w:type="pct"/>
            <w:tcBorders>
              <w:top w:val="nil"/>
              <w:left w:val="nil"/>
              <w:bottom w:val="nil"/>
              <w:right w:val="single" w:sz="4" w:space="0" w:color="auto"/>
            </w:tcBorders>
            <w:vAlign w:val="center"/>
          </w:tcPr>
          <w:p w14:paraId="4C65EE89"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Crista philtri right</w:t>
            </w:r>
          </w:p>
        </w:tc>
        <w:tc>
          <w:tcPr>
            <w:tcW w:w="912" w:type="pct"/>
            <w:tcBorders>
              <w:top w:val="nil"/>
              <w:left w:val="single" w:sz="4" w:space="0" w:color="auto"/>
              <w:bottom w:val="nil"/>
              <w:right w:val="nil"/>
            </w:tcBorders>
            <w:shd w:val="clear" w:color="auto" w:fill="auto"/>
            <w:noWrap/>
            <w:vAlign w:val="bottom"/>
            <w:hideMark/>
          </w:tcPr>
          <w:p w14:paraId="7D7CE8E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0.4737</w:t>
            </w:r>
          </w:p>
        </w:tc>
        <w:tc>
          <w:tcPr>
            <w:tcW w:w="821" w:type="pct"/>
            <w:tcBorders>
              <w:top w:val="nil"/>
              <w:left w:val="nil"/>
              <w:bottom w:val="nil"/>
              <w:right w:val="nil"/>
            </w:tcBorders>
            <w:shd w:val="clear" w:color="auto" w:fill="auto"/>
            <w:noWrap/>
            <w:vAlign w:val="bottom"/>
            <w:hideMark/>
          </w:tcPr>
          <w:p w14:paraId="3C004F7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0.4472</w:t>
            </w:r>
          </w:p>
        </w:tc>
        <w:tc>
          <w:tcPr>
            <w:tcW w:w="949" w:type="pct"/>
            <w:tcBorders>
              <w:top w:val="nil"/>
              <w:left w:val="nil"/>
              <w:bottom w:val="nil"/>
              <w:right w:val="nil"/>
            </w:tcBorders>
            <w:shd w:val="clear" w:color="auto" w:fill="auto"/>
            <w:noWrap/>
            <w:vAlign w:val="bottom"/>
            <w:hideMark/>
          </w:tcPr>
          <w:p w14:paraId="72F58F2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18.1685</w:t>
            </w:r>
          </w:p>
        </w:tc>
        <w:tc>
          <w:tcPr>
            <w:tcW w:w="978" w:type="pct"/>
            <w:tcBorders>
              <w:top w:val="nil"/>
              <w:left w:val="nil"/>
              <w:bottom w:val="nil"/>
              <w:right w:val="nil"/>
            </w:tcBorders>
            <w:shd w:val="clear" w:color="auto" w:fill="auto"/>
            <w:noWrap/>
            <w:vAlign w:val="bottom"/>
            <w:hideMark/>
          </w:tcPr>
          <w:p w14:paraId="5182905B"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5.49 x 10</w:t>
            </w:r>
            <w:r w:rsidRPr="00994EED">
              <w:rPr>
                <w:rFonts w:cs="Times New Roman"/>
                <w:b/>
                <w:color w:val="000000"/>
                <w:szCs w:val="24"/>
                <w:vertAlign w:val="superscript"/>
              </w:rPr>
              <w:t>-5</w:t>
            </w:r>
          </w:p>
        </w:tc>
      </w:tr>
      <w:tr w:rsidR="009A092C" w:rsidRPr="00994EED" w14:paraId="55D5E3FB"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37E0D005"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Endocanthion left</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4699118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0.4362</w:t>
            </w:r>
          </w:p>
        </w:tc>
        <w:tc>
          <w:tcPr>
            <w:tcW w:w="821" w:type="pct"/>
            <w:tcBorders>
              <w:top w:val="nil"/>
              <w:left w:val="nil"/>
              <w:bottom w:val="nil"/>
              <w:right w:val="nil"/>
            </w:tcBorders>
            <w:shd w:val="clear" w:color="auto" w:fill="F2F2F2" w:themeFill="background1" w:themeFillShade="F2"/>
            <w:noWrap/>
            <w:vAlign w:val="bottom"/>
            <w:hideMark/>
          </w:tcPr>
          <w:p w14:paraId="79424D5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0.3504</w:t>
            </w:r>
          </w:p>
        </w:tc>
        <w:tc>
          <w:tcPr>
            <w:tcW w:w="949" w:type="pct"/>
            <w:tcBorders>
              <w:top w:val="nil"/>
              <w:left w:val="nil"/>
              <w:bottom w:val="nil"/>
              <w:right w:val="nil"/>
            </w:tcBorders>
            <w:shd w:val="clear" w:color="auto" w:fill="F2F2F2" w:themeFill="background1" w:themeFillShade="F2"/>
            <w:noWrap/>
            <w:vAlign w:val="bottom"/>
            <w:hideMark/>
          </w:tcPr>
          <w:p w14:paraId="7F9E18F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14.2000</w:t>
            </w:r>
          </w:p>
        </w:tc>
        <w:tc>
          <w:tcPr>
            <w:tcW w:w="978" w:type="pct"/>
            <w:tcBorders>
              <w:top w:val="nil"/>
              <w:left w:val="nil"/>
              <w:bottom w:val="nil"/>
              <w:right w:val="nil"/>
            </w:tcBorders>
            <w:shd w:val="clear" w:color="auto" w:fill="F2F2F2" w:themeFill="background1" w:themeFillShade="F2"/>
            <w:noWrap/>
            <w:vAlign w:val="bottom"/>
            <w:hideMark/>
          </w:tcPr>
          <w:p w14:paraId="6F316AAA"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3.13 x 10</w:t>
            </w:r>
            <w:r w:rsidRPr="00994EED">
              <w:rPr>
                <w:rFonts w:cs="Times New Roman"/>
                <w:b/>
                <w:color w:val="000000"/>
                <w:szCs w:val="24"/>
                <w:vertAlign w:val="superscript"/>
              </w:rPr>
              <w:t>-4</w:t>
            </w:r>
          </w:p>
        </w:tc>
      </w:tr>
      <w:tr w:rsidR="009A092C" w:rsidRPr="00994EED" w14:paraId="47B494C0" w14:textId="77777777" w:rsidTr="009A092C">
        <w:trPr>
          <w:trHeight w:val="310"/>
        </w:trPr>
        <w:tc>
          <w:tcPr>
            <w:tcW w:w="1341" w:type="pct"/>
            <w:tcBorders>
              <w:top w:val="nil"/>
              <w:left w:val="nil"/>
              <w:bottom w:val="nil"/>
              <w:right w:val="single" w:sz="4" w:space="0" w:color="auto"/>
            </w:tcBorders>
            <w:vAlign w:val="center"/>
          </w:tcPr>
          <w:p w14:paraId="09980780"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Endocanthion right</w:t>
            </w:r>
          </w:p>
        </w:tc>
        <w:tc>
          <w:tcPr>
            <w:tcW w:w="912" w:type="pct"/>
            <w:tcBorders>
              <w:top w:val="nil"/>
              <w:left w:val="single" w:sz="4" w:space="0" w:color="auto"/>
              <w:bottom w:val="nil"/>
              <w:right w:val="nil"/>
            </w:tcBorders>
            <w:shd w:val="clear" w:color="auto" w:fill="auto"/>
            <w:noWrap/>
            <w:vAlign w:val="bottom"/>
            <w:hideMark/>
          </w:tcPr>
          <w:p w14:paraId="286481E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0.3608</w:t>
            </w:r>
          </w:p>
        </w:tc>
        <w:tc>
          <w:tcPr>
            <w:tcW w:w="821" w:type="pct"/>
            <w:tcBorders>
              <w:top w:val="nil"/>
              <w:left w:val="nil"/>
              <w:bottom w:val="nil"/>
              <w:right w:val="nil"/>
            </w:tcBorders>
            <w:shd w:val="clear" w:color="auto" w:fill="auto"/>
            <w:noWrap/>
            <w:vAlign w:val="bottom"/>
            <w:hideMark/>
          </w:tcPr>
          <w:p w14:paraId="32D7806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0.2669</w:t>
            </w:r>
          </w:p>
        </w:tc>
        <w:tc>
          <w:tcPr>
            <w:tcW w:w="949" w:type="pct"/>
            <w:tcBorders>
              <w:top w:val="nil"/>
              <w:left w:val="nil"/>
              <w:bottom w:val="nil"/>
              <w:right w:val="nil"/>
            </w:tcBorders>
            <w:shd w:val="clear" w:color="auto" w:fill="auto"/>
            <w:noWrap/>
            <w:vAlign w:val="bottom"/>
            <w:hideMark/>
          </w:tcPr>
          <w:p w14:paraId="106616A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28.4103</w:t>
            </w:r>
          </w:p>
        </w:tc>
        <w:tc>
          <w:tcPr>
            <w:tcW w:w="978" w:type="pct"/>
            <w:tcBorders>
              <w:top w:val="nil"/>
              <w:left w:val="nil"/>
              <w:bottom w:val="nil"/>
              <w:right w:val="nil"/>
            </w:tcBorders>
            <w:shd w:val="clear" w:color="auto" w:fill="auto"/>
            <w:noWrap/>
            <w:vAlign w:val="bottom"/>
            <w:hideMark/>
          </w:tcPr>
          <w:p w14:paraId="3780150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8.85 x 10</w:t>
            </w:r>
            <w:r w:rsidRPr="00994EED">
              <w:rPr>
                <w:rFonts w:cs="Times New Roman"/>
                <w:b/>
                <w:color w:val="000000"/>
                <w:szCs w:val="24"/>
                <w:vertAlign w:val="superscript"/>
              </w:rPr>
              <w:t>-7</w:t>
            </w:r>
          </w:p>
        </w:tc>
      </w:tr>
      <w:tr w:rsidR="009A092C" w:rsidRPr="00994EED" w14:paraId="64B10BD4"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75BB5B58"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Exocanthion left</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2FAC37C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0.2946</w:t>
            </w:r>
          </w:p>
        </w:tc>
        <w:tc>
          <w:tcPr>
            <w:tcW w:w="821" w:type="pct"/>
            <w:tcBorders>
              <w:top w:val="nil"/>
              <w:left w:val="nil"/>
              <w:bottom w:val="nil"/>
              <w:right w:val="nil"/>
            </w:tcBorders>
            <w:shd w:val="clear" w:color="auto" w:fill="F2F2F2" w:themeFill="background1" w:themeFillShade="F2"/>
            <w:noWrap/>
            <w:vAlign w:val="bottom"/>
            <w:hideMark/>
          </w:tcPr>
          <w:p w14:paraId="7CE3B97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0.0808</w:t>
            </w:r>
          </w:p>
        </w:tc>
        <w:tc>
          <w:tcPr>
            <w:tcW w:w="949" w:type="pct"/>
            <w:tcBorders>
              <w:top w:val="nil"/>
              <w:left w:val="nil"/>
              <w:bottom w:val="nil"/>
              <w:right w:val="nil"/>
            </w:tcBorders>
            <w:shd w:val="clear" w:color="auto" w:fill="F2F2F2" w:themeFill="background1" w:themeFillShade="F2"/>
            <w:noWrap/>
            <w:vAlign w:val="bottom"/>
            <w:hideMark/>
          </w:tcPr>
          <w:p w14:paraId="474EAF3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47.7334</w:t>
            </w:r>
          </w:p>
        </w:tc>
        <w:tc>
          <w:tcPr>
            <w:tcW w:w="978" w:type="pct"/>
            <w:tcBorders>
              <w:top w:val="nil"/>
              <w:left w:val="nil"/>
              <w:bottom w:val="nil"/>
              <w:right w:val="nil"/>
            </w:tcBorders>
            <w:shd w:val="clear" w:color="auto" w:fill="F2F2F2" w:themeFill="background1" w:themeFillShade="F2"/>
            <w:noWrap/>
            <w:vAlign w:val="bottom"/>
            <w:hideMark/>
          </w:tcPr>
          <w:p w14:paraId="30A5D389"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1.06 x 10</w:t>
            </w:r>
            <w:r w:rsidRPr="00994EED">
              <w:rPr>
                <w:rFonts w:cs="Times New Roman"/>
                <w:b/>
                <w:color w:val="000000"/>
                <w:szCs w:val="24"/>
                <w:vertAlign w:val="superscript"/>
              </w:rPr>
              <w:t>-9</w:t>
            </w:r>
          </w:p>
        </w:tc>
      </w:tr>
      <w:tr w:rsidR="009A092C" w:rsidRPr="00994EED" w14:paraId="4DA3E61F" w14:textId="77777777" w:rsidTr="009A092C">
        <w:trPr>
          <w:trHeight w:val="310"/>
        </w:trPr>
        <w:tc>
          <w:tcPr>
            <w:tcW w:w="1341" w:type="pct"/>
            <w:tcBorders>
              <w:top w:val="nil"/>
              <w:left w:val="nil"/>
              <w:bottom w:val="nil"/>
              <w:right w:val="single" w:sz="4" w:space="0" w:color="auto"/>
            </w:tcBorders>
            <w:vAlign w:val="center"/>
          </w:tcPr>
          <w:p w14:paraId="771FB4C8"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Exocanthion right</w:t>
            </w:r>
          </w:p>
        </w:tc>
        <w:tc>
          <w:tcPr>
            <w:tcW w:w="912" w:type="pct"/>
            <w:tcBorders>
              <w:top w:val="nil"/>
              <w:left w:val="single" w:sz="4" w:space="0" w:color="auto"/>
              <w:bottom w:val="nil"/>
              <w:right w:val="nil"/>
            </w:tcBorders>
            <w:shd w:val="clear" w:color="auto" w:fill="auto"/>
            <w:noWrap/>
            <w:vAlign w:val="bottom"/>
            <w:hideMark/>
          </w:tcPr>
          <w:p w14:paraId="166744A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0.2855</w:t>
            </w:r>
          </w:p>
        </w:tc>
        <w:tc>
          <w:tcPr>
            <w:tcW w:w="821" w:type="pct"/>
            <w:tcBorders>
              <w:top w:val="nil"/>
              <w:left w:val="nil"/>
              <w:bottom w:val="nil"/>
              <w:right w:val="nil"/>
            </w:tcBorders>
            <w:shd w:val="clear" w:color="auto" w:fill="auto"/>
            <w:noWrap/>
            <w:vAlign w:val="bottom"/>
            <w:hideMark/>
          </w:tcPr>
          <w:p w14:paraId="12C1BF5E"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0.0961</w:t>
            </w:r>
          </w:p>
        </w:tc>
        <w:tc>
          <w:tcPr>
            <w:tcW w:w="949" w:type="pct"/>
            <w:tcBorders>
              <w:top w:val="nil"/>
              <w:left w:val="nil"/>
              <w:bottom w:val="nil"/>
              <w:right w:val="nil"/>
            </w:tcBorders>
            <w:shd w:val="clear" w:color="auto" w:fill="auto"/>
            <w:noWrap/>
            <w:vAlign w:val="bottom"/>
            <w:hideMark/>
          </w:tcPr>
          <w:p w14:paraId="2DD746E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28.0100</w:t>
            </w:r>
          </w:p>
        </w:tc>
        <w:tc>
          <w:tcPr>
            <w:tcW w:w="978" w:type="pct"/>
            <w:tcBorders>
              <w:top w:val="nil"/>
              <w:left w:val="nil"/>
              <w:bottom w:val="nil"/>
              <w:right w:val="nil"/>
            </w:tcBorders>
            <w:shd w:val="clear" w:color="auto" w:fill="auto"/>
            <w:noWrap/>
            <w:vAlign w:val="bottom"/>
            <w:hideMark/>
          </w:tcPr>
          <w:p w14:paraId="36C8BA68"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1.03 x 10</w:t>
            </w:r>
            <w:r w:rsidRPr="00994EED">
              <w:rPr>
                <w:rFonts w:cs="Times New Roman"/>
                <w:b/>
                <w:color w:val="000000"/>
                <w:szCs w:val="24"/>
                <w:vertAlign w:val="superscript"/>
              </w:rPr>
              <w:t>-6</w:t>
            </w:r>
          </w:p>
        </w:tc>
      </w:tr>
      <w:tr w:rsidR="009A092C" w:rsidRPr="00994EED" w14:paraId="1B03E817"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23C011E6"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Glabella</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1A7B67D8"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0.4542</w:t>
            </w:r>
          </w:p>
        </w:tc>
        <w:tc>
          <w:tcPr>
            <w:tcW w:w="821" w:type="pct"/>
            <w:tcBorders>
              <w:top w:val="nil"/>
              <w:left w:val="nil"/>
              <w:bottom w:val="nil"/>
              <w:right w:val="nil"/>
            </w:tcBorders>
            <w:shd w:val="clear" w:color="auto" w:fill="F2F2F2" w:themeFill="background1" w:themeFillShade="F2"/>
            <w:noWrap/>
            <w:vAlign w:val="bottom"/>
            <w:hideMark/>
          </w:tcPr>
          <w:p w14:paraId="0B4B814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0.2938</w:t>
            </w:r>
          </w:p>
        </w:tc>
        <w:tc>
          <w:tcPr>
            <w:tcW w:w="949" w:type="pct"/>
            <w:tcBorders>
              <w:top w:val="nil"/>
              <w:left w:val="nil"/>
              <w:bottom w:val="nil"/>
              <w:right w:val="nil"/>
            </w:tcBorders>
            <w:shd w:val="clear" w:color="auto" w:fill="F2F2F2" w:themeFill="background1" w:themeFillShade="F2"/>
            <w:noWrap/>
            <w:vAlign w:val="bottom"/>
            <w:hideMark/>
          </w:tcPr>
          <w:p w14:paraId="6AABDA15"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41.5866</w:t>
            </w:r>
          </w:p>
        </w:tc>
        <w:tc>
          <w:tcPr>
            <w:tcW w:w="978" w:type="pct"/>
            <w:tcBorders>
              <w:top w:val="nil"/>
              <w:left w:val="nil"/>
              <w:bottom w:val="nil"/>
              <w:right w:val="nil"/>
            </w:tcBorders>
            <w:shd w:val="clear" w:color="auto" w:fill="F2F2F2" w:themeFill="background1" w:themeFillShade="F2"/>
            <w:noWrap/>
            <w:vAlign w:val="bottom"/>
            <w:hideMark/>
          </w:tcPr>
          <w:p w14:paraId="5DDA4E8A"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7.95 x 10</w:t>
            </w:r>
            <w:r w:rsidRPr="00994EED">
              <w:rPr>
                <w:rFonts w:cs="Times New Roman"/>
                <w:b/>
                <w:color w:val="000000"/>
                <w:szCs w:val="24"/>
                <w:vertAlign w:val="superscript"/>
              </w:rPr>
              <w:t>-9</w:t>
            </w:r>
          </w:p>
        </w:tc>
      </w:tr>
      <w:tr w:rsidR="009A092C" w:rsidRPr="00994EED" w14:paraId="19DC5A6B" w14:textId="77777777" w:rsidTr="009A092C">
        <w:trPr>
          <w:trHeight w:val="310"/>
        </w:trPr>
        <w:tc>
          <w:tcPr>
            <w:tcW w:w="1341" w:type="pct"/>
            <w:tcBorders>
              <w:top w:val="nil"/>
              <w:left w:val="nil"/>
              <w:bottom w:val="nil"/>
              <w:right w:val="single" w:sz="4" w:space="0" w:color="auto"/>
            </w:tcBorders>
            <w:vAlign w:val="center"/>
          </w:tcPr>
          <w:p w14:paraId="7FEB79AB"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Labiale inferius</w:t>
            </w:r>
          </w:p>
        </w:tc>
        <w:tc>
          <w:tcPr>
            <w:tcW w:w="912" w:type="pct"/>
            <w:tcBorders>
              <w:top w:val="nil"/>
              <w:left w:val="single" w:sz="4" w:space="0" w:color="auto"/>
              <w:bottom w:val="nil"/>
              <w:right w:val="nil"/>
            </w:tcBorders>
            <w:shd w:val="clear" w:color="auto" w:fill="auto"/>
            <w:noWrap/>
            <w:vAlign w:val="bottom"/>
            <w:hideMark/>
          </w:tcPr>
          <w:p w14:paraId="07A7819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0.5857</w:t>
            </w:r>
          </w:p>
        </w:tc>
        <w:tc>
          <w:tcPr>
            <w:tcW w:w="821" w:type="pct"/>
            <w:tcBorders>
              <w:top w:val="nil"/>
              <w:left w:val="nil"/>
              <w:bottom w:val="nil"/>
              <w:right w:val="nil"/>
            </w:tcBorders>
            <w:shd w:val="clear" w:color="auto" w:fill="auto"/>
            <w:noWrap/>
            <w:vAlign w:val="bottom"/>
            <w:hideMark/>
          </w:tcPr>
          <w:p w14:paraId="402464D6"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0.5773</w:t>
            </w:r>
          </w:p>
        </w:tc>
        <w:tc>
          <w:tcPr>
            <w:tcW w:w="949" w:type="pct"/>
            <w:tcBorders>
              <w:top w:val="nil"/>
              <w:left w:val="nil"/>
              <w:bottom w:val="nil"/>
              <w:right w:val="nil"/>
            </w:tcBorders>
            <w:shd w:val="clear" w:color="auto" w:fill="auto"/>
            <w:noWrap/>
            <w:vAlign w:val="bottom"/>
            <w:hideMark/>
          </w:tcPr>
          <w:p w14:paraId="4F3D48C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26.3847</w:t>
            </w:r>
          </w:p>
        </w:tc>
        <w:tc>
          <w:tcPr>
            <w:tcW w:w="978" w:type="pct"/>
            <w:tcBorders>
              <w:top w:val="nil"/>
              <w:left w:val="nil"/>
              <w:bottom w:val="nil"/>
              <w:right w:val="nil"/>
            </w:tcBorders>
            <w:shd w:val="clear" w:color="auto" w:fill="auto"/>
            <w:noWrap/>
            <w:vAlign w:val="bottom"/>
            <w:hideMark/>
          </w:tcPr>
          <w:p w14:paraId="7D1E98E4"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1.93 x 10</w:t>
            </w:r>
            <w:r w:rsidRPr="00994EED">
              <w:rPr>
                <w:rFonts w:cs="Times New Roman"/>
                <w:b/>
                <w:color w:val="000000"/>
                <w:szCs w:val="24"/>
                <w:vertAlign w:val="superscript"/>
              </w:rPr>
              <w:t>-6</w:t>
            </w:r>
          </w:p>
        </w:tc>
      </w:tr>
      <w:tr w:rsidR="009A092C" w:rsidRPr="00994EED" w14:paraId="4BA4E244"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35856A74"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Labiale superius</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5A51A4B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0.3185</w:t>
            </w:r>
          </w:p>
        </w:tc>
        <w:tc>
          <w:tcPr>
            <w:tcW w:w="821" w:type="pct"/>
            <w:tcBorders>
              <w:top w:val="nil"/>
              <w:left w:val="nil"/>
              <w:bottom w:val="nil"/>
              <w:right w:val="nil"/>
            </w:tcBorders>
            <w:shd w:val="clear" w:color="auto" w:fill="F2F2F2" w:themeFill="background1" w:themeFillShade="F2"/>
            <w:noWrap/>
            <w:vAlign w:val="bottom"/>
            <w:hideMark/>
          </w:tcPr>
          <w:p w14:paraId="0929637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0.3289</w:t>
            </w:r>
          </w:p>
        </w:tc>
        <w:tc>
          <w:tcPr>
            <w:tcW w:w="949" w:type="pct"/>
            <w:tcBorders>
              <w:top w:val="nil"/>
              <w:left w:val="nil"/>
              <w:bottom w:val="nil"/>
              <w:right w:val="nil"/>
            </w:tcBorders>
            <w:shd w:val="clear" w:color="auto" w:fill="F2F2F2" w:themeFill="background1" w:themeFillShade="F2"/>
            <w:noWrap/>
            <w:vAlign w:val="bottom"/>
            <w:hideMark/>
          </w:tcPr>
          <w:p w14:paraId="13D8A0C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2.4213</w:t>
            </w:r>
          </w:p>
        </w:tc>
        <w:tc>
          <w:tcPr>
            <w:tcW w:w="978" w:type="pct"/>
            <w:tcBorders>
              <w:top w:val="nil"/>
              <w:left w:val="nil"/>
              <w:bottom w:val="nil"/>
              <w:right w:val="nil"/>
            </w:tcBorders>
            <w:shd w:val="clear" w:color="auto" w:fill="F2F2F2" w:themeFill="background1" w:themeFillShade="F2"/>
            <w:noWrap/>
            <w:vAlign w:val="bottom"/>
            <w:hideMark/>
          </w:tcPr>
          <w:p w14:paraId="789D752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0.1236</w:t>
            </w:r>
          </w:p>
        </w:tc>
      </w:tr>
      <w:tr w:rsidR="009A092C" w:rsidRPr="00994EED" w14:paraId="2FBBD288" w14:textId="77777777" w:rsidTr="009A092C">
        <w:trPr>
          <w:trHeight w:val="310"/>
        </w:trPr>
        <w:tc>
          <w:tcPr>
            <w:tcW w:w="1341" w:type="pct"/>
            <w:tcBorders>
              <w:top w:val="nil"/>
              <w:left w:val="nil"/>
              <w:bottom w:val="nil"/>
              <w:right w:val="single" w:sz="4" w:space="0" w:color="auto"/>
            </w:tcBorders>
            <w:vAlign w:val="center"/>
          </w:tcPr>
          <w:p w14:paraId="0F89170F"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Nasion</w:t>
            </w:r>
          </w:p>
        </w:tc>
        <w:tc>
          <w:tcPr>
            <w:tcW w:w="912" w:type="pct"/>
            <w:tcBorders>
              <w:top w:val="nil"/>
              <w:left w:val="single" w:sz="4" w:space="0" w:color="auto"/>
              <w:bottom w:val="nil"/>
              <w:right w:val="nil"/>
            </w:tcBorders>
            <w:shd w:val="clear" w:color="auto" w:fill="auto"/>
            <w:noWrap/>
            <w:vAlign w:val="bottom"/>
            <w:hideMark/>
          </w:tcPr>
          <w:p w14:paraId="1946517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0.4938</w:t>
            </w:r>
          </w:p>
        </w:tc>
        <w:tc>
          <w:tcPr>
            <w:tcW w:w="821" w:type="pct"/>
            <w:tcBorders>
              <w:top w:val="nil"/>
              <w:left w:val="nil"/>
              <w:bottom w:val="nil"/>
              <w:right w:val="nil"/>
            </w:tcBorders>
            <w:shd w:val="clear" w:color="auto" w:fill="auto"/>
            <w:noWrap/>
            <w:vAlign w:val="bottom"/>
            <w:hideMark/>
          </w:tcPr>
          <w:p w14:paraId="39AF68B1"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0.3511</w:t>
            </w:r>
          </w:p>
        </w:tc>
        <w:tc>
          <w:tcPr>
            <w:tcW w:w="949" w:type="pct"/>
            <w:tcBorders>
              <w:top w:val="nil"/>
              <w:left w:val="nil"/>
              <w:bottom w:val="nil"/>
              <w:right w:val="nil"/>
            </w:tcBorders>
            <w:shd w:val="clear" w:color="auto" w:fill="auto"/>
            <w:noWrap/>
            <w:vAlign w:val="bottom"/>
            <w:hideMark/>
          </w:tcPr>
          <w:p w14:paraId="195025D2"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87.7550</w:t>
            </w:r>
          </w:p>
        </w:tc>
        <w:tc>
          <w:tcPr>
            <w:tcW w:w="978" w:type="pct"/>
            <w:tcBorders>
              <w:top w:val="nil"/>
              <w:left w:val="nil"/>
              <w:bottom w:val="nil"/>
              <w:right w:val="nil"/>
            </w:tcBorders>
            <w:shd w:val="clear" w:color="auto" w:fill="auto"/>
            <w:noWrap/>
            <w:vAlign w:val="bottom"/>
            <w:hideMark/>
          </w:tcPr>
          <w:p w14:paraId="32C7A2C3"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1.67 x 10</w:t>
            </w:r>
            <w:r w:rsidRPr="00994EED">
              <w:rPr>
                <w:rFonts w:cs="Times New Roman"/>
                <w:b/>
                <w:color w:val="000000"/>
                <w:szCs w:val="24"/>
                <w:vertAlign w:val="superscript"/>
              </w:rPr>
              <w:t>-14</w:t>
            </w:r>
          </w:p>
        </w:tc>
      </w:tr>
      <w:tr w:rsidR="009A092C" w:rsidRPr="00994EED" w14:paraId="58968F55"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53886E04"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Pogonion</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33F17BA7"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0.5987</w:t>
            </w:r>
          </w:p>
        </w:tc>
        <w:tc>
          <w:tcPr>
            <w:tcW w:w="821" w:type="pct"/>
            <w:tcBorders>
              <w:top w:val="nil"/>
              <w:left w:val="nil"/>
              <w:bottom w:val="nil"/>
              <w:right w:val="nil"/>
            </w:tcBorders>
            <w:shd w:val="clear" w:color="auto" w:fill="F2F2F2" w:themeFill="background1" w:themeFillShade="F2"/>
            <w:noWrap/>
            <w:vAlign w:val="bottom"/>
            <w:hideMark/>
          </w:tcPr>
          <w:p w14:paraId="5221743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0.3478</w:t>
            </w:r>
          </w:p>
        </w:tc>
        <w:tc>
          <w:tcPr>
            <w:tcW w:w="949" w:type="pct"/>
            <w:tcBorders>
              <w:top w:val="nil"/>
              <w:left w:val="nil"/>
              <w:bottom w:val="nil"/>
              <w:right w:val="nil"/>
            </w:tcBorders>
            <w:shd w:val="clear" w:color="auto" w:fill="F2F2F2" w:themeFill="background1" w:themeFillShade="F2"/>
            <w:noWrap/>
            <w:vAlign w:val="bottom"/>
            <w:hideMark/>
          </w:tcPr>
          <w:p w14:paraId="6874EEF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23.9927</w:t>
            </w:r>
          </w:p>
        </w:tc>
        <w:tc>
          <w:tcPr>
            <w:tcW w:w="978" w:type="pct"/>
            <w:tcBorders>
              <w:top w:val="nil"/>
              <w:left w:val="nil"/>
              <w:bottom w:val="nil"/>
              <w:right w:val="nil"/>
            </w:tcBorders>
            <w:shd w:val="clear" w:color="auto" w:fill="F2F2F2" w:themeFill="background1" w:themeFillShade="F2"/>
            <w:noWrap/>
            <w:vAlign w:val="bottom"/>
            <w:hideMark/>
          </w:tcPr>
          <w:p w14:paraId="6900A3BE"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4.95 x 10</w:t>
            </w:r>
            <w:r w:rsidRPr="00994EED">
              <w:rPr>
                <w:rFonts w:cs="Times New Roman"/>
                <w:b/>
                <w:color w:val="000000"/>
                <w:szCs w:val="24"/>
                <w:vertAlign w:val="superscript"/>
              </w:rPr>
              <w:t>-6</w:t>
            </w:r>
          </w:p>
        </w:tc>
      </w:tr>
      <w:tr w:rsidR="009A092C" w:rsidRPr="00994EED" w14:paraId="7745DA1A" w14:textId="77777777" w:rsidTr="009A092C">
        <w:trPr>
          <w:trHeight w:val="310"/>
        </w:trPr>
        <w:tc>
          <w:tcPr>
            <w:tcW w:w="1341" w:type="pct"/>
            <w:tcBorders>
              <w:top w:val="nil"/>
              <w:left w:val="nil"/>
              <w:bottom w:val="nil"/>
              <w:right w:val="single" w:sz="4" w:space="0" w:color="auto"/>
            </w:tcBorders>
            <w:vAlign w:val="center"/>
          </w:tcPr>
          <w:p w14:paraId="23058B85"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Pronasale</w:t>
            </w:r>
          </w:p>
        </w:tc>
        <w:tc>
          <w:tcPr>
            <w:tcW w:w="912" w:type="pct"/>
            <w:tcBorders>
              <w:top w:val="nil"/>
              <w:left w:val="single" w:sz="4" w:space="0" w:color="auto"/>
              <w:bottom w:val="nil"/>
              <w:right w:val="nil"/>
            </w:tcBorders>
            <w:shd w:val="clear" w:color="auto" w:fill="auto"/>
            <w:noWrap/>
            <w:vAlign w:val="bottom"/>
            <w:hideMark/>
          </w:tcPr>
          <w:p w14:paraId="26C6266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0.3323</w:t>
            </w:r>
          </w:p>
        </w:tc>
        <w:tc>
          <w:tcPr>
            <w:tcW w:w="821" w:type="pct"/>
            <w:tcBorders>
              <w:top w:val="nil"/>
              <w:left w:val="nil"/>
              <w:bottom w:val="nil"/>
              <w:right w:val="nil"/>
            </w:tcBorders>
            <w:shd w:val="clear" w:color="auto" w:fill="auto"/>
            <w:noWrap/>
            <w:vAlign w:val="bottom"/>
            <w:hideMark/>
          </w:tcPr>
          <w:p w14:paraId="1ABC73B9"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0.2376</w:t>
            </w:r>
          </w:p>
        </w:tc>
        <w:tc>
          <w:tcPr>
            <w:tcW w:w="949" w:type="pct"/>
            <w:tcBorders>
              <w:top w:val="nil"/>
              <w:left w:val="nil"/>
              <w:bottom w:val="nil"/>
              <w:right w:val="nil"/>
            </w:tcBorders>
            <w:shd w:val="clear" w:color="auto" w:fill="auto"/>
            <w:noWrap/>
            <w:vAlign w:val="bottom"/>
            <w:hideMark/>
          </w:tcPr>
          <w:p w14:paraId="4AB0310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38.2428</w:t>
            </w:r>
          </w:p>
        </w:tc>
        <w:tc>
          <w:tcPr>
            <w:tcW w:w="978" w:type="pct"/>
            <w:tcBorders>
              <w:top w:val="nil"/>
              <w:left w:val="nil"/>
              <w:bottom w:val="nil"/>
              <w:right w:val="nil"/>
            </w:tcBorders>
            <w:shd w:val="clear" w:color="auto" w:fill="auto"/>
            <w:noWrap/>
            <w:vAlign w:val="bottom"/>
            <w:hideMark/>
          </w:tcPr>
          <w:p w14:paraId="6456F6C5"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2.49 x 10</w:t>
            </w:r>
            <w:r w:rsidRPr="00994EED">
              <w:rPr>
                <w:rFonts w:cs="Times New Roman"/>
                <w:b/>
                <w:color w:val="000000"/>
                <w:szCs w:val="24"/>
                <w:vertAlign w:val="superscript"/>
              </w:rPr>
              <w:t>-8</w:t>
            </w:r>
          </w:p>
        </w:tc>
      </w:tr>
      <w:tr w:rsidR="009A092C" w:rsidRPr="00994EED" w14:paraId="6D3B59ED"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4DCCFEEC"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Subalare left</w:t>
            </w:r>
          </w:p>
        </w:tc>
        <w:tc>
          <w:tcPr>
            <w:tcW w:w="912" w:type="pct"/>
            <w:tcBorders>
              <w:top w:val="nil"/>
              <w:left w:val="single" w:sz="4" w:space="0" w:color="auto"/>
              <w:bottom w:val="nil"/>
              <w:right w:val="nil"/>
            </w:tcBorders>
            <w:shd w:val="clear" w:color="auto" w:fill="F2F2F2" w:themeFill="background1" w:themeFillShade="F2"/>
            <w:noWrap/>
            <w:vAlign w:val="bottom"/>
            <w:hideMark/>
          </w:tcPr>
          <w:p w14:paraId="4C5C77B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0.4005</w:t>
            </w:r>
          </w:p>
        </w:tc>
        <w:tc>
          <w:tcPr>
            <w:tcW w:w="821" w:type="pct"/>
            <w:tcBorders>
              <w:top w:val="nil"/>
              <w:left w:val="nil"/>
              <w:bottom w:val="nil"/>
              <w:right w:val="nil"/>
            </w:tcBorders>
            <w:shd w:val="clear" w:color="auto" w:fill="F2F2F2" w:themeFill="background1" w:themeFillShade="F2"/>
            <w:noWrap/>
            <w:vAlign w:val="bottom"/>
            <w:hideMark/>
          </w:tcPr>
          <w:p w14:paraId="126A0C2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0.3239</w:t>
            </w:r>
          </w:p>
        </w:tc>
        <w:tc>
          <w:tcPr>
            <w:tcW w:w="949" w:type="pct"/>
            <w:tcBorders>
              <w:top w:val="nil"/>
              <w:left w:val="nil"/>
              <w:bottom w:val="nil"/>
              <w:right w:val="nil"/>
            </w:tcBorders>
            <w:shd w:val="clear" w:color="auto" w:fill="F2F2F2" w:themeFill="background1" w:themeFillShade="F2"/>
            <w:noWrap/>
            <w:vAlign w:val="bottom"/>
            <w:hideMark/>
          </w:tcPr>
          <w:p w14:paraId="096168D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16.4805</w:t>
            </w:r>
          </w:p>
        </w:tc>
        <w:tc>
          <w:tcPr>
            <w:tcW w:w="978" w:type="pct"/>
            <w:tcBorders>
              <w:top w:val="nil"/>
              <w:left w:val="nil"/>
              <w:bottom w:val="nil"/>
              <w:right w:val="nil"/>
            </w:tcBorders>
            <w:shd w:val="clear" w:color="auto" w:fill="F2F2F2" w:themeFill="background1" w:themeFillShade="F2"/>
            <w:noWrap/>
            <w:vAlign w:val="bottom"/>
            <w:hideMark/>
          </w:tcPr>
          <w:p w14:paraId="78FF17A7" w14:textId="77777777" w:rsidR="009A092C" w:rsidRPr="00994EED" w:rsidRDefault="009A092C" w:rsidP="009A092C">
            <w:pPr>
              <w:spacing w:before="0" w:after="0"/>
              <w:jc w:val="center"/>
              <w:rPr>
                <w:rFonts w:eastAsia="Times New Roman" w:cs="Times New Roman"/>
                <w:b/>
                <w:color w:val="000000"/>
                <w:szCs w:val="24"/>
                <w:vertAlign w:val="superscript"/>
              </w:rPr>
            </w:pPr>
            <w:r w:rsidRPr="00994EED">
              <w:rPr>
                <w:rFonts w:cs="Times New Roman"/>
                <w:b/>
                <w:color w:val="000000"/>
                <w:szCs w:val="24"/>
              </w:rPr>
              <w:t>1.14 x 10</w:t>
            </w:r>
            <w:r w:rsidRPr="00994EED">
              <w:rPr>
                <w:rFonts w:cs="Times New Roman"/>
                <w:b/>
                <w:color w:val="000000"/>
                <w:szCs w:val="24"/>
                <w:vertAlign w:val="superscript"/>
              </w:rPr>
              <w:t>-4</w:t>
            </w:r>
          </w:p>
        </w:tc>
      </w:tr>
      <w:tr w:rsidR="009A092C" w:rsidRPr="00994EED" w14:paraId="7B6F5113" w14:textId="77777777" w:rsidTr="009A092C">
        <w:trPr>
          <w:trHeight w:val="310"/>
        </w:trPr>
        <w:tc>
          <w:tcPr>
            <w:tcW w:w="1341" w:type="pct"/>
            <w:tcBorders>
              <w:top w:val="nil"/>
              <w:left w:val="nil"/>
              <w:bottom w:val="nil"/>
              <w:right w:val="single" w:sz="4" w:space="0" w:color="auto"/>
            </w:tcBorders>
            <w:shd w:val="clear" w:color="auto" w:fill="FFFFFF" w:themeFill="background1"/>
            <w:vAlign w:val="center"/>
          </w:tcPr>
          <w:p w14:paraId="18F5C778"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Subalare right</w:t>
            </w:r>
          </w:p>
        </w:tc>
        <w:tc>
          <w:tcPr>
            <w:tcW w:w="912" w:type="pct"/>
            <w:tcBorders>
              <w:top w:val="nil"/>
              <w:left w:val="single" w:sz="4" w:space="0" w:color="auto"/>
              <w:bottom w:val="nil"/>
              <w:right w:val="nil"/>
            </w:tcBorders>
            <w:shd w:val="clear" w:color="auto" w:fill="FFFFFF" w:themeFill="background1"/>
            <w:noWrap/>
            <w:vAlign w:val="bottom"/>
            <w:hideMark/>
          </w:tcPr>
          <w:p w14:paraId="27F20F80"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0.4283</w:t>
            </w:r>
          </w:p>
        </w:tc>
        <w:tc>
          <w:tcPr>
            <w:tcW w:w="821" w:type="pct"/>
            <w:tcBorders>
              <w:top w:val="nil"/>
              <w:left w:val="nil"/>
              <w:bottom w:val="nil"/>
              <w:right w:val="nil"/>
            </w:tcBorders>
            <w:shd w:val="clear" w:color="auto" w:fill="FFFFFF" w:themeFill="background1"/>
            <w:noWrap/>
            <w:vAlign w:val="bottom"/>
            <w:hideMark/>
          </w:tcPr>
          <w:p w14:paraId="0C49713A"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0.3113</w:t>
            </w:r>
          </w:p>
        </w:tc>
        <w:tc>
          <w:tcPr>
            <w:tcW w:w="949" w:type="pct"/>
            <w:tcBorders>
              <w:top w:val="nil"/>
              <w:left w:val="nil"/>
              <w:bottom w:val="nil"/>
              <w:right w:val="nil"/>
            </w:tcBorders>
            <w:shd w:val="clear" w:color="auto" w:fill="FFFFFF" w:themeFill="background1"/>
            <w:noWrap/>
            <w:vAlign w:val="bottom"/>
            <w:hideMark/>
          </w:tcPr>
          <w:p w14:paraId="78897BB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25.6819</w:t>
            </w:r>
          </w:p>
        </w:tc>
        <w:tc>
          <w:tcPr>
            <w:tcW w:w="978" w:type="pct"/>
            <w:tcBorders>
              <w:top w:val="nil"/>
              <w:left w:val="nil"/>
              <w:bottom w:val="nil"/>
              <w:right w:val="nil"/>
            </w:tcBorders>
            <w:shd w:val="clear" w:color="auto" w:fill="FFFFFF" w:themeFill="background1"/>
            <w:noWrap/>
            <w:vAlign w:val="bottom"/>
            <w:hideMark/>
          </w:tcPr>
          <w:p w14:paraId="4D5CC7F1"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2.54 x 10</w:t>
            </w:r>
            <w:r w:rsidRPr="00994EED">
              <w:rPr>
                <w:rFonts w:cs="Times New Roman"/>
                <w:b/>
                <w:color w:val="000000"/>
                <w:szCs w:val="24"/>
                <w:vertAlign w:val="superscript"/>
              </w:rPr>
              <w:t>-6</w:t>
            </w:r>
          </w:p>
        </w:tc>
      </w:tr>
      <w:tr w:rsidR="009A092C" w:rsidRPr="00994EED" w14:paraId="1A06E14E" w14:textId="77777777" w:rsidTr="009A092C">
        <w:trPr>
          <w:trHeight w:val="310"/>
        </w:trPr>
        <w:tc>
          <w:tcPr>
            <w:tcW w:w="1341" w:type="pct"/>
            <w:tcBorders>
              <w:top w:val="nil"/>
              <w:left w:val="nil"/>
              <w:bottom w:val="nil"/>
              <w:right w:val="single" w:sz="4" w:space="0" w:color="auto"/>
            </w:tcBorders>
            <w:shd w:val="clear" w:color="auto" w:fill="F2F2F2" w:themeFill="background1" w:themeFillShade="F2"/>
            <w:vAlign w:val="center"/>
          </w:tcPr>
          <w:p w14:paraId="78862EA6" w14:textId="77777777" w:rsidR="009A092C" w:rsidRPr="00994EED" w:rsidRDefault="009A092C" w:rsidP="009A092C">
            <w:pPr>
              <w:spacing w:before="0" w:after="0"/>
              <w:jc w:val="center"/>
              <w:rPr>
                <w:rFonts w:eastAsia="Times New Roman" w:cs="Times New Roman"/>
                <w:i/>
                <w:color w:val="000000"/>
                <w:szCs w:val="24"/>
              </w:rPr>
            </w:pPr>
            <w:proofErr w:type="spellStart"/>
            <w:r w:rsidRPr="00994EED">
              <w:rPr>
                <w:rFonts w:cs="Times New Roman"/>
                <w:i/>
                <w:color w:val="000000"/>
                <w:szCs w:val="24"/>
              </w:rPr>
              <w:t>Subnasale</w:t>
            </w:r>
            <w:proofErr w:type="spellEnd"/>
          </w:p>
        </w:tc>
        <w:tc>
          <w:tcPr>
            <w:tcW w:w="912" w:type="pct"/>
            <w:tcBorders>
              <w:top w:val="nil"/>
              <w:left w:val="single" w:sz="4" w:space="0" w:color="auto"/>
              <w:bottom w:val="nil"/>
              <w:right w:val="nil"/>
            </w:tcBorders>
            <w:shd w:val="clear" w:color="auto" w:fill="F2F2F2" w:themeFill="background1" w:themeFillShade="F2"/>
            <w:noWrap/>
            <w:vAlign w:val="bottom"/>
            <w:hideMark/>
          </w:tcPr>
          <w:p w14:paraId="4EB8941C"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0.3480</w:t>
            </w:r>
          </w:p>
        </w:tc>
        <w:tc>
          <w:tcPr>
            <w:tcW w:w="821" w:type="pct"/>
            <w:tcBorders>
              <w:top w:val="nil"/>
              <w:left w:val="nil"/>
              <w:bottom w:val="nil"/>
              <w:right w:val="nil"/>
            </w:tcBorders>
            <w:shd w:val="clear" w:color="auto" w:fill="F2F2F2" w:themeFill="background1" w:themeFillShade="F2"/>
            <w:noWrap/>
            <w:vAlign w:val="bottom"/>
            <w:hideMark/>
          </w:tcPr>
          <w:p w14:paraId="1A16CF1D"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0.2072</w:t>
            </w:r>
          </w:p>
        </w:tc>
        <w:tc>
          <w:tcPr>
            <w:tcW w:w="949" w:type="pct"/>
            <w:tcBorders>
              <w:top w:val="nil"/>
              <w:left w:val="nil"/>
              <w:bottom w:val="nil"/>
              <w:right w:val="nil"/>
            </w:tcBorders>
            <w:shd w:val="clear" w:color="auto" w:fill="F2F2F2" w:themeFill="background1" w:themeFillShade="F2"/>
            <w:noWrap/>
            <w:vAlign w:val="bottom"/>
            <w:hideMark/>
          </w:tcPr>
          <w:p w14:paraId="7814564F"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42.6476</w:t>
            </w:r>
          </w:p>
        </w:tc>
        <w:tc>
          <w:tcPr>
            <w:tcW w:w="978" w:type="pct"/>
            <w:tcBorders>
              <w:top w:val="nil"/>
              <w:left w:val="nil"/>
              <w:bottom w:val="nil"/>
              <w:right w:val="nil"/>
            </w:tcBorders>
            <w:shd w:val="clear" w:color="auto" w:fill="F2F2F2" w:themeFill="background1" w:themeFillShade="F2"/>
            <w:noWrap/>
            <w:vAlign w:val="bottom"/>
            <w:hideMark/>
          </w:tcPr>
          <w:p w14:paraId="3F401F8B" w14:textId="77777777" w:rsidR="009A092C" w:rsidRPr="00994EED" w:rsidRDefault="009A092C" w:rsidP="009A092C">
            <w:pPr>
              <w:spacing w:before="0" w:after="0"/>
              <w:jc w:val="center"/>
              <w:rPr>
                <w:rFonts w:eastAsia="Times New Roman" w:cs="Times New Roman"/>
                <w:b/>
                <w:color w:val="000000"/>
                <w:szCs w:val="24"/>
              </w:rPr>
            </w:pPr>
            <w:r w:rsidRPr="00994EED">
              <w:rPr>
                <w:rFonts w:cs="Times New Roman"/>
                <w:b/>
                <w:color w:val="000000"/>
                <w:szCs w:val="24"/>
              </w:rPr>
              <w:t>5.57 x 10</w:t>
            </w:r>
            <w:r w:rsidRPr="00994EED">
              <w:rPr>
                <w:rFonts w:cs="Times New Roman"/>
                <w:b/>
                <w:color w:val="000000"/>
                <w:szCs w:val="24"/>
                <w:vertAlign w:val="superscript"/>
              </w:rPr>
              <w:t>-9</w:t>
            </w:r>
          </w:p>
        </w:tc>
      </w:tr>
      <w:tr w:rsidR="009A092C" w:rsidRPr="00994EED" w14:paraId="3D7B8C3E" w14:textId="77777777" w:rsidTr="009A092C">
        <w:trPr>
          <w:trHeight w:val="310"/>
        </w:trPr>
        <w:tc>
          <w:tcPr>
            <w:tcW w:w="1341" w:type="pct"/>
            <w:tcBorders>
              <w:top w:val="nil"/>
              <w:left w:val="nil"/>
              <w:bottom w:val="nil"/>
              <w:right w:val="single" w:sz="4" w:space="0" w:color="auto"/>
            </w:tcBorders>
            <w:vAlign w:val="center"/>
          </w:tcPr>
          <w:p w14:paraId="14FE1D98" w14:textId="77777777" w:rsidR="009A092C" w:rsidRPr="00994EED" w:rsidRDefault="009A092C" w:rsidP="009A092C">
            <w:pPr>
              <w:spacing w:before="0" w:after="0"/>
              <w:jc w:val="center"/>
              <w:rPr>
                <w:rFonts w:eastAsia="Times New Roman" w:cs="Times New Roman"/>
                <w:i/>
                <w:color w:val="000000"/>
                <w:szCs w:val="24"/>
              </w:rPr>
            </w:pPr>
            <w:r w:rsidRPr="00994EED">
              <w:rPr>
                <w:rFonts w:cs="Times New Roman"/>
                <w:i/>
                <w:color w:val="000000"/>
                <w:szCs w:val="24"/>
              </w:rPr>
              <w:t>Mean</w:t>
            </w:r>
          </w:p>
        </w:tc>
        <w:tc>
          <w:tcPr>
            <w:tcW w:w="912" w:type="pct"/>
            <w:tcBorders>
              <w:top w:val="nil"/>
              <w:left w:val="single" w:sz="4" w:space="0" w:color="auto"/>
              <w:bottom w:val="nil"/>
              <w:right w:val="nil"/>
            </w:tcBorders>
            <w:shd w:val="clear" w:color="auto" w:fill="auto"/>
            <w:noWrap/>
            <w:vAlign w:val="bottom"/>
            <w:hideMark/>
          </w:tcPr>
          <w:p w14:paraId="73C202CB"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0.3974</w:t>
            </w:r>
          </w:p>
        </w:tc>
        <w:tc>
          <w:tcPr>
            <w:tcW w:w="821" w:type="pct"/>
            <w:tcBorders>
              <w:top w:val="nil"/>
              <w:left w:val="nil"/>
              <w:bottom w:val="nil"/>
              <w:right w:val="nil"/>
            </w:tcBorders>
            <w:shd w:val="clear" w:color="auto" w:fill="auto"/>
            <w:noWrap/>
            <w:vAlign w:val="bottom"/>
            <w:hideMark/>
          </w:tcPr>
          <w:p w14:paraId="74F216E3" w14:textId="77777777" w:rsidR="009A092C" w:rsidRPr="00994EED" w:rsidRDefault="009A092C" w:rsidP="009A092C">
            <w:pPr>
              <w:spacing w:before="0" w:after="0"/>
              <w:jc w:val="center"/>
              <w:rPr>
                <w:rFonts w:eastAsia="Times New Roman" w:cs="Times New Roman"/>
                <w:color w:val="000000"/>
                <w:szCs w:val="24"/>
              </w:rPr>
            </w:pPr>
            <w:r w:rsidRPr="00994EED">
              <w:rPr>
                <w:rFonts w:cs="Times New Roman"/>
                <w:color w:val="000000"/>
                <w:szCs w:val="24"/>
              </w:rPr>
              <w:t>0.2711</w:t>
            </w:r>
          </w:p>
        </w:tc>
        <w:tc>
          <w:tcPr>
            <w:tcW w:w="949" w:type="pct"/>
            <w:tcBorders>
              <w:top w:val="nil"/>
              <w:left w:val="nil"/>
              <w:bottom w:val="nil"/>
              <w:right w:val="nil"/>
            </w:tcBorders>
            <w:shd w:val="clear" w:color="auto" w:fill="auto"/>
            <w:noWrap/>
            <w:vAlign w:val="center"/>
            <w:hideMark/>
          </w:tcPr>
          <w:p w14:paraId="0664E719" w14:textId="77777777" w:rsidR="009A092C" w:rsidRPr="00994EED" w:rsidRDefault="009A092C" w:rsidP="009A092C">
            <w:pPr>
              <w:spacing w:before="0" w:after="0"/>
              <w:jc w:val="center"/>
              <w:rPr>
                <w:rFonts w:eastAsia="Times New Roman" w:cs="Times New Roman"/>
                <w:color w:val="000000"/>
                <w:szCs w:val="24"/>
              </w:rPr>
            </w:pPr>
          </w:p>
        </w:tc>
        <w:tc>
          <w:tcPr>
            <w:tcW w:w="978" w:type="pct"/>
            <w:tcBorders>
              <w:top w:val="nil"/>
              <w:left w:val="nil"/>
              <w:bottom w:val="nil"/>
              <w:right w:val="nil"/>
            </w:tcBorders>
            <w:shd w:val="clear" w:color="auto" w:fill="auto"/>
            <w:noWrap/>
            <w:vAlign w:val="center"/>
            <w:hideMark/>
          </w:tcPr>
          <w:p w14:paraId="68025B75" w14:textId="77777777" w:rsidR="009A092C" w:rsidRPr="00994EED" w:rsidRDefault="009A092C" w:rsidP="009A092C">
            <w:pPr>
              <w:spacing w:before="0" w:after="0"/>
              <w:jc w:val="center"/>
              <w:rPr>
                <w:rFonts w:eastAsia="Times New Roman" w:cs="Times New Roman"/>
                <w:color w:val="000000"/>
                <w:szCs w:val="24"/>
              </w:rPr>
            </w:pPr>
          </w:p>
        </w:tc>
      </w:tr>
    </w:tbl>
    <w:p w14:paraId="2326419A" w14:textId="77777777" w:rsidR="009A092C" w:rsidRDefault="009A092C" w:rsidP="009A092C">
      <w:pPr>
        <w:pStyle w:val="Heading1"/>
        <w:numPr>
          <w:ilvl w:val="0"/>
          <w:numId w:val="0"/>
        </w:numPr>
        <w:ind w:left="567"/>
      </w:pPr>
    </w:p>
    <w:p w14:paraId="47273DAA" w14:textId="5E2A986C" w:rsidR="009A092C" w:rsidRDefault="009A092C" w:rsidP="009A092C">
      <w:pPr>
        <w:pStyle w:val="Heading1"/>
      </w:pPr>
      <w:r>
        <w:t>Figures</w:t>
      </w:r>
    </w:p>
    <w:p w14:paraId="344B61FB" w14:textId="5DA6BFA3" w:rsidR="009A092C" w:rsidRDefault="009A092C" w:rsidP="009A092C">
      <w:pPr>
        <w:rPr>
          <w:rFonts w:cs="Times New Roman"/>
          <w:szCs w:val="24"/>
        </w:rPr>
      </w:pPr>
      <w:r>
        <w:rPr>
          <w:rFonts w:cs="Times New Roman"/>
          <w:b/>
          <w:szCs w:val="24"/>
        </w:rPr>
        <w:t>Figure 1</w:t>
      </w:r>
      <w:r w:rsidRPr="00E36312">
        <w:rPr>
          <w:rFonts w:cs="Times New Roman"/>
          <w:b/>
          <w:szCs w:val="24"/>
        </w:rPr>
        <w:t xml:space="preserve">. </w:t>
      </w:r>
      <w:r>
        <w:rPr>
          <w:rFonts w:cs="Times New Roman"/>
          <w:b/>
          <w:szCs w:val="24"/>
        </w:rPr>
        <w:t>S</w:t>
      </w:r>
      <w:r w:rsidRPr="008123D4">
        <w:rPr>
          <w:rFonts w:cs="Times New Roman"/>
          <w:b/>
          <w:szCs w:val="24"/>
        </w:rPr>
        <w:t xml:space="preserve">chematic of the </w:t>
      </w:r>
      <w:proofErr w:type="spellStart"/>
      <w:r>
        <w:rPr>
          <w:rFonts w:cs="Times New Roman"/>
          <w:b/>
          <w:szCs w:val="24"/>
        </w:rPr>
        <w:t>MeshMonk’s</w:t>
      </w:r>
      <w:proofErr w:type="spellEnd"/>
      <w:r w:rsidRPr="008123D4">
        <w:rPr>
          <w:rFonts w:cs="Times New Roman"/>
          <w:b/>
          <w:szCs w:val="24"/>
        </w:rPr>
        <w:t xml:space="preserve"> surface registration algorithm</w:t>
      </w:r>
      <w:r w:rsidRPr="00E36312">
        <w:rPr>
          <w:rFonts w:cs="Times New Roman"/>
          <w:b/>
          <w:szCs w:val="24"/>
        </w:rPr>
        <w:t>.</w:t>
      </w:r>
      <w:r>
        <w:rPr>
          <w:rFonts w:cs="Times New Roman"/>
          <w:b/>
          <w:szCs w:val="24"/>
        </w:rPr>
        <w:t xml:space="preserve"> </w:t>
      </w:r>
      <w:r>
        <w:rPr>
          <w:rFonts w:cs="Times New Roman"/>
          <w:szCs w:val="24"/>
        </w:rPr>
        <w:t xml:space="preserve">MeshMonk uses an initial rigid registration based on the ICP algorithm. This step might require an initial rough alignment to ensure similar orientation, which can be done by placing few landmarks on the target surface. Then, the </w:t>
      </w:r>
      <w:r w:rsidRPr="00204D7C">
        <w:rPr>
          <w:rFonts w:cs="Times New Roman"/>
          <w:szCs w:val="24"/>
        </w:rPr>
        <w:t>symmetrical weighted k-neighbor correspondences</w:t>
      </w:r>
      <w:r>
        <w:rPr>
          <w:rFonts w:cs="Times New Roman"/>
          <w:szCs w:val="24"/>
        </w:rPr>
        <w:t xml:space="preserve"> are found, and </w:t>
      </w:r>
      <w:r>
        <w:rPr>
          <w:rFonts w:cs="Times New Roman"/>
          <w:szCs w:val="24"/>
        </w:rPr>
        <w:lastRenderedPageBreak/>
        <w:t xml:space="preserve">outliers are detected and removed. Finally, the </w:t>
      </w:r>
      <w:r w:rsidRPr="00BC445C">
        <w:rPr>
          <w:rFonts w:cs="Times New Roman"/>
          <w:szCs w:val="24"/>
        </w:rPr>
        <w:t>visco-elastic transformation</w:t>
      </w:r>
      <w:r>
        <w:rPr>
          <w:rFonts w:cs="Times New Roman"/>
          <w:szCs w:val="24"/>
        </w:rPr>
        <w:t xml:space="preserve"> is applied</w:t>
      </w:r>
      <w:r w:rsidRPr="00BC445C">
        <w:rPr>
          <w:rFonts w:cs="Times New Roman"/>
          <w:szCs w:val="24"/>
        </w:rPr>
        <w:t>.</w:t>
      </w:r>
      <w:r>
        <w:rPr>
          <w:rFonts w:cs="Times New Roman"/>
          <w:szCs w:val="24"/>
        </w:rPr>
        <w:t xml:space="preserve"> This is performed in an iterative manner, until either a pre-set number of iterations or a pre-set amount of coverage (e.g. a pre-defined root mean squared distance of all template points to the target surface after the transformation) has been reached. Otherwise, the correspondences are updated and the non-rigid registration starts over.</w:t>
      </w:r>
    </w:p>
    <w:p w14:paraId="6112CA92" w14:textId="77777777" w:rsidR="009A092C" w:rsidRPr="00204D7C" w:rsidRDefault="009A092C" w:rsidP="009A092C">
      <w:pPr>
        <w:rPr>
          <w:rFonts w:cs="Times New Roman"/>
          <w:szCs w:val="24"/>
        </w:rPr>
      </w:pPr>
    </w:p>
    <w:p w14:paraId="4B9EE719" w14:textId="04D415D6" w:rsidR="009A092C" w:rsidRDefault="009A092C" w:rsidP="009A092C">
      <w:pPr>
        <w:rPr>
          <w:rFonts w:cs="Times New Roman"/>
          <w:szCs w:val="24"/>
        </w:rPr>
      </w:pPr>
      <w:r w:rsidRPr="000F4DCB">
        <w:rPr>
          <w:rFonts w:cs="Times New Roman"/>
          <w:b/>
          <w:szCs w:val="24"/>
        </w:rPr>
        <w:t xml:space="preserve">Figure </w:t>
      </w:r>
      <w:r>
        <w:rPr>
          <w:rFonts w:cs="Times New Roman"/>
          <w:b/>
          <w:szCs w:val="24"/>
        </w:rPr>
        <w:t>2</w:t>
      </w:r>
      <w:r w:rsidRPr="000F4DCB">
        <w:rPr>
          <w:rFonts w:cs="Times New Roman"/>
          <w:b/>
          <w:szCs w:val="24"/>
        </w:rPr>
        <w:t>. Depiction of MeshMonk registration process.</w:t>
      </w:r>
      <w:r w:rsidRPr="000F4DCB">
        <w:rPr>
          <w:rFonts w:cs="Times New Roman"/>
          <w:szCs w:val="24"/>
        </w:rPr>
        <w:t xml:space="preserve"> </w:t>
      </w:r>
      <w:r w:rsidRPr="000F4DCB">
        <w:rPr>
          <w:rFonts w:cs="Times New Roman"/>
          <w:b/>
          <w:szCs w:val="24"/>
        </w:rPr>
        <w:t>(A)</w:t>
      </w:r>
      <w:r w:rsidRPr="000F4DCB">
        <w:rPr>
          <w:rFonts w:cs="Times New Roman"/>
          <w:szCs w:val="24"/>
        </w:rPr>
        <w:t xml:space="preserve"> The target and </w:t>
      </w:r>
      <w:r>
        <w:rPr>
          <w:rFonts w:cs="Times New Roman"/>
          <w:szCs w:val="24"/>
        </w:rPr>
        <w:t>template</w:t>
      </w:r>
      <w:r w:rsidRPr="000F4DCB">
        <w:rPr>
          <w:rFonts w:cs="Times New Roman"/>
          <w:szCs w:val="24"/>
        </w:rPr>
        <w:t xml:space="preserve"> are separated and not necessarily aligned in space or scale. </w:t>
      </w:r>
      <w:r w:rsidRPr="000F4DCB">
        <w:rPr>
          <w:rFonts w:cs="Times New Roman"/>
          <w:b/>
          <w:szCs w:val="24"/>
        </w:rPr>
        <w:t>(B)</w:t>
      </w:r>
      <w:r w:rsidRPr="000F4DCB">
        <w:rPr>
          <w:rFonts w:cs="Times New Roman"/>
          <w:szCs w:val="24"/>
        </w:rPr>
        <w:t xml:space="preserve"> The </w:t>
      </w:r>
      <w:r>
        <w:rPr>
          <w:rFonts w:cs="Times New Roman"/>
          <w:szCs w:val="24"/>
        </w:rPr>
        <w:t>template</w:t>
      </w:r>
      <w:r w:rsidRPr="000F4DCB">
        <w:rPr>
          <w:rFonts w:cs="Times New Roman"/>
          <w:szCs w:val="24"/>
        </w:rPr>
        <w:t xml:space="preserve"> is scaled to fit the target and is matched with the target using a rigid registration </w:t>
      </w:r>
      <w:r>
        <w:rPr>
          <w:rFonts w:cs="Times New Roman"/>
          <w:szCs w:val="24"/>
        </w:rPr>
        <w:t>step</w:t>
      </w:r>
      <w:r w:rsidRPr="000F4DCB">
        <w:rPr>
          <w:rFonts w:cs="Times New Roman"/>
          <w:szCs w:val="24"/>
        </w:rPr>
        <w:t xml:space="preserve">. </w:t>
      </w:r>
      <w:r w:rsidRPr="000F4DCB">
        <w:rPr>
          <w:rFonts w:cs="Times New Roman"/>
          <w:b/>
          <w:szCs w:val="24"/>
        </w:rPr>
        <w:t>(C)</w:t>
      </w:r>
      <w:r w:rsidRPr="000F4DCB">
        <w:rPr>
          <w:rFonts w:cs="Times New Roman"/>
          <w:szCs w:val="24"/>
        </w:rPr>
        <w:t xml:space="preserve"> The </w:t>
      </w:r>
      <w:r>
        <w:rPr>
          <w:rFonts w:cs="Times New Roman"/>
          <w:szCs w:val="24"/>
        </w:rPr>
        <w:t>template</w:t>
      </w:r>
      <w:r w:rsidRPr="000F4DCB">
        <w:rPr>
          <w:rFonts w:cs="Times New Roman"/>
          <w:szCs w:val="24"/>
        </w:rPr>
        <w:t xml:space="preserve"> is further modified to fit the target using a non</w:t>
      </w:r>
      <w:r>
        <w:rPr>
          <w:rFonts w:cs="Times New Roman"/>
          <w:szCs w:val="24"/>
        </w:rPr>
        <w:t>-</w:t>
      </w:r>
      <w:r w:rsidRPr="000F4DCB">
        <w:rPr>
          <w:rFonts w:cs="Times New Roman"/>
          <w:szCs w:val="24"/>
        </w:rPr>
        <w:t xml:space="preserve">rigid registration </w:t>
      </w:r>
      <w:r>
        <w:rPr>
          <w:rFonts w:cs="Times New Roman"/>
          <w:szCs w:val="24"/>
        </w:rPr>
        <w:t xml:space="preserve">step </w:t>
      </w:r>
      <w:r w:rsidRPr="000F4DCB">
        <w:rPr>
          <w:rFonts w:cs="Times New Roman"/>
          <w:szCs w:val="24"/>
        </w:rPr>
        <w:t xml:space="preserve">that allows for fine adjustment. </w:t>
      </w:r>
    </w:p>
    <w:p w14:paraId="57566BE9" w14:textId="77777777" w:rsidR="009A092C" w:rsidRDefault="009A092C" w:rsidP="009A092C">
      <w:pPr>
        <w:rPr>
          <w:rFonts w:cs="Times New Roman"/>
          <w:szCs w:val="24"/>
        </w:rPr>
      </w:pPr>
    </w:p>
    <w:p w14:paraId="6EB2FD31" w14:textId="6FA599BB" w:rsidR="009A092C" w:rsidRDefault="009A092C" w:rsidP="009A092C">
      <w:pPr>
        <w:rPr>
          <w:rFonts w:cs="Times New Roman"/>
          <w:szCs w:val="24"/>
        </w:rPr>
      </w:pPr>
      <w:r>
        <w:rPr>
          <w:rFonts w:cs="Times New Roman"/>
          <w:b/>
          <w:szCs w:val="24"/>
        </w:rPr>
        <w:t xml:space="preserve">Figure 3. Manual validation landmarks. </w:t>
      </w:r>
      <w:r>
        <w:rPr>
          <w:rFonts w:cs="Times New Roman"/>
          <w:szCs w:val="24"/>
        </w:rPr>
        <w:t>Seven midline and twelve bilateral landmarks indicated by two observers during validation of the MeshMonk software.</w:t>
      </w:r>
      <w:r>
        <w:rPr>
          <w:rFonts w:cs="Times New Roman"/>
          <w:b/>
          <w:szCs w:val="24"/>
        </w:rPr>
        <w:t xml:space="preserve"> </w:t>
      </w:r>
      <w:r>
        <w:rPr>
          <w:rFonts w:cs="Times New Roman"/>
          <w:szCs w:val="24"/>
        </w:rPr>
        <w:t>Descriptions of the landmarks are present in SI Table 2.</w:t>
      </w:r>
    </w:p>
    <w:p w14:paraId="3F078675" w14:textId="77777777" w:rsidR="009A092C" w:rsidRDefault="009A092C" w:rsidP="009A092C">
      <w:pPr>
        <w:rPr>
          <w:rFonts w:cs="Times New Roman"/>
          <w:szCs w:val="24"/>
        </w:rPr>
      </w:pPr>
    </w:p>
    <w:p w14:paraId="16CE24C2" w14:textId="4B4AE408" w:rsidR="009A092C" w:rsidRDefault="009A092C" w:rsidP="009A092C">
      <w:pPr>
        <w:rPr>
          <w:rFonts w:cs="Times New Roman"/>
          <w:szCs w:val="24"/>
        </w:rPr>
      </w:pPr>
      <w:r w:rsidRPr="000F4DCB">
        <w:rPr>
          <w:rFonts w:cs="Times New Roman"/>
          <w:b/>
          <w:szCs w:val="24"/>
        </w:rPr>
        <w:t xml:space="preserve">Figure </w:t>
      </w:r>
      <w:r>
        <w:rPr>
          <w:rFonts w:cs="Times New Roman"/>
          <w:b/>
          <w:szCs w:val="24"/>
        </w:rPr>
        <w:t>4</w:t>
      </w:r>
      <w:r w:rsidRPr="000F4DCB">
        <w:rPr>
          <w:rFonts w:cs="Times New Roman"/>
          <w:b/>
          <w:szCs w:val="24"/>
        </w:rPr>
        <w:t>. Depiction of automatic landmark indication. (A)</w:t>
      </w:r>
      <w:r w:rsidRPr="000F4DCB">
        <w:rPr>
          <w:rFonts w:cs="Times New Roman"/>
          <w:szCs w:val="24"/>
        </w:rPr>
        <w:t xml:space="preserve"> Each facial scan was manually landmarked six times, three times each by two observers</w:t>
      </w:r>
      <w:r>
        <w:rPr>
          <w:rFonts w:cs="Times New Roman"/>
          <w:szCs w:val="24"/>
        </w:rPr>
        <w:t xml:space="preserve"> (red and blue points)</w:t>
      </w:r>
      <w:r w:rsidRPr="000F4DCB">
        <w:rPr>
          <w:rFonts w:cs="Times New Roman"/>
          <w:szCs w:val="24"/>
        </w:rPr>
        <w:t>.</w:t>
      </w:r>
      <w:r w:rsidRPr="00011884">
        <w:rPr>
          <w:rFonts w:cs="Times New Roman"/>
          <w:b/>
          <w:szCs w:val="24"/>
        </w:rPr>
        <w:t xml:space="preserve"> (B)</w:t>
      </w:r>
      <w:r>
        <w:rPr>
          <w:rFonts w:cs="Times New Roman"/>
          <w:szCs w:val="24"/>
        </w:rPr>
        <w:t xml:space="preserve"> </w:t>
      </w:r>
      <w:r w:rsidRPr="000F4DCB">
        <w:rPr>
          <w:rFonts w:cs="Times New Roman"/>
          <w:szCs w:val="24"/>
        </w:rPr>
        <w:t xml:space="preserve">These iterations were then averaged together and are placed on the </w:t>
      </w:r>
      <w:r>
        <w:rPr>
          <w:rFonts w:cs="Times New Roman"/>
          <w:szCs w:val="24"/>
        </w:rPr>
        <w:t>template (purple points)</w:t>
      </w:r>
      <w:r w:rsidRPr="000F4DCB">
        <w:rPr>
          <w:rFonts w:cs="Times New Roman"/>
          <w:szCs w:val="24"/>
        </w:rPr>
        <w:t xml:space="preserve">. </w:t>
      </w:r>
      <w:r w:rsidRPr="000F4DCB">
        <w:rPr>
          <w:rFonts w:cs="Times New Roman"/>
          <w:b/>
          <w:szCs w:val="24"/>
        </w:rPr>
        <w:t>(C)</w:t>
      </w:r>
      <w:r w:rsidRPr="000F4DCB">
        <w:rPr>
          <w:rFonts w:cs="Times New Roman"/>
          <w:szCs w:val="24"/>
        </w:rPr>
        <w:t xml:space="preserve"> The average of all </w:t>
      </w:r>
      <w:r>
        <w:rPr>
          <w:rFonts w:cs="Times New Roman"/>
          <w:szCs w:val="24"/>
        </w:rPr>
        <w:t>but the test face (N=</w:t>
      </w:r>
      <w:r w:rsidRPr="000F4DCB">
        <w:rPr>
          <w:rFonts w:cs="Times New Roman"/>
          <w:szCs w:val="24"/>
        </w:rPr>
        <w:t>40</w:t>
      </w:r>
      <w:r>
        <w:rPr>
          <w:rFonts w:cs="Times New Roman"/>
          <w:szCs w:val="24"/>
        </w:rPr>
        <w:t>)</w:t>
      </w:r>
      <w:r w:rsidRPr="000F4DCB">
        <w:rPr>
          <w:rFonts w:cs="Times New Roman"/>
          <w:szCs w:val="24"/>
        </w:rPr>
        <w:t xml:space="preserve"> placements </w:t>
      </w:r>
      <w:r>
        <w:rPr>
          <w:rFonts w:cs="Times New Roman"/>
          <w:szCs w:val="24"/>
        </w:rPr>
        <w:t>on the template, serving as the foundation for the automatic landmark placements (magenta points)</w:t>
      </w:r>
      <w:r w:rsidRPr="000F4DCB">
        <w:rPr>
          <w:rFonts w:cs="Times New Roman"/>
          <w:szCs w:val="24"/>
        </w:rPr>
        <w:t xml:space="preserve">. </w:t>
      </w:r>
      <w:r w:rsidRPr="000F4DCB">
        <w:rPr>
          <w:rFonts w:cs="Times New Roman"/>
          <w:b/>
          <w:szCs w:val="24"/>
        </w:rPr>
        <w:t>(</w:t>
      </w:r>
      <w:r>
        <w:rPr>
          <w:rFonts w:cs="Times New Roman"/>
          <w:b/>
          <w:szCs w:val="24"/>
        </w:rPr>
        <w:t>D</w:t>
      </w:r>
      <w:r w:rsidRPr="000F4DCB">
        <w:rPr>
          <w:rFonts w:cs="Times New Roman"/>
          <w:b/>
          <w:szCs w:val="24"/>
        </w:rPr>
        <w:t>)</w:t>
      </w:r>
      <w:r w:rsidRPr="000F4DCB">
        <w:rPr>
          <w:rFonts w:cs="Times New Roman"/>
          <w:szCs w:val="24"/>
        </w:rPr>
        <w:t xml:space="preserve"> </w:t>
      </w:r>
      <w:r>
        <w:rPr>
          <w:rFonts w:cs="Times New Roman"/>
          <w:szCs w:val="24"/>
        </w:rPr>
        <w:t xml:space="preserve">Coordinate conversions, described in more detail in the Supplemental Methods, is used to subsequently transfer the automatic landmark placements from the template to the target (left-out) surface, </w:t>
      </w:r>
      <w:r w:rsidRPr="000F4DCB">
        <w:rPr>
          <w:rFonts w:cs="Times New Roman"/>
          <w:szCs w:val="24"/>
        </w:rPr>
        <w:t>serving as the automatic landmark indication</w:t>
      </w:r>
      <w:r>
        <w:rPr>
          <w:rFonts w:cs="Times New Roman"/>
          <w:szCs w:val="24"/>
        </w:rPr>
        <w:t xml:space="preserve"> for the target surface (magenta points). </w:t>
      </w:r>
      <w:r w:rsidRPr="000F4DCB">
        <w:rPr>
          <w:rFonts w:cs="Times New Roman"/>
          <w:b/>
          <w:szCs w:val="24"/>
        </w:rPr>
        <w:t>(</w:t>
      </w:r>
      <w:r>
        <w:rPr>
          <w:rFonts w:cs="Times New Roman"/>
          <w:b/>
          <w:szCs w:val="24"/>
        </w:rPr>
        <w:t>E</w:t>
      </w:r>
      <w:r w:rsidRPr="000F4DCB">
        <w:rPr>
          <w:rFonts w:cs="Times New Roman"/>
          <w:b/>
          <w:szCs w:val="24"/>
        </w:rPr>
        <w:t>)</w:t>
      </w:r>
      <w:r w:rsidRPr="000F4DCB">
        <w:rPr>
          <w:rFonts w:cs="Times New Roman"/>
          <w:szCs w:val="24"/>
        </w:rPr>
        <w:t xml:space="preserve"> The manual landmark indications</w:t>
      </w:r>
      <w:r>
        <w:rPr>
          <w:rFonts w:cs="Times New Roman"/>
          <w:szCs w:val="24"/>
        </w:rPr>
        <w:t xml:space="preserve"> from two observers (red and blue points)</w:t>
      </w:r>
      <w:r w:rsidRPr="000F4DCB">
        <w:rPr>
          <w:rFonts w:cs="Times New Roman"/>
          <w:szCs w:val="24"/>
        </w:rPr>
        <w:t xml:space="preserve"> for the shown example face, for comparison to the automatic indication </w:t>
      </w:r>
      <w:r w:rsidRPr="00011884">
        <w:rPr>
          <w:rFonts w:cs="Times New Roman"/>
          <w:szCs w:val="24"/>
        </w:rPr>
        <w:t>in (D).</w:t>
      </w:r>
      <w:r w:rsidRPr="000F4DCB">
        <w:rPr>
          <w:rFonts w:cs="Times New Roman"/>
          <w:szCs w:val="24"/>
        </w:rPr>
        <w:t xml:space="preserve"> </w:t>
      </w:r>
    </w:p>
    <w:p w14:paraId="131AF1FB" w14:textId="77777777" w:rsidR="009A092C" w:rsidRDefault="009A092C" w:rsidP="009A092C">
      <w:pPr>
        <w:rPr>
          <w:rFonts w:cs="Times New Roman"/>
          <w:szCs w:val="24"/>
        </w:rPr>
      </w:pPr>
    </w:p>
    <w:p w14:paraId="25D7D0BA" w14:textId="5A82A3A9" w:rsidR="009A092C" w:rsidRDefault="009A092C" w:rsidP="009A092C">
      <w:pPr>
        <w:rPr>
          <w:rFonts w:cs="Times New Roman"/>
          <w:szCs w:val="24"/>
        </w:rPr>
      </w:pPr>
      <w:r>
        <w:rPr>
          <w:rFonts w:cs="Times New Roman"/>
          <w:b/>
          <w:szCs w:val="24"/>
        </w:rPr>
        <w:t>Figure 5</w:t>
      </w:r>
      <w:r w:rsidRPr="000F4DCB">
        <w:rPr>
          <w:rFonts w:cs="Times New Roman"/>
          <w:b/>
          <w:szCs w:val="24"/>
        </w:rPr>
        <w:t xml:space="preserve">. Bland-Altman plot for similarity between manual and automatic landmark placements. </w:t>
      </w:r>
      <w:r w:rsidRPr="000F4DCB">
        <w:rPr>
          <w:rFonts w:cs="Times New Roman"/>
          <w:szCs w:val="24"/>
        </w:rPr>
        <w:t xml:space="preserve">For </w:t>
      </w:r>
      <w:r w:rsidRPr="000F4DCB">
        <w:rPr>
          <w:rFonts w:cs="Times New Roman"/>
          <w:i/>
          <w:szCs w:val="24"/>
        </w:rPr>
        <w:t>x</w:t>
      </w:r>
      <w:r w:rsidRPr="000F4DCB">
        <w:rPr>
          <w:rFonts w:cs="Times New Roman"/>
          <w:szCs w:val="24"/>
        </w:rPr>
        <w:t xml:space="preserve">, </w:t>
      </w:r>
      <w:r w:rsidRPr="000F4DCB">
        <w:rPr>
          <w:rFonts w:cs="Times New Roman"/>
          <w:i/>
          <w:szCs w:val="24"/>
        </w:rPr>
        <w:t>y</w:t>
      </w:r>
      <w:r w:rsidRPr="000F4DCB">
        <w:rPr>
          <w:rFonts w:cs="Times New Roman"/>
          <w:szCs w:val="24"/>
        </w:rPr>
        <w:t xml:space="preserve">, and </w:t>
      </w:r>
      <w:r w:rsidRPr="000F4DCB">
        <w:rPr>
          <w:rFonts w:cs="Times New Roman"/>
          <w:i/>
          <w:szCs w:val="24"/>
        </w:rPr>
        <w:t>z</w:t>
      </w:r>
      <w:r>
        <w:rPr>
          <w:rFonts w:cs="Times New Roman"/>
          <w:i/>
          <w:szCs w:val="24"/>
        </w:rPr>
        <w:t xml:space="preserve"> </w:t>
      </w:r>
      <w:r>
        <w:rPr>
          <w:rFonts w:cs="Times New Roman"/>
          <w:szCs w:val="24"/>
        </w:rPr>
        <w:t>coordinates</w:t>
      </w:r>
      <w:r w:rsidRPr="000F4DCB">
        <w:rPr>
          <w:rFonts w:cs="Times New Roman"/>
          <w:szCs w:val="24"/>
        </w:rPr>
        <w:t xml:space="preserve">, Bland-Altman plot showing the differences between the manual </w:t>
      </w:r>
      <w:r>
        <w:rPr>
          <w:rFonts w:cs="Times New Roman"/>
          <w:szCs w:val="24"/>
        </w:rPr>
        <w:t>(C</w:t>
      </w:r>
      <w:r w:rsidRPr="00994EED">
        <w:rPr>
          <w:rFonts w:cs="Times New Roman"/>
          <w:szCs w:val="24"/>
          <w:vertAlign w:val="subscript"/>
        </w:rPr>
        <w:t>ML</w:t>
      </w:r>
      <w:r>
        <w:rPr>
          <w:rFonts w:cs="Times New Roman"/>
          <w:szCs w:val="24"/>
        </w:rPr>
        <w:t xml:space="preserve">) </w:t>
      </w:r>
      <w:r w:rsidRPr="000F4DCB">
        <w:rPr>
          <w:rFonts w:cs="Times New Roman"/>
          <w:szCs w:val="24"/>
        </w:rPr>
        <w:t>and automatic</w:t>
      </w:r>
      <w:r>
        <w:rPr>
          <w:rFonts w:cs="Times New Roman"/>
          <w:szCs w:val="24"/>
        </w:rPr>
        <w:t xml:space="preserve"> (C</w:t>
      </w:r>
      <w:r w:rsidRPr="00994EED">
        <w:rPr>
          <w:rFonts w:cs="Times New Roman"/>
          <w:szCs w:val="24"/>
          <w:vertAlign w:val="subscript"/>
        </w:rPr>
        <w:t>Auto</w:t>
      </w:r>
      <w:r>
        <w:rPr>
          <w:rFonts w:cs="Times New Roman"/>
          <w:szCs w:val="24"/>
        </w:rPr>
        <w:t>)</w:t>
      </w:r>
      <w:r w:rsidRPr="000F4DCB">
        <w:rPr>
          <w:rFonts w:cs="Times New Roman"/>
          <w:szCs w:val="24"/>
        </w:rPr>
        <w:t xml:space="preserve"> landmark indications</w:t>
      </w:r>
      <w:r>
        <w:rPr>
          <w:rFonts w:cs="Times New Roman"/>
          <w:szCs w:val="24"/>
        </w:rPr>
        <w:t xml:space="preserve"> </w:t>
      </w:r>
      <w:r w:rsidRPr="000F4DCB">
        <w:rPr>
          <w:rFonts w:cs="Times New Roman"/>
          <w:szCs w:val="24"/>
        </w:rPr>
        <w:t>against the averages of the two techniques. Blue lines represent the mean difference value and red lines represent the upper and lower 95% confidence limits. Also given are the intra-class correlation coefficient with ICC 95% confidence interval.</w:t>
      </w:r>
    </w:p>
    <w:p w14:paraId="60CD6462" w14:textId="77777777" w:rsidR="009A092C" w:rsidRDefault="009A092C" w:rsidP="009A092C">
      <w:pPr>
        <w:rPr>
          <w:rFonts w:cs="Times New Roman"/>
          <w:szCs w:val="24"/>
        </w:rPr>
      </w:pPr>
    </w:p>
    <w:p w14:paraId="12DE3ADD" w14:textId="6CD73CF5" w:rsidR="009A092C" w:rsidRDefault="009A092C" w:rsidP="009A092C">
      <w:pPr>
        <w:rPr>
          <w:rFonts w:cs="Times New Roman"/>
          <w:szCs w:val="24"/>
        </w:rPr>
      </w:pPr>
      <w:r w:rsidRPr="000F4DCB">
        <w:rPr>
          <w:rFonts w:cs="Times New Roman"/>
          <w:b/>
          <w:szCs w:val="24"/>
        </w:rPr>
        <w:t xml:space="preserve">Figure </w:t>
      </w:r>
      <w:r>
        <w:rPr>
          <w:rFonts w:cs="Times New Roman"/>
          <w:b/>
          <w:szCs w:val="24"/>
        </w:rPr>
        <w:t>6</w:t>
      </w:r>
      <w:r w:rsidRPr="000F4DCB">
        <w:rPr>
          <w:rFonts w:cs="Times New Roman"/>
          <w:b/>
          <w:szCs w:val="24"/>
        </w:rPr>
        <w:t xml:space="preserve">. Comparison of centroid sizes. </w:t>
      </w:r>
      <w:r w:rsidRPr="000F4DCB">
        <w:rPr>
          <w:rFonts w:cs="Times New Roman"/>
          <w:szCs w:val="24"/>
        </w:rPr>
        <w:t xml:space="preserve">(A) Point plots for comparison of centroid sizes using automatic and manual landmarking methods, separated by observer. (B) Bland-Altman plot showing the differences between centroid sizes produced using the manual and automatic methods against the averages of the two techniques. Blue lines represent the mean difference value and red lines represent the upper and lower 95% confidence limits. </w:t>
      </w:r>
    </w:p>
    <w:p w14:paraId="184A81B6" w14:textId="77777777" w:rsidR="009A092C" w:rsidRDefault="009A092C" w:rsidP="009A092C">
      <w:pPr>
        <w:rPr>
          <w:rFonts w:cs="Times New Roman"/>
          <w:szCs w:val="24"/>
        </w:rPr>
      </w:pPr>
    </w:p>
    <w:p w14:paraId="4ED3BEA7" w14:textId="7B7B3DDA" w:rsidR="009A092C" w:rsidRDefault="009A092C" w:rsidP="009A092C">
      <w:pPr>
        <w:rPr>
          <w:rFonts w:cs="Times New Roman"/>
          <w:szCs w:val="24"/>
        </w:rPr>
      </w:pPr>
      <w:r w:rsidRPr="000F4DCB">
        <w:rPr>
          <w:rFonts w:cs="Times New Roman"/>
          <w:b/>
          <w:szCs w:val="24"/>
        </w:rPr>
        <w:t xml:space="preserve">Figure </w:t>
      </w:r>
      <w:r>
        <w:rPr>
          <w:rFonts w:cs="Times New Roman"/>
          <w:b/>
          <w:szCs w:val="24"/>
        </w:rPr>
        <w:t>7</w:t>
      </w:r>
      <w:r w:rsidRPr="000F4DCB">
        <w:rPr>
          <w:rFonts w:cs="Times New Roman"/>
          <w:b/>
          <w:szCs w:val="24"/>
        </w:rPr>
        <w:t xml:space="preserve">. Comparison of inter-observer errors. </w:t>
      </w:r>
      <w:r>
        <w:rPr>
          <w:rFonts w:cs="Times New Roman"/>
          <w:szCs w:val="24"/>
        </w:rPr>
        <w:t>Standard deviation</w:t>
      </w:r>
      <w:r w:rsidRPr="000F4DCB">
        <w:rPr>
          <w:rFonts w:cs="Times New Roman"/>
          <w:szCs w:val="24"/>
        </w:rPr>
        <w:t xml:space="preserve"> values calculated using both manual landmarks and after replacing each observer’s set </w:t>
      </w:r>
      <w:r>
        <w:rPr>
          <w:rFonts w:cs="Times New Roman"/>
          <w:szCs w:val="24"/>
        </w:rPr>
        <w:t xml:space="preserve">iteratively </w:t>
      </w:r>
      <w:r w:rsidRPr="000F4DCB">
        <w:rPr>
          <w:rFonts w:cs="Times New Roman"/>
          <w:szCs w:val="24"/>
        </w:rPr>
        <w:t>with their automatic landmarks. All but the labiale superius landmark had significantly smaller variances in the automatic landmark indication comparison</w:t>
      </w:r>
      <w:r>
        <w:rPr>
          <w:rFonts w:cs="Times New Roman"/>
          <w:szCs w:val="24"/>
        </w:rPr>
        <w:t xml:space="preserve"> (A</w:t>
      </w:r>
      <w:r w:rsidRPr="00011884">
        <w:rPr>
          <w:rFonts w:cs="Times New Roman"/>
          <w:szCs w:val="24"/>
          <w:vertAlign w:val="subscript"/>
        </w:rPr>
        <w:t>Auto</w:t>
      </w:r>
      <w:r>
        <w:rPr>
          <w:rFonts w:cs="Times New Roman"/>
          <w:szCs w:val="24"/>
        </w:rPr>
        <w:t xml:space="preserve"> vs. B</w:t>
      </w:r>
      <w:r w:rsidRPr="00011884">
        <w:rPr>
          <w:rFonts w:cs="Times New Roman"/>
          <w:szCs w:val="24"/>
          <w:vertAlign w:val="subscript"/>
        </w:rPr>
        <w:t>Auto</w:t>
      </w:r>
      <w:r>
        <w:rPr>
          <w:rFonts w:cs="Times New Roman"/>
          <w:szCs w:val="24"/>
        </w:rPr>
        <w:t>)</w:t>
      </w:r>
      <w:r w:rsidRPr="000F4DCB">
        <w:rPr>
          <w:rFonts w:cs="Times New Roman"/>
          <w:szCs w:val="24"/>
        </w:rPr>
        <w:t xml:space="preserve">. </w:t>
      </w:r>
    </w:p>
    <w:p w14:paraId="4200CC4E" w14:textId="77777777" w:rsidR="009A092C" w:rsidRPr="000F4DCB" w:rsidRDefault="009A092C" w:rsidP="009A092C">
      <w:pPr>
        <w:rPr>
          <w:rFonts w:cs="Times New Roman"/>
          <w:szCs w:val="24"/>
        </w:rPr>
      </w:pPr>
    </w:p>
    <w:p w14:paraId="5F2A640B" w14:textId="69AB2379" w:rsidR="009A092C" w:rsidRDefault="009A092C" w:rsidP="009A092C">
      <w:pPr>
        <w:rPr>
          <w:rFonts w:cs="Times New Roman"/>
          <w:szCs w:val="24"/>
        </w:rPr>
      </w:pPr>
      <w:r w:rsidRPr="00D27967">
        <w:rPr>
          <w:rFonts w:cs="Times New Roman"/>
          <w:b/>
          <w:szCs w:val="24"/>
        </w:rPr>
        <w:t xml:space="preserve">Figure </w:t>
      </w:r>
      <w:r>
        <w:rPr>
          <w:rFonts w:cs="Times New Roman"/>
          <w:b/>
          <w:szCs w:val="24"/>
        </w:rPr>
        <w:t>8</w:t>
      </w:r>
      <w:r w:rsidRPr="00D27967">
        <w:rPr>
          <w:rFonts w:cs="Times New Roman"/>
          <w:b/>
          <w:szCs w:val="24"/>
        </w:rPr>
        <w:t xml:space="preserve">. Facial </w:t>
      </w:r>
      <w:r>
        <w:rPr>
          <w:rFonts w:cs="Times New Roman"/>
          <w:b/>
          <w:szCs w:val="24"/>
        </w:rPr>
        <w:t>template registration</w:t>
      </w:r>
      <w:r w:rsidRPr="00D27967">
        <w:rPr>
          <w:rFonts w:cs="Times New Roman"/>
          <w:b/>
          <w:szCs w:val="24"/>
        </w:rPr>
        <w:t xml:space="preserve">. </w:t>
      </w:r>
      <w:r w:rsidRPr="00D27967">
        <w:rPr>
          <w:rFonts w:cs="Times New Roman"/>
          <w:szCs w:val="24"/>
        </w:rPr>
        <w:t xml:space="preserve">The </w:t>
      </w:r>
      <w:r>
        <w:rPr>
          <w:rFonts w:cs="Times New Roman"/>
          <w:szCs w:val="24"/>
        </w:rPr>
        <w:t xml:space="preserve">template </w:t>
      </w:r>
      <w:r w:rsidRPr="00D27967">
        <w:rPr>
          <w:rFonts w:cs="Times New Roman"/>
          <w:szCs w:val="24"/>
        </w:rPr>
        <w:t xml:space="preserve">(left), built as the average of more than 8000 admixed facial scans, can easily wrap onto any face </w:t>
      </w:r>
      <w:r>
        <w:rPr>
          <w:rFonts w:cs="Times New Roman"/>
          <w:szCs w:val="24"/>
        </w:rPr>
        <w:t xml:space="preserve">(three example faces on the right), </w:t>
      </w:r>
      <w:r w:rsidRPr="00D27967">
        <w:rPr>
          <w:rFonts w:cs="Times New Roman"/>
          <w:szCs w:val="24"/>
        </w:rPr>
        <w:t xml:space="preserve">accurately representing its particular traits. This allows </w:t>
      </w:r>
      <w:r>
        <w:rPr>
          <w:rFonts w:cs="Times New Roman"/>
          <w:szCs w:val="24"/>
        </w:rPr>
        <w:t>for the explanation of</w:t>
      </w:r>
      <w:r w:rsidRPr="00D27967">
        <w:rPr>
          <w:rFonts w:cs="Times New Roman"/>
          <w:szCs w:val="24"/>
        </w:rPr>
        <w:t xml:space="preserve"> any face in the template’s coordinates, enabling a spatially-dense analysis between any </w:t>
      </w:r>
      <w:r>
        <w:rPr>
          <w:rFonts w:cs="Times New Roman"/>
          <w:szCs w:val="24"/>
        </w:rPr>
        <w:t>registered</w:t>
      </w:r>
      <w:r w:rsidRPr="00D27967">
        <w:rPr>
          <w:rFonts w:cs="Times New Roman"/>
          <w:szCs w:val="24"/>
        </w:rPr>
        <w:t xml:space="preserve"> surfaces.</w:t>
      </w:r>
    </w:p>
    <w:p w14:paraId="657CC693" w14:textId="77777777" w:rsidR="009A092C" w:rsidRPr="00336ED2" w:rsidRDefault="009A092C" w:rsidP="009A092C">
      <w:pPr>
        <w:rPr>
          <w:rFonts w:cs="Times New Roman"/>
          <w:szCs w:val="24"/>
        </w:rPr>
      </w:pPr>
    </w:p>
    <w:p w14:paraId="58171AB7" w14:textId="74C78C31" w:rsidR="009A092C" w:rsidRPr="009A092C" w:rsidRDefault="009A092C" w:rsidP="009A092C">
      <w:pPr>
        <w:rPr>
          <w:rFonts w:cs="Times New Roman"/>
          <w:szCs w:val="24"/>
        </w:rPr>
      </w:pPr>
      <w:r>
        <w:rPr>
          <w:rFonts w:cs="Times New Roman"/>
          <w:b/>
          <w:szCs w:val="24"/>
        </w:rPr>
        <w:t xml:space="preserve">Figure 9. Comparison of rigid and non-rigid registration algorithms. </w:t>
      </w:r>
      <w:r w:rsidRPr="00011884">
        <w:rPr>
          <w:rFonts w:cs="Times New Roman"/>
          <w:szCs w:val="24"/>
        </w:rPr>
        <w:t>Sample average</w:t>
      </w:r>
      <w:r>
        <w:rPr>
          <w:rFonts w:cs="Times New Roman"/>
          <w:szCs w:val="24"/>
        </w:rPr>
        <w:t>s</w:t>
      </w:r>
      <w:r w:rsidRPr="00011884">
        <w:rPr>
          <w:rFonts w:cs="Times New Roman"/>
          <w:szCs w:val="24"/>
        </w:rPr>
        <w:t xml:space="preserve"> </w:t>
      </w:r>
      <w:r w:rsidRPr="000E25CE">
        <w:rPr>
          <w:rFonts w:cs="Times New Roman"/>
          <w:szCs w:val="24"/>
        </w:rPr>
        <w:t xml:space="preserve">using </w:t>
      </w:r>
      <w:r>
        <w:rPr>
          <w:rFonts w:cs="Times New Roman"/>
          <w:szCs w:val="24"/>
        </w:rPr>
        <w:t xml:space="preserve">the 41 validation </w:t>
      </w:r>
      <w:r w:rsidRPr="00816813">
        <w:rPr>
          <w:rFonts w:cs="Times New Roman"/>
          <w:szCs w:val="24"/>
        </w:rPr>
        <w:t>faces</w:t>
      </w:r>
      <w:r w:rsidRPr="000E25CE">
        <w:rPr>
          <w:rFonts w:cs="Times New Roman"/>
          <w:szCs w:val="24"/>
        </w:rPr>
        <w:t xml:space="preserve"> and 100</w:t>
      </w:r>
      <w:r w:rsidRPr="00011884">
        <w:rPr>
          <w:rFonts w:cs="Times New Roman"/>
          <w:szCs w:val="24"/>
        </w:rPr>
        <w:t xml:space="preserve"> mandible scans. </w:t>
      </w:r>
      <w:r>
        <w:rPr>
          <w:rFonts w:cs="Times New Roman"/>
          <w:szCs w:val="24"/>
        </w:rPr>
        <w:t>Scans were r</w:t>
      </w:r>
      <w:r w:rsidRPr="00204D7C">
        <w:rPr>
          <w:rFonts w:cs="Times New Roman"/>
          <w:szCs w:val="24"/>
        </w:rPr>
        <w:t>egistered usin</w:t>
      </w:r>
      <w:r>
        <w:rPr>
          <w:rFonts w:cs="Times New Roman"/>
          <w:szCs w:val="24"/>
        </w:rPr>
        <w:t xml:space="preserve">g rigid registration only (left) and then simply mapped exactly to their closest point on the target surfaces or mapped using rigid plus non-rigid (visco-elastic) registration (right). </w:t>
      </w:r>
    </w:p>
    <w:sectPr w:rsidR="009A092C" w:rsidRPr="009A092C" w:rsidSect="00253031">
      <w:headerReference w:type="even" r:id="rId9"/>
      <w:headerReference w:type="default" r:id="rId10"/>
      <w:footerReference w:type="even" r:id="rId11"/>
      <w:footerReference w:type="default" r:id="rId12"/>
      <w:headerReference w:type="first" r:id="rId13"/>
      <w:pgSz w:w="12240" w:h="15840"/>
      <w:pgMar w:top="1440" w:right="1440" w:bottom="1440" w:left="1440" w:header="288" w:footer="504"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D044F" w14:textId="77777777" w:rsidR="00263677" w:rsidRDefault="00263677" w:rsidP="00117666">
      <w:pPr>
        <w:spacing w:after="0"/>
      </w:pPr>
      <w:r>
        <w:separator/>
      </w:r>
    </w:p>
  </w:endnote>
  <w:endnote w:type="continuationSeparator" w:id="0">
    <w:p w14:paraId="535C480D" w14:textId="77777777" w:rsidR="00263677" w:rsidRDefault="0026367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62807"/>
      <w:docPartObj>
        <w:docPartGallery w:val="Page Numbers (Bottom of Page)"/>
        <w:docPartUnique/>
      </w:docPartObj>
    </w:sdtPr>
    <w:sdtEndPr>
      <w:rPr>
        <w:noProof/>
      </w:rPr>
    </w:sdtEndPr>
    <w:sdtContent>
      <w:p w14:paraId="614979BF" w14:textId="0A57EAC7" w:rsidR="00414F6E" w:rsidRDefault="00414F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8E52EE" w14:textId="3B82BBCE" w:rsidR="00414F6E" w:rsidRPr="00577C4C" w:rsidRDefault="00414F6E">
    <w:pPr>
      <w:pStyle w:val="Footer"/>
      <w:rPr>
        <w:color w:val="C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416981"/>
      <w:docPartObj>
        <w:docPartGallery w:val="Page Numbers (Bottom of Page)"/>
        <w:docPartUnique/>
      </w:docPartObj>
    </w:sdtPr>
    <w:sdtEndPr>
      <w:rPr>
        <w:noProof/>
      </w:rPr>
    </w:sdtEndPr>
    <w:sdtContent>
      <w:p w14:paraId="5CF7AE4B" w14:textId="33B4C4D1" w:rsidR="00414F6E" w:rsidRDefault="00414F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EBE275" w14:textId="216B928C" w:rsidR="00414F6E" w:rsidRPr="00577C4C" w:rsidRDefault="00414F6E">
    <w:pPr>
      <w:pStyle w:val="Footer"/>
      <w:rPr>
        <w:b/>
        <w:sz w:val="2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5B1F9" w14:textId="77777777" w:rsidR="00263677" w:rsidRDefault="00263677" w:rsidP="00117666">
      <w:pPr>
        <w:spacing w:after="0"/>
      </w:pPr>
      <w:r>
        <w:separator/>
      </w:r>
    </w:p>
  </w:footnote>
  <w:footnote w:type="continuationSeparator" w:id="0">
    <w:p w14:paraId="4C58A200" w14:textId="77777777" w:rsidR="00263677" w:rsidRDefault="00263677"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414F6E" w:rsidRPr="007E3148" w:rsidRDefault="00414F6E"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6696A565" w:rsidR="00414F6E" w:rsidRPr="00A53000" w:rsidRDefault="00414F6E"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414F6E" w:rsidRDefault="00414F6E" w:rsidP="00A53000">
    <w:pPr>
      <w:pStyle w:val="Header"/>
    </w:pPr>
    <w:r w:rsidRPr="005A1D84">
      <w:rPr>
        <w:noProof/>
        <w:color w:val="A6A6A6" w:themeColor="background1" w:themeShade="A6"/>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F6A6F7F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F6A6F7F2"/>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A166FF"/>
    <w:multiLevelType w:val="hybridMultilevel"/>
    <w:tmpl w:val="D8C0D8C2"/>
    <w:lvl w:ilvl="0" w:tplc="38822C9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B34D1"/>
    <w:multiLevelType w:val="hybridMultilevel"/>
    <w:tmpl w:val="71D43022"/>
    <w:lvl w:ilvl="0" w:tplc="41FA93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C6F29"/>
    <w:multiLevelType w:val="multilevel"/>
    <w:tmpl w:val="F6A6F7F2"/>
    <w:numStyleLink w:val="Headings"/>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5"/>
  </w:num>
  <w:num w:numId="3">
    <w:abstractNumId w:val="1"/>
  </w:num>
  <w:num w:numId="4">
    <w:abstractNumId w:val="1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6"/>
  </w:num>
  <w:num w:numId="9">
    <w:abstractNumId w:val="9"/>
  </w:num>
  <w:num w:numId="10">
    <w:abstractNumId w:val="7"/>
  </w:num>
  <w:num w:numId="11">
    <w:abstractNumId w:val="2"/>
  </w:num>
  <w:num w:numId="12">
    <w:abstractNumId w:val="19"/>
  </w:num>
  <w:num w:numId="13">
    <w:abstractNumId w:val="14"/>
  </w:num>
  <w:num w:numId="14">
    <w:abstractNumId w:val="4"/>
  </w:num>
  <w:num w:numId="15">
    <w:abstractNumId w:val="13"/>
  </w:num>
  <w:num w:numId="16">
    <w:abstractNumId w:val="16"/>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4437"/>
          </w:tabs>
          <w:ind w:left="443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8"/>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13A"/>
    <w:rsid w:val="0000003A"/>
    <w:rsid w:val="00001DDF"/>
    <w:rsid w:val="0000355F"/>
    <w:rsid w:val="00003B0B"/>
    <w:rsid w:val="00010EEC"/>
    <w:rsid w:val="000114D6"/>
    <w:rsid w:val="000119EF"/>
    <w:rsid w:val="0001666A"/>
    <w:rsid w:val="000316C3"/>
    <w:rsid w:val="00032644"/>
    <w:rsid w:val="00034304"/>
    <w:rsid w:val="00035434"/>
    <w:rsid w:val="0003611C"/>
    <w:rsid w:val="00037F3B"/>
    <w:rsid w:val="00043010"/>
    <w:rsid w:val="000452CE"/>
    <w:rsid w:val="00045678"/>
    <w:rsid w:val="000458E4"/>
    <w:rsid w:val="00045921"/>
    <w:rsid w:val="00052E83"/>
    <w:rsid w:val="000548AD"/>
    <w:rsid w:val="00057983"/>
    <w:rsid w:val="00057ABD"/>
    <w:rsid w:val="00063D84"/>
    <w:rsid w:val="00065622"/>
    <w:rsid w:val="0006636D"/>
    <w:rsid w:val="00067AEB"/>
    <w:rsid w:val="00073F08"/>
    <w:rsid w:val="00076953"/>
    <w:rsid w:val="00077D53"/>
    <w:rsid w:val="00081394"/>
    <w:rsid w:val="00084CE3"/>
    <w:rsid w:val="00085963"/>
    <w:rsid w:val="00086853"/>
    <w:rsid w:val="000937AA"/>
    <w:rsid w:val="000A0239"/>
    <w:rsid w:val="000A0F0C"/>
    <w:rsid w:val="000A3765"/>
    <w:rsid w:val="000A5A3D"/>
    <w:rsid w:val="000A7140"/>
    <w:rsid w:val="000B34BD"/>
    <w:rsid w:val="000B51BB"/>
    <w:rsid w:val="000B56C4"/>
    <w:rsid w:val="000B57B0"/>
    <w:rsid w:val="000B5FBC"/>
    <w:rsid w:val="000B7FE1"/>
    <w:rsid w:val="000C1CBE"/>
    <w:rsid w:val="000C2C97"/>
    <w:rsid w:val="000C423D"/>
    <w:rsid w:val="000C5762"/>
    <w:rsid w:val="000C7E2A"/>
    <w:rsid w:val="000D4275"/>
    <w:rsid w:val="000E0065"/>
    <w:rsid w:val="000E1AE8"/>
    <w:rsid w:val="000E33DA"/>
    <w:rsid w:val="000F4CFB"/>
    <w:rsid w:val="00110DB0"/>
    <w:rsid w:val="00113426"/>
    <w:rsid w:val="0011555B"/>
    <w:rsid w:val="00116B17"/>
    <w:rsid w:val="00117666"/>
    <w:rsid w:val="001223A7"/>
    <w:rsid w:val="001239B5"/>
    <w:rsid w:val="00134256"/>
    <w:rsid w:val="00137EC0"/>
    <w:rsid w:val="0014215E"/>
    <w:rsid w:val="00143231"/>
    <w:rsid w:val="00143E01"/>
    <w:rsid w:val="00144781"/>
    <w:rsid w:val="0014731E"/>
    <w:rsid w:val="00147395"/>
    <w:rsid w:val="00152EDC"/>
    <w:rsid w:val="001552C9"/>
    <w:rsid w:val="00155D4C"/>
    <w:rsid w:val="00171B84"/>
    <w:rsid w:val="00175E24"/>
    <w:rsid w:val="00177D84"/>
    <w:rsid w:val="00181566"/>
    <w:rsid w:val="001842AC"/>
    <w:rsid w:val="00186B24"/>
    <w:rsid w:val="001906FD"/>
    <w:rsid w:val="00192F11"/>
    <w:rsid w:val="001964EF"/>
    <w:rsid w:val="001A21DA"/>
    <w:rsid w:val="001A2F35"/>
    <w:rsid w:val="001A44FD"/>
    <w:rsid w:val="001B1336"/>
    <w:rsid w:val="001B1A2C"/>
    <w:rsid w:val="001B4763"/>
    <w:rsid w:val="001B72C0"/>
    <w:rsid w:val="001C2D92"/>
    <w:rsid w:val="001C374B"/>
    <w:rsid w:val="001C3CB9"/>
    <w:rsid w:val="001D0363"/>
    <w:rsid w:val="001D37CF"/>
    <w:rsid w:val="001D3828"/>
    <w:rsid w:val="001D5C23"/>
    <w:rsid w:val="001E02C5"/>
    <w:rsid w:val="001F2068"/>
    <w:rsid w:val="001F4C07"/>
    <w:rsid w:val="001F61DA"/>
    <w:rsid w:val="001F6F95"/>
    <w:rsid w:val="001F7417"/>
    <w:rsid w:val="0020338A"/>
    <w:rsid w:val="00207665"/>
    <w:rsid w:val="00213DB4"/>
    <w:rsid w:val="002143D7"/>
    <w:rsid w:val="00220AEA"/>
    <w:rsid w:val="00221344"/>
    <w:rsid w:val="00221E4E"/>
    <w:rsid w:val="00226954"/>
    <w:rsid w:val="00226B89"/>
    <w:rsid w:val="00230805"/>
    <w:rsid w:val="002476B4"/>
    <w:rsid w:val="00253031"/>
    <w:rsid w:val="0025371E"/>
    <w:rsid w:val="002629A3"/>
    <w:rsid w:val="00263677"/>
    <w:rsid w:val="00265660"/>
    <w:rsid w:val="00267D18"/>
    <w:rsid w:val="00270D5E"/>
    <w:rsid w:val="002868E2"/>
    <w:rsid w:val="002869C3"/>
    <w:rsid w:val="00290853"/>
    <w:rsid w:val="002936E4"/>
    <w:rsid w:val="00293D7D"/>
    <w:rsid w:val="00295B8B"/>
    <w:rsid w:val="00296B88"/>
    <w:rsid w:val="002A3DD0"/>
    <w:rsid w:val="002A4645"/>
    <w:rsid w:val="002B6E78"/>
    <w:rsid w:val="002C07D1"/>
    <w:rsid w:val="002C450A"/>
    <w:rsid w:val="002C74CA"/>
    <w:rsid w:val="002D2B3C"/>
    <w:rsid w:val="002D4648"/>
    <w:rsid w:val="002D76EC"/>
    <w:rsid w:val="002E4A96"/>
    <w:rsid w:val="002E59CE"/>
    <w:rsid w:val="002F17A2"/>
    <w:rsid w:val="002F744D"/>
    <w:rsid w:val="00301C9A"/>
    <w:rsid w:val="00302CFC"/>
    <w:rsid w:val="00303DE6"/>
    <w:rsid w:val="00310124"/>
    <w:rsid w:val="003102F1"/>
    <w:rsid w:val="00315D6F"/>
    <w:rsid w:val="00315F6A"/>
    <w:rsid w:val="0032620C"/>
    <w:rsid w:val="00327037"/>
    <w:rsid w:val="003366A1"/>
    <w:rsid w:val="003404EC"/>
    <w:rsid w:val="00341E13"/>
    <w:rsid w:val="0034220C"/>
    <w:rsid w:val="00344FE2"/>
    <w:rsid w:val="00346927"/>
    <w:rsid w:val="00351613"/>
    <w:rsid w:val="00352C82"/>
    <w:rsid w:val="00353F53"/>
    <w:rsid w:val="003544FB"/>
    <w:rsid w:val="0035496B"/>
    <w:rsid w:val="0035770B"/>
    <w:rsid w:val="003609DF"/>
    <w:rsid w:val="00362249"/>
    <w:rsid w:val="00365186"/>
    <w:rsid w:val="00365D63"/>
    <w:rsid w:val="0036793B"/>
    <w:rsid w:val="003700CC"/>
    <w:rsid w:val="00371B18"/>
    <w:rsid w:val="00372682"/>
    <w:rsid w:val="00372DD1"/>
    <w:rsid w:val="00375A71"/>
    <w:rsid w:val="00376CC5"/>
    <w:rsid w:val="00376FB5"/>
    <w:rsid w:val="00380BBB"/>
    <w:rsid w:val="00382A35"/>
    <w:rsid w:val="0038371C"/>
    <w:rsid w:val="00392264"/>
    <w:rsid w:val="00394C88"/>
    <w:rsid w:val="0039693B"/>
    <w:rsid w:val="003A3836"/>
    <w:rsid w:val="003A633A"/>
    <w:rsid w:val="003B1FFE"/>
    <w:rsid w:val="003B2783"/>
    <w:rsid w:val="003B2E0C"/>
    <w:rsid w:val="003B5447"/>
    <w:rsid w:val="003B6F61"/>
    <w:rsid w:val="003C06EA"/>
    <w:rsid w:val="003C61E4"/>
    <w:rsid w:val="003D010F"/>
    <w:rsid w:val="003D2F2D"/>
    <w:rsid w:val="003D4C57"/>
    <w:rsid w:val="003E62FA"/>
    <w:rsid w:val="003F26BD"/>
    <w:rsid w:val="00400375"/>
    <w:rsid w:val="00401590"/>
    <w:rsid w:val="00403DA8"/>
    <w:rsid w:val="0041462F"/>
    <w:rsid w:val="00414F6E"/>
    <w:rsid w:val="00424774"/>
    <w:rsid w:val="00425E10"/>
    <w:rsid w:val="0042661D"/>
    <w:rsid w:val="00437D51"/>
    <w:rsid w:val="00454F14"/>
    <w:rsid w:val="004555F5"/>
    <w:rsid w:val="00463269"/>
    <w:rsid w:val="00463E3D"/>
    <w:rsid w:val="0046446E"/>
    <w:rsid w:val="004645AE"/>
    <w:rsid w:val="00467A79"/>
    <w:rsid w:val="0047213A"/>
    <w:rsid w:val="004723C0"/>
    <w:rsid w:val="00475095"/>
    <w:rsid w:val="00481DC7"/>
    <w:rsid w:val="0049141E"/>
    <w:rsid w:val="004927F0"/>
    <w:rsid w:val="004A26EA"/>
    <w:rsid w:val="004B1E87"/>
    <w:rsid w:val="004B7F1A"/>
    <w:rsid w:val="004C3344"/>
    <w:rsid w:val="004C3F57"/>
    <w:rsid w:val="004D1D0B"/>
    <w:rsid w:val="004D3E33"/>
    <w:rsid w:val="004D4E01"/>
    <w:rsid w:val="004E0ABE"/>
    <w:rsid w:val="004F2FDC"/>
    <w:rsid w:val="004F3B8B"/>
    <w:rsid w:val="004F4D56"/>
    <w:rsid w:val="004F53E3"/>
    <w:rsid w:val="004F78F9"/>
    <w:rsid w:val="00504C1F"/>
    <w:rsid w:val="00507BF8"/>
    <w:rsid w:val="005203A2"/>
    <w:rsid w:val="005250F2"/>
    <w:rsid w:val="00531DAA"/>
    <w:rsid w:val="00532CCE"/>
    <w:rsid w:val="005350CF"/>
    <w:rsid w:val="005462B8"/>
    <w:rsid w:val="00550CB7"/>
    <w:rsid w:val="00551F6C"/>
    <w:rsid w:val="00552458"/>
    <w:rsid w:val="00556B08"/>
    <w:rsid w:val="0055737B"/>
    <w:rsid w:val="005573C9"/>
    <w:rsid w:val="00561848"/>
    <w:rsid w:val="00561F45"/>
    <w:rsid w:val="00565823"/>
    <w:rsid w:val="00570DA2"/>
    <w:rsid w:val="00571FEC"/>
    <w:rsid w:val="00582090"/>
    <w:rsid w:val="00596B47"/>
    <w:rsid w:val="005A1D84"/>
    <w:rsid w:val="005A70EA"/>
    <w:rsid w:val="005B2A82"/>
    <w:rsid w:val="005C1319"/>
    <w:rsid w:val="005C3963"/>
    <w:rsid w:val="005D12D4"/>
    <w:rsid w:val="005D1840"/>
    <w:rsid w:val="005D35E4"/>
    <w:rsid w:val="005D578F"/>
    <w:rsid w:val="005D756B"/>
    <w:rsid w:val="005D7910"/>
    <w:rsid w:val="005E2BD5"/>
    <w:rsid w:val="005E3D23"/>
    <w:rsid w:val="005E5405"/>
    <w:rsid w:val="005F0638"/>
    <w:rsid w:val="005F0769"/>
    <w:rsid w:val="005F1DDB"/>
    <w:rsid w:val="005F31AA"/>
    <w:rsid w:val="005F3DEA"/>
    <w:rsid w:val="005F7BF6"/>
    <w:rsid w:val="00601767"/>
    <w:rsid w:val="00601CFA"/>
    <w:rsid w:val="00602643"/>
    <w:rsid w:val="006045C0"/>
    <w:rsid w:val="00610854"/>
    <w:rsid w:val="0062154F"/>
    <w:rsid w:val="00625855"/>
    <w:rsid w:val="006262F0"/>
    <w:rsid w:val="00631A8C"/>
    <w:rsid w:val="00636B9B"/>
    <w:rsid w:val="0064153F"/>
    <w:rsid w:val="00642894"/>
    <w:rsid w:val="006434DF"/>
    <w:rsid w:val="006439BB"/>
    <w:rsid w:val="00644C23"/>
    <w:rsid w:val="00646666"/>
    <w:rsid w:val="006473D4"/>
    <w:rsid w:val="00650773"/>
    <w:rsid w:val="00651CA2"/>
    <w:rsid w:val="00652626"/>
    <w:rsid w:val="00653594"/>
    <w:rsid w:val="00653D60"/>
    <w:rsid w:val="00660BD8"/>
    <w:rsid w:val="00660D05"/>
    <w:rsid w:val="00661E1C"/>
    <w:rsid w:val="0066471B"/>
    <w:rsid w:val="00671D9A"/>
    <w:rsid w:val="00673952"/>
    <w:rsid w:val="006818CC"/>
    <w:rsid w:val="00686C9D"/>
    <w:rsid w:val="006870D0"/>
    <w:rsid w:val="00690070"/>
    <w:rsid w:val="00693E08"/>
    <w:rsid w:val="006A0C6D"/>
    <w:rsid w:val="006A4033"/>
    <w:rsid w:val="006A4266"/>
    <w:rsid w:val="006B2D5B"/>
    <w:rsid w:val="006B3B7C"/>
    <w:rsid w:val="006B5B2E"/>
    <w:rsid w:val="006B7D14"/>
    <w:rsid w:val="006C3314"/>
    <w:rsid w:val="006C42A2"/>
    <w:rsid w:val="006D5B93"/>
    <w:rsid w:val="006D66A7"/>
    <w:rsid w:val="006E12ED"/>
    <w:rsid w:val="006E5B5A"/>
    <w:rsid w:val="006E7A91"/>
    <w:rsid w:val="006F27EC"/>
    <w:rsid w:val="006F679D"/>
    <w:rsid w:val="00705668"/>
    <w:rsid w:val="007074D5"/>
    <w:rsid w:val="00710EF5"/>
    <w:rsid w:val="007172F7"/>
    <w:rsid w:val="00725A73"/>
    <w:rsid w:val="00725A7D"/>
    <w:rsid w:val="0073085C"/>
    <w:rsid w:val="00731C20"/>
    <w:rsid w:val="00732DB4"/>
    <w:rsid w:val="00740F06"/>
    <w:rsid w:val="0074587D"/>
    <w:rsid w:val="00745F72"/>
    <w:rsid w:val="00746505"/>
    <w:rsid w:val="00746A86"/>
    <w:rsid w:val="00750BA3"/>
    <w:rsid w:val="0075139A"/>
    <w:rsid w:val="00752962"/>
    <w:rsid w:val="00752D9D"/>
    <w:rsid w:val="00752DE5"/>
    <w:rsid w:val="00756B8D"/>
    <w:rsid w:val="00760D2B"/>
    <w:rsid w:val="00766354"/>
    <w:rsid w:val="00767A2F"/>
    <w:rsid w:val="00772C2F"/>
    <w:rsid w:val="00772D01"/>
    <w:rsid w:val="00775525"/>
    <w:rsid w:val="00776876"/>
    <w:rsid w:val="00777B5E"/>
    <w:rsid w:val="00784DA5"/>
    <w:rsid w:val="00786F67"/>
    <w:rsid w:val="00790BB3"/>
    <w:rsid w:val="00792043"/>
    <w:rsid w:val="00797EDD"/>
    <w:rsid w:val="007B0322"/>
    <w:rsid w:val="007B23A1"/>
    <w:rsid w:val="007B31AB"/>
    <w:rsid w:val="007C0E3F"/>
    <w:rsid w:val="007C206C"/>
    <w:rsid w:val="007C3A00"/>
    <w:rsid w:val="007C5729"/>
    <w:rsid w:val="007D21E6"/>
    <w:rsid w:val="007D3AAE"/>
    <w:rsid w:val="007D6C16"/>
    <w:rsid w:val="007D7B20"/>
    <w:rsid w:val="007E0CA5"/>
    <w:rsid w:val="007E312E"/>
    <w:rsid w:val="007E77DC"/>
    <w:rsid w:val="007F0065"/>
    <w:rsid w:val="007F5F2A"/>
    <w:rsid w:val="007F7AB2"/>
    <w:rsid w:val="00807E23"/>
    <w:rsid w:val="008111E4"/>
    <w:rsid w:val="00812211"/>
    <w:rsid w:val="0081301C"/>
    <w:rsid w:val="00814484"/>
    <w:rsid w:val="008165D8"/>
    <w:rsid w:val="00817DD6"/>
    <w:rsid w:val="00820105"/>
    <w:rsid w:val="008265D5"/>
    <w:rsid w:val="00827453"/>
    <w:rsid w:val="0084053C"/>
    <w:rsid w:val="00841525"/>
    <w:rsid w:val="00847072"/>
    <w:rsid w:val="0085317B"/>
    <w:rsid w:val="00855F29"/>
    <w:rsid w:val="00857A13"/>
    <w:rsid w:val="0086188D"/>
    <w:rsid w:val="008629A9"/>
    <w:rsid w:val="00865DA9"/>
    <w:rsid w:val="008701E9"/>
    <w:rsid w:val="008745DE"/>
    <w:rsid w:val="00875231"/>
    <w:rsid w:val="00875488"/>
    <w:rsid w:val="008774F7"/>
    <w:rsid w:val="0088513A"/>
    <w:rsid w:val="008854D1"/>
    <w:rsid w:val="00893C19"/>
    <w:rsid w:val="00894FB2"/>
    <w:rsid w:val="00897A0E"/>
    <w:rsid w:val="008B339A"/>
    <w:rsid w:val="008B6165"/>
    <w:rsid w:val="008B6367"/>
    <w:rsid w:val="008C2485"/>
    <w:rsid w:val="008C792D"/>
    <w:rsid w:val="008D2C9D"/>
    <w:rsid w:val="008D5EBA"/>
    <w:rsid w:val="008D6C8D"/>
    <w:rsid w:val="008E2B54"/>
    <w:rsid w:val="008E4404"/>
    <w:rsid w:val="008E58C7"/>
    <w:rsid w:val="008F24E7"/>
    <w:rsid w:val="008F41D5"/>
    <w:rsid w:val="008F4E4F"/>
    <w:rsid w:val="008F5021"/>
    <w:rsid w:val="008F56B4"/>
    <w:rsid w:val="008F6A0D"/>
    <w:rsid w:val="00900478"/>
    <w:rsid w:val="00900F1C"/>
    <w:rsid w:val="00902B49"/>
    <w:rsid w:val="00902D1C"/>
    <w:rsid w:val="00904E53"/>
    <w:rsid w:val="00910E25"/>
    <w:rsid w:val="0091427C"/>
    <w:rsid w:val="00916685"/>
    <w:rsid w:val="00924184"/>
    <w:rsid w:val="009249E5"/>
    <w:rsid w:val="00926217"/>
    <w:rsid w:val="00931ECE"/>
    <w:rsid w:val="0093338E"/>
    <w:rsid w:val="009362A8"/>
    <w:rsid w:val="00943573"/>
    <w:rsid w:val="009441BD"/>
    <w:rsid w:val="0094491C"/>
    <w:rsid w:val="00960C71"/>
    <w:rsid w:val="009630DB"/>
    <w:rsid w:val="009667AE"/>
    <w:rsid w:val="00970F8F"/>
    <w:rsid w:val="009717E3"/>
    <w:rsid w:val="00971B61"/>
    <w:rsid w:val="00973FE9"/>
    <w:rsid w:val="00976764"/>
    <w:rsid w:val="00980C31"/>
    <w:rsid w:val="00981022"/>
    <w:rsid w:val="00981D6F"/>
    <w:rsid w:val="00981F72"/>
    <w:rsid w:val="00986549"/>
    <w:rsid w:val="009955FF"/>
    <w:rsid w:val="009A092C"/>
    <w:rsid w:val="009A0A32"/>
    <w:rsid w:val="009A5F69"/>
    <w:rsid w:val="009B13F8"/>
    <w:rsid w:val="009B18C7"/>
    <w:rsid w:val="009B23E8"/>
    <w:rsid w:val="009B573C"/>
    <w:rsid w:val="009B784E"/>
    <w:rsid w:val="009D23AD"/>
    <w:rsid w:val="009D259D"/>
    <w:rsid w:val="009E1930"/>
    <w:rsid w:val="009E7B69"/>
    <w:rsid w:val="009F1CD6"/>
    <w:rsid w:val="009F3499"/>
    <w:rsid w:val="00A06454"/>
    <w:rsid w:val="00A06D05"/>
    <w:rsid w:val="00A06E07"/>
    <w:rsid w:val="00A13F4E"/>
    <w:rsid w:val="00A15AD9"/>
    <w:rsid w:val="00A17A97"/>
    <w:rsid w:val="00A23BB5"/>
    <w:rsid w:val="00A3056A"/>
    <w:rsid w:val="00A33B2A"/>
    <w:rsid w:val="00A36610"/>
    <w:rsid w:val="00A41AA6"/>
    <w:rsid w:val="00A4246A"/>
    <w:rsid w:val="00A43547"/>
    <w:rsid w:val="00A47278"/>
    <w:rsid w:val="00A50D9D"/>
    <w:rsid w:val="00A53000"/>
    <w:rsid w:val="00A545C6"/>
    <w:rsid w:val="00A56B8D"/>
    <w:rsid w:val="00A61057"/>
    <w:rsid w:val="00A66601"/>
    <w:rsid w:val="00A670F2"/>
    <w:rsid w:val="00A67415"/>
    <w:rsid w:val="00A67A52"/>
    <w:rsid w:val="00A73512"/>
    <w:rsid w:val="00A75F87"/>
    <w:rsid w:val="00A7683B"/>
    <w:rsid w:val="00A77D6B"/>
    <w:rsid w:val="00A801C7"/>
    <w:rsid w:val="00A8176C"/>
    <w:rsid w:val="00A84661"/>
    <w:rsid w:val="00A85F11"/>
    <w:rsid w:val="00A86184"/>
    <w:rsid w:val="00A87127"/>
    <w:rsid w:val="00A95D8B"/>
    <w:rsid w:val="00AA1A4B"/>
    <w:rsid w:val="00AA2B7C"/>
    <w:rsid w:val="00AA611C"/>
    <w:rsid w:val="00AB1103"/>
    <w:rsid w:val="00AB4F70"/>
    <w:rsid w:val="00AB530E"/>
    <w:rsid w:val="00AC0270"/>
    <w:rsid w:val="00AC31F5"/>
    <w:rsid w:val="00AC3EA3"/>
    <w:rsid w:val="00AC6612"/>
    <w:rsid w:val="00AC662C"/>
    <w:rsid w:val="00AC792D"/>
    <w:rsid w:val="00AD0C28"/>
    <w:rsid w:val="00AD7547"/>
    <w:rsid w:val="00AE0EA1"/>
    <w:rsid w:val="00AE261E"/>
    <w:rsid w:val="00AE304D"/>
    <w:rsid w:val="00AE6DEC"/>
    <w:rsid w:val="00AF0540"/>
    <w:rsid w:val="00AF32BF"/>
    <w:rsid w:val="00AF4999"/>
    <w:rsid w:val="00B00341"/>
    <w:rsid w:val="00B0232F"/>
    <w:rsid w:val="00B02C22"/>
    <w:rsid w:val="00B02F65"/>
    <w:rsid w:val="00B12925"/>
    <w:rsid w:val="00B16794"/>
    <w:rsid w:val="00B1774C"/>
    <w:rsid w:val="00B22FA3"/>
    <w:rsid w:val="00B24FEA"/>
    <w:rsid w:val="00B35F05"/>
    <w:rsid w:val="00B4431B"/>
    <w:rsid w:val="00B45E0D"/>
    <w:rsid w:val="00B47306"/>
    <w:rsid w:val="00B5485A"/>
    <w:rsid w:val="00B573C7"/>
    <w:rsid w:val="00B60E71"/>
    <w:rsid w:val="00B657B8"/>
    <w:rsid w:val="00B67A8F"/>
    <w:rsid w:val="00B80B60"/>
    <w:rsid w:val="00B8310D"/>
    <w:rsid w:val="00B84920"/>
    <w:rsid w:val="00B8556A"/>
    <w:rsid w:val="00B97C25"/>
    <w:rsid w:val="00BA462A"/>
    <w:rsid w:val="00BB1E70"/>
    <w:rsid w:val="00BB3A44"/>
    <w:rsid w:val="00BD0465"/>
    <w:rsid w:val="00BD0C29"/>
    <w:rsid w:val="00BD491F"/>
    <w:rsid w:val="00BD7368"/>
    <w:rsid w:val="00BD7931"/>
    <w:rsid w:val="00BE500F"/>
    <w:rsid w:val="00BE53F6"/>
    <w:rsid w:val="00BE7BBA"/>
    <w:rsid w:val="00BF03C6"/>
    <w:rsid w:val="00C0056F"/>
    <w:rsid w:val="00C012A3"/>
    <w:rsid w:val="00C04E91"/>
    <w:rsid w:val="00C0768E"/>
    <w:rsid w:val="00C10123"/>
    <w:rsid w:val="00C11B9E"/>
    <w:rsid w:val="00C15006"/>
    <w:rsid w:val="00C16F19"/>
    <w:rsid w:val="00C23E47"/>
    <w:rsid w:val="00C24B79"/>
    <w:rsid w:val="00C31030"/>
    <w:rsid w:val="00C34540"/>
    <w:rsid w:val="00C373D1"/>
    <w:rsid w:val="00C46580"/>
    <w:rsid w:val="00C52A7B"/>
    <w:rsid w:val="00C53174"/>
    <w:rsid w:val="00C535D7"/>
    <w:rsid w:val="00C554C9"/>
    <w:rsid w:val="00C601A6"/>
    <w:rsid w:val="00C62C8F"/>
    <w:rsid w:val="00C6324C"/>
    <w:rsid w:val="00C679AA"/>
    <w:rsid w:val="00C724CF"/>
    <w:rsid w:val="00C737BF"/>
    <w:rsid w:val="00C75972"/>
    <w:rsid w:val="00C80C1E"/>
    <w:rsid w:val="00C81430"/>
    <w:rsid w:val="00C82792"/>
    <w:rsid w:val="00C93F87"/>
    <w:rsid w:val="00C94012"/>
    <w:rsid w:val="00C948FD"/>
    <w:rsid w:val="00C95C0D"/>
    <w:rsid w:val="00C96F24"/>
    <w:rsid w:val="00CA1470"/>
    <w:rsid w:val="00CA26DE"/>
    <w:rsid w:val="00CA2EB7"/>
    <w:rsid w:val="00CA3139"/>
    <w:rsid w:val="00CA49BA"/>
    <w:rsid w:val="00CB104B"/>
    <w:rsid w:val="00CB246E"/>
    <w:rsid w:val="00CB43D5"/>
    <w:rsid w:val="00CB4C90"/>
    <w:rsid w:val="00CC4726"/>
    <w:rsid w:val="00CC5242"/>
    <w:rsid w:val="00CC58F8"/>
    <w:rsid w:val="00CC76F9"/>
    <w:rsid w:val="00CD03F5"/>
    <w:rsid w:val="00CD066B"/>
    <w:rsid w:val="00CD0A74"/>
    <w:rsid w:val="00CD46E2"/>
    <w:rsid w:val="00CD6949"/>
    <w:rsid w:val="00CE256E"/>
    <w:rsid w:val="00CE67F9"/>
    <w:rsid w:val="00CF148C"/>
    <w:rsid w:val="00CF1D98"/>
    <w:rsid w:val="00CF2D94"/>
    <w:rsid w:val="00D00D0B"/>
    <w:rsid w:val="00D01E93"/>
    <w:rsid w:val="00D025BA"/>
    <w:rsid w:val="00D04B69"/>
    <w:rsid w:val="00D057EE"/>
    <w:rsid w:val="00D079B4"/>
    <w:rsid w:val="00D1764A"/>
    <w:rsid w:val="00D2240D"/>
    <w:rsid w:val="00D25C57"/>
    <w:rsid w:val="00D4047B"/>
    <w:rsid w:val="00D42D2D"/>
    <w:rsid w:val="00D43DCB"/>
    <w:rsid w:val="00D43E0B"/>
    <w:rsid w:val="00D524F2"/>
    <w:rsid w:val="00D537FA"/>
    <w:rsid w:val="00D538D0"/>
    <w:rsid w:val="00D56A86"/>
    <w:rsid w:val="00D60AF4"/>
    <w:rsid w:val="00D63F3D"/>
    <w:rsid w:val="00D72F17"/>
    <w:rsid w:val="00D80D99"/>
    <w:rsid w:val="00D814B4"/>
    <w:rsid w:val="00D82A86"/>
    <w:rsid w:val="00D830D9"/>
    <w:rsid w:val="00D869C2"/>
    <w:rsid w:val="00D9222B"/>
    <w:rsid w:val="00D9390C"/>
    <w:rsid w:val="00D93BA0"/>
    <w:rsid w:val="00D93C76"/>
    <w:rsid w:val="00D941C8"/>
    <w:rsid w:val="00D9503C"/>
    <w:rsid w:val="00D95605"/>
    <w:rsid w:val="00D95730"/>
    <w:rsid w:val="00DB647C"/>
    <w:rsid w:val="00DD391A"/>
    <w:rsid w:val="00DD73EF"/>
    <w:rsid w:val="00DE23E8"/>
    <w:rsid w:val="00DE450E"/>
    <w:rsid w:val="00DE59A8"/>
    <w:rsid w:val="00DE7277"/>
    <w:rsid w:val="00DF2699"/>
    <w:rsid w:val="00DF3B1F"/>
    <w:rsid w:val="00DF753B"/>
    <w:rsid w:val="00E00822"/>
    <w:rsid w:val="00E0128B"/>
    <w:rsid w:val="00E06713"/>
    <w:rsid w:val="00E14113"/>
    <w:rsid w:val="00E20600"/>
    <w:rsid w:val="00E21835"/>
    <w:rsid w:val="00E23FA8"/>
    <w:rsid w:val="00E53120"/>
    <w:rsid w:val="00E612F8"/>
    <w:rsid w:val="00E6301F"/>
    <w:rsid w:val="00E64E17"/>
    <w:rsid w:val="00E67CAE"/>
    <w:rsid w:val="00E72930"/>
    <w:rsid w:val="00E77283"/>
    <w:rsid w:val="00E77782"/>
    <w:rsid w:val="00E84923"/>
    <w:rsid w:val="00E90300"/>
    <w:rsid w:val="00E94D94"/>
    <w:rsid w:val="00EA09BA"/>
    <w:rsid w:val="00EA2F13"/>
    <w:rsid w:val="00EA3A7B"/>
    <w:rsid w:val="00EA3D3C"/>
    <w:rsid w:val="00EA6590"/>
    <w:rsid w:val="00EB5635"/>
    <w:rsid w:val="00EB7AFE"/>
    <w:rsid w:val="00EC272A"/>
    <w:rsid w:val="00EC7CC3"/>
    <w:rsid w:val="00ED181E"/>
    <w:rsid w:val="00EE21A4"/>
    <w:rsid w:val="00EE2D3A"/>
    <w:rsid w:val="00EE43EE"/>
    <w:rsid w:val="00EE4C75"/>
    <w:rsid w:val="00EE55DD"/>
    <w:rsid w:val="00EE6DFF"/>
    <w:rsid w:val="00EE7047"/>
    <w:rsid w:val="00EF51F5"/>
    <w:rsid w:val="00EF64A6"/>
    <w:rsid w:val="00F023DC"/>
    <w:rsid w:val="00F02462"/>
    <w:rsid w:val="00F14453"/>
    <w:rsid w:val="00F14BE0"/>
    <w:rsid w:val="00F15656"/>
    <w:rsid w:val="00F22C9C"/>
    <w:rsid w:val="00F2485C"/>
    <w:rsid w:val="00F2624A"/>
    <w:rsid w:val="00F30759"/>
    <w:rsid w:val="00F3284D"/>
    <w:rsid w:val="00F356C0"/>
    <w:rsid w:val="00F36A5A"/>
    <w:rsid w:val="00F46494"/>
    <w:rsid w:val="00F474E5"/>
    <w:rsid w:val="00F558AB"/>
    <w:rsid w:val="00F6014F"/>
    <w:rsid w:val="00F61D89"/>
    <w:rsid w:val="00F62965"/>
    <w:rsid w:val="00F70970"/>
    <w:rsid w:val="00F74D63"/>
    <w:rsid w:val="00F75371"/>
    <w:rsid w:val="00F77DD9"/>
    <w:rsid w:val="00F85CCF"/>
    <w:rsid w:val="00F86172"/>
    <w:rsid w:val="00F86ABB"/>
    <w:rsid w:val="00F90383"/>
    <w:rsid w:val="00F96D98"/>
    <w:rsid w:val="00FB3E99"/>
    <w:rsid w:val="00FB4401"/>
    <w:rsid w:val="00FC1373"/>
    <w:rsid w:val="00FD3103"/>
    <w:rsid w:val="00FD44FE"/>
    <w:rsid w:val="00FD5C43"/>
    <w:rsid w:val="00FD60BC"/>
    <w:rsid w:val="00FD7648"/>
    <w:rsid w:val="00FD7CD6"/>
    <w:rsid w:val="00FE4FE5"/>
    <w:rsid w:val="00FE7737"/>
    <w:rsid w:val="00FF1B3B"/>
    <w:rsid w:val="00FF55FB"/>
    <w:rsid w:val="00FF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A94CCDBC-3172-8C48-AB3B-3DDEE904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tabs>
        <w:tab w:val="clear" w:pos="4437"/>
        <w:tab w:val="num" w:pos="567"/>
      </w:tabs>
      <w:spacing w:before="40" w:after="120"/>
      <w:ind w:left="567"/>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11"/>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11"/>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02462"/>
    <w:rPr>
      <w:color w:val="808080"/>
    </w:rPr>
  </w:style>
  <w:style w:type="paragraph" w:customStyle="1" w:styleId="EndNoteBibliography">
    <w:name w:val="EndNote Bibliography"/>
    <w:basedOn w:val="Normal"/>
    <w:link w:val="EndNoteBibliographyChar"/>
    <w:rsid w:val="00221E4E"/>
    <w:pPr>
      <w:spacing w:before="360" w:after="0"/>
    </w:pPr>
    <w:rPr>
      <w:rFonts w:cs="Times New Roman"/>
      <w:noProof/>
    </w:rPr>
  </w:style>
  <w:style w:type="character" w:customStyle="1" w:styleId="EndNoteBibliographyChar">
    <w:name w:val="EndNote Bibliography Char"/>
    <w:basedOn w:val="DefaultParagraphFont"/>
    <w:link w:val="EndNoteBibliography"/>
    <w:rsid w:val="00221E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A0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80049345">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256241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220391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380394986">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35687015">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onks.vis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31B0DA3-CC72-4F71-8706-68098CAF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623</TotalTime>
  <Pages>23</Pages>
  <Words>34794</Words>
  <Characters>198330</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24</cp:revision>
  <cp:lastPrinted>2018-06-28T14:00:00Z</cp:lastPrinted>
  <dcterms:created xsi:type="dcterms:W3CDTF">2018-06-18T08:13:00Z</dcterms:created>
  <dcterms:modified xsi:type="dcterms:W3CDTF">2018-06-29T14:38:00Z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